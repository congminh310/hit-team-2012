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CD19BE" w:rsidRPr="00B551E4" w:rsidRDefault="00CD19BE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" fillcolor="#ced5e5 [1944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CD19BE" w:rsidRPr="00B551E4" w:rsidRDefault="00CD19BE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SOFTWARE </w:t>
                          </w:r>
                          <w:r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CD19BE" w:rsidRDefault="00CD19BE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CD19BE" w:rsidRPr="00B551E4" w:rsidRDefault="00CD19BE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" fillcolor="#ced5e5 [1944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CD19BE" w:rsidRDefault="00CD19BE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CD19BE" w:rsidRPr="00B551E4" w:rsidRDefault="00CD19BE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mn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LO1Saf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iMqsMA&#10;AADbAAAADwAAAGRycy9kb3ducmV2LnhtbESPT4vCMBTE74LfITxhb5qqoFKN4h9216NWRY+P5tkW&#10;m5fSZLXrp98sCB6HmfkNM1s0phR3ql1hWUG/F4EgTq0uOFNwPHx2JyCcR9ZYWiYFv+RgMW+3Zhhr&#10;++A93ROfiQBhF6OC3PsqltKlORl0PVsRB+9qa4M+yDqTusZHgJtSDqJoJA0WHBZyrGidU3pLfowC&#10;s5sMEjs6f1/G+jCWp03z9byslProNMspCE+Nf4df7a1WMBzC/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iMqsMAAADbAAAADwAAAAAAAAAAAAAAAACYAgAAZHJzL2Rv&#10;d25yZXYueG1sUEsFBgAAAAAEAAQA9QAAAIgDAAAAAA==&#10;" path="m7224,966c1719,3869,,,,,,,1989,3340,7224,384v-3,246,,594,,582xe" fillcolor="#41547e [1608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CD19BE" w:rsidRDefault="00CD19BE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CD19BE" w:rsidRDefault="00CD19BE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CD19BE" w:rsidRDefault="00CD19BE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CD19BE" w:rsidRDefault="00CD19BE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" fillcolor="#ced5e5 [1944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CD19BE" w:rsidRDefault="00CD19BE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CD19BE" w:rsidRDefault="00CD19BE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CD19BE" w:rsidRDefault="00CD19BE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CD19BE" w:rsidRDefault="00CD19BE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="00792260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Design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98602F" w:rsidP="00986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Hung Anh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A140C" w:rsidRPr="00B41511" w:rsidRDefault="00032CE1" w:rsidP="00792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92260">
              <w:rPr>
                <w:rFonts w:ascii="Arial" w:hAnsi="Arial" w:cs="Arial"/>
                <w:bCs/>
              </w:rPr>
              <w:t xml:space="preserve">Design </w:t>
            </w:r>
            <w:r w:rsidRPr="00032CE1">
              <w:rPr>
                <w:rFonts w:ascii="Arial" w:hAnsi="Arial" w:cs="Arial"/>
                <w:bCs/>
              </w:rPr>
              <w:t>Specification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B41511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B41511">
        <w:rPr>
          <w:color w:val="4F6228"/>
          <w:sz w:val="36"/>
        </w:rPr>
        <w:t>Document Reviewer Information</w:t>
      </w:r>
      <w:bookmarkEnd w:id="54"/>
      <w:bookmarkEnd w:id="55"/>
      <w:bookmarkEnd w:id="56"/>
      <w:bookmarkEnd w:id="57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5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E611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B41511">
        <w:rPr>
          <w:color w:val="4F6228"/>
          <w:sz w:val="36"/>
        </w:rPr>
        <w:t>Document Approver Information</w:t>
      </w:r>
      <w:bookmarkEnd w:id="58"/>
      <w:bookmarkEnd w:id="59"/>
      <w:bookmarkEnd w:id="60"/>
      <w:bookmarkEnd w:id="61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B41511">
        <w:rPr>
          <w:color w:val="4F6228"/>
          <w:sz w:val="36"/>
        </w:rPr>
        <w:t>Document Revision History</w:t>
      </w:r>
      <w:bookmarkEnd w:id="62"/>
      <w:bookmarkEnd w:id="63"/>
      <w:bookmarkEnd w:id="64"/>
      <w:bookmarkEnd w:id="65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5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E6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BE2ADB" w:rsidRPr="00B435B3" w:rsidRDefault="00BE2ADB" w:rsidP="00BE2ADB">
      <w:pPr>
        <w:pStyle w:val="TOCHeading"/>
        <w:rPr>
          <w:sz w:val="56"/>
          <w:szCs w:val="56"/>
        </w:rPr>
      </w:pPr>
      <w:r w:rsidRPr="00B435B3">
        <w:rPr>
          <w:sz w:val="56"/>
          <w:szCs w:val="56"/>
        </w:rPr>
        <w:t>Contents</w:t>
      </w:r>
    </w:p>
    <w:p w:rsidR="00BE2ADB" w:rsidRPr="00B435B3" w:rsidRDefault="00BE2ADB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3994270" w:history="1">
        <w:r w:rsidRPr="00D61774">
          <w:rPr>
            <w:rStyle w:val="Hyperlink"/>
            <w:rFonts w:eastAsia="Calibri"/>
            <w:noProof/>
          </w:rPr>
          <w:t>Nhật kí thay đổi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_Toc313994270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71" w:history="1">
        <w:r w:rsidR="00BE2ADB" w:rsidRPr="00D61774">
          <w:rPr>
            <w:rStyle w:val="Hyperlink"/>
            <w:rFonts w:eastAsia="MS Mincho"/>
            <w:caps/>
            <w:noProof/>
            <w:kern w:val="28"/>
          </w:rPr>
          <w:t>1.</w:t>
        </w:r>
        <w:r w:rsidR="00BE2ADB"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="00BE2ADB" w:rsidRPr="00D61774">
          <w:rPr>
            <w:rStyle w:val="Hyperlink"/>
            <w:rFonts w:eastAsia="MS Mincho"/>
            <w:caps/>
            <w:noProof/>
            <w:kern w:val="28"/>
          </w:rPr>
          <w:t>GIớI THIệU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_Toc313994271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3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2" w:history="1">
        <w:r w:rsidR="00BE2ADB" w:rsidRPr="00D61774">
          <w:rPr>
            <w:rStyle w:val="Hyperlink"/>
            <w:rFonts w:ascii="Arial" w:eastAsia="MS Mincho" w:hAnsi="Arial"/>
            <w:noProof/>
          </w:rPr>
          <w:t>1.1.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/>
            <w:noProof/>
          </w:rPr>
          <w:t>MỤC ĐÍCH CỦA TÀI LIỆU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_Toc313994272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3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3" w:history="1">
        <w:r w:rsidR="00BE2ADB" w:rsidRPr="00D61774">
          <w:rPr>
            <w:rStyle w:val="Hyperlink"/>
            <w:rFonts w:ascii="Arial" w:eastAsia="MS Mincho" w:hAnsi="Arial"/>
            <w:noProof/>
          </w:rPr>
          <w:t>1.2.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/>
            <w:noProof/>
          </w:rPr>
          <w:t>PHẠM VI TÀI LIỆU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_Toc313994273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3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4" w:history="1">
        <w:r w:rsidR="00BE2ADB" w:rsidRPr="00D61774">
          <w:rPr>
            <w:rStyle w:val="Hyperlink"/>
            <w:rFonts w:ascii="Arial" w:eastAsia="MS Mincho" w:hAnsi="Arial"/>
            <w:noProof/>
          </w:rPr>
          <w:t>1.3.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/>
            <w:noProof/>
          </w:rPr>
          <w:t>ĐỐI TƯỢNG SỬ DỤNG TÀI LIỆU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_Toc313994274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3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5" w:history="1">
        <w:r w:rsidR="00BE2ADB" w:rsidRPr="00D61774">
          <w:rPr>
            <w:rStyle w:val="Hyperlink"/>
            <w:rFonts w:ascii="Arial" w:eastAsia="MS Mincho" w:hAnsi="Arial"/>
            <w:noProof/>
          </w:rPr>
          <w:t>1.4.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/>
            <w:noProof/>
          </w:rPr>
          <w:t>THAM KHẢO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_Toc313994275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3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76" w:history="1">
        <w:r w:rsidR="00BE2ADB" w:rsidRPr="00D61774">
          <w:rPr>
            <w:rStyle w:val="Hyperlink"/>
            <w:rFonts w:eastAsia="MS Mincho"/>
            <w:caps/>
            <w:noProof/>
            <w:kern w:val="28"/>
          </w:rPr>
          <w:t>2.</w:t>
        </w:r>
        <w:r w:rsidR="00BE2ADB"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="00BE2ADB" w:rsidRPr="00D61774">
          <w:rPr>
            <w:rStyle w:val="Hyperlink"/>
            <w:rFonts w:eastAsia="MS Mincho"/>
            <w:caps/>
            <w:noProof/>
            <w:kern w:val="28"/>
          </w:rPr>
          <w:t>SYSTEM CONTEXT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_Toc313994276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4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7" w:history="1">
        <w:r w:rsidR="00BE2ADB" w:rsidRPr="00D61774">
          <w:rPr>
            <w:rStyle w:val="Hyperlink"/>
            <w:rFonts w:ascii="Arial" w:eastAsia="MS Mincho" w:hAnsi="Arial"/>
            <w:noProof/>
          </w:rPr>
          <w:t>2.1.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/>
            <w:noProof/>
          </w:rPr>
          <w:t>PHYSICAL PERSPECTIVE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_Toc313994277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4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278" w:history="1">
        <w:r w:rsidR="00BE2ADB" w:rsidRPr="00D61774">
          <w:rPr>
            <w:rStyle w:val="Hyperlink"/>
            <w:rFonts w:ascii="Arial" w:eastAsia="MS Mincho" w:hAnsi="Arial"/>
            <w:noProof/>
          </w:rPr>
          <w:t>2.2.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/>
            <w:noProof/>
          </w:rPr>
          <w:t>STATIC PERSPECTIVE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_Toc313994278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6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79" w:history="1">
        <w:r w:rsidR="00BE2ADB" w:rsidRPr="00D61774">
          <w:rPr>
            <w:rStyle w:val="Hyperlink"/>
            <w:rFonts w:eastAsia="MS Mincho"/>
            <w:caps/>
            <w:noProof/>
            <w:kern w:val="28"/>
          </w:rPr>
          <w:t>3.</w:t>
        </w:r>
        <w:r w:rsidR="00BE2ADB"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="00BE2ADB" w:rsidRPr="00D61774">
          <w:rPr>
            <w:rStyle w:val="Hyperlink"/>
            <w:rFonts w:eastAsia="MS Mincho"/>
            <w:caps/>
            <w:noProof/>
            <w:kern w:val="28"/>
          </w:rPr>
          <w:t>DECOMPOSE LEVEL 2 (DYNAMIC)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_Toc313994279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8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313994299" w:history="1">
        <w:r w:rsidR="00BE2ADB" w:rsidRPr="00D61774">
          <w:rPr>
            <w:rStyle w:val="Hyperlink"/>
            <w:rFonts w:eastAsia="MS Mincho"/>
            <w:caps/>
            <w:noProof/>
            <w:kern w:val="28"/>
          </w:rPr>
          <w:t>4.</w:t>
        </w:r>
        <w:r w:rsidR="00BE2ADB" w:rsidRPr="00B435B3">
          <w:rPr>
            <w:rFonts w:ascii="Calibri" w:hAnsi="Calibri"/>
            <w:bCs w:val="0"/>
            <w:noProof/>
            <w:sz w:val="22"/>
            <w:szCs w:val="22"/>
          </w:rPr>
          <w:tab/>
        </w:r>
        <w:r w:rsidR="00BE2ADB" w:rsidRPr="00D61774">
          <w:rPr>
            <w:rStyle w:val="Hyperlink"/>
            <w:rFonts w:eastAsia="MS Mincho"/>
            <w:caps/>
            <w:noProof/>
            <w:kern w:val="28"/>
          </w:rPr>
          <w:t>SOFTWARE DESIGN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_Toc313994299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64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300" w:history="1">
        <w:r w:rsidR="00BE2ADB" w:rsidRPr="00D61774">
          <w:rPr>
            <w:rStyle w:val="Hyperlink"/>
            <w:rFonts w:ascii="Arial" w:eastAsia="MS Mincho" w:hAnsi="Arial" w:cs="Arial"/>
            <w:caps/>
            <w:noProof/>
          </w:rPr>
          <w:t>4.1.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 w:cs="Arial"/>
            <w:caps/>
            <w:noProof/>
          </w:rPr>
          <w:t>CLASS DIAGRAMS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_Toc313994300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64</w:t>
        </w:r>
        <w:r w:rsidR="00BE2ADB">
          <w:rPr>
            <w:noProof/>
            <w:webHidden/>
          </w:rPr>
          <w:fldChar w:fldCharType="end"/>
        </w:r>
      </w:hyperlink>
    </w:p>
    <w:p w:rsidR="00BE2ADB" w:rsidRPr="00B435B3" w:rsidRDefault="00CD19BE" w:rsidP="00BE2ADB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w:anchor="_Toc313994301" w:history="1">
        <w:r w:rsidR="00BE2ADB" w:rsidRPr="00D61774">
          <w:rPr>
            <w:rStyle w:val="Hyperlink"/>
            <w:rFonts w:ascii="Arial" w:eastAsia="MS Mincho" w:hAnsi="Arial" w:cs="Arial"/>
            <w:caps/>
            <w:noProof/>
          </w:rPr>
          <w:t>4.2.</w:t>
        </w:r>
        <w:r w:rsidR="00BE2ADB" w:rsidRPr="00B435B3">
          <w:rPr>
            <w:rFonts w:eastAsia="Times New Roman"/>
            <w:noProof/>
          </w:rPr>
          <w:tab/>
        </w:r>
        <w:r w:rsidR="00BE2ADB" w:rsidRPr="00D61774">
          <w:rPr>
            <w:rStyle w:val="Hyperlink"/>
            <w:rFonts w:ascii="Arial" w:eastAsia="MS Mincho" w:hAnsi="Arial" w:cs="Arial"/>
            <w:caps/>
            <w:noProof/>
          </w:rPr>
          <w:t>SEQUENCE DIAGRAMS</w:t>
        </w:r>
        <w:r w:rsidR="00BE2ADB">
          <w:rPr>
            <w:noProof/>
            <w:webHidden/>
          </w:rPr>
          <w:tab/>
        </w:r>
        <w:r w:rsidR="00BE2ADB">
          <w:rPr>
            <w:noProof/>
            <w:webHidden/>
          </w:rPr>
          <w:fldChar w:fldCharType="begin"/>
        </w:r>
        <w:r w:rsidR="00BE2ADB">
          <w:rPr>
            <w:noProof/>
            <w:webHidden/>
          </w:rPr>
          <w:instrText xml:space="preserve"> PAGEREF _Toc313994301 \h </w:instrText>
        </w:r>
        <w:r w:rsidR="00BE2ADB">
          <w:rPr>
            <w:noProof/>
            <w:webHidden/>
          </w:rPr>
        </w:r>
        <w:r w:rsidR="00BE2ADB">
          <w:rPr>
            <w:noProof/>
            <w:webHidden/>
          </w:rPr>
          <w:fldChar w:fldCharType="separate"/>
        </w:r>
        <w:r w:rsidR="00BE2ADB">
          <w:rPr>
            <w:noProof/>
            <w:webHidden/>
          </w:rPr>
          <w:t>65</w:t>
        </w:r>
        <w:r w:rsidR="00BE2ADB">
          <w:rPr>
            <w:noProof/>
            <w:webHidden/>
          </w:rPr>
          <w:fldChar w:fldCharType="end"/>
        </w:r>
      </w:hyperlink>
    </w:p>
    <w:p w:rsidR="00032CE1" w:rsidRPr="00E61133" w:rsidRDefault="00BE2ADB" w:rsidP="00BE2ADB">
      <w:pPr>
        <w:rPr>
          <w:rFonts w:ascii="Arial" w:hAnsi="Arial" w:cs="Arial"/>
        </w:rPr>
      </w:pPr>
      <w:r>
        <w:rPr>
          <w:b/>
          <w:bCs/>
          <w:noProof/>
        </w:rPr>
        <w:fldChar w:fldCharType="end"/>
      </w:r>
    </w:p>
    <w:p w:rsidR="009D481E" w:rsidRPr="00050791" w:rsidRDefault="009D481E" w:rsidP="009D481E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Cs w:val="32"/>
        </w:rPr>
      </w:pPr>
      <w:bookmarkStart w:id="66" w:name="_Toc313994271"/>
      <w:bookmarkStart w:id="67" w:name="_Toc278318644"/>
      <w:r w:rsidRPr="00050791">
        <w:rPr>
          <w:rFonts w:eastAsia="MS Mincho" w:cs="Times New Roman"/>
          <w:caps/>
          <w:kern w:val="28"/>
          <w:szCs w:val="32"/>
        </w:rPr>
        <w:lastRenderedPageBreak/>
        <w:t>GIớI THIệU</w:t>
      </w:r>
      <w:bookmarkEnd w:id="66"/>
    </w:p>
    <w:bookmarkEnd w:id="67"/>
    <w:p w:rsidR="009D481E" w:rsidRPr="00050791" w:rsidRDefault="00050791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8"/>
        </w:rPr>
      </w:pPr>
      <w:r w:rsidRPr="00050791">
        <w:rPr>
          <w:rFonts w:ascii="Arial" w:eastAsia="MS Mincho" w:hAnsi="Arial"/>
          <w:bCs w:val="0"/>
          <w:noProof/>
          <w:color w:val="auto"/>
          <w:sz w:val="28"/>
          <w:szCs w:val="28"/>
        </w:rPr>
        <w:t>Purpose</w:t>
      </w:r>
      <w:r w:rsidRPr="00050791">
        <w:rPr>
          <w:rFonts w:ascii="Arial" w:eastAsia="MS Mincho" w:hAnsi="Arial"/>
          <w:bCs w:val="0"/>
          <w:noProof/>
          <w:color w:val="auto"/>
          <w:sz w:val="28"/>
          <w:szCs w:val="28"/>
        </w:rPr>
        <w:t xml:space="preserve"> of Document</w:t>
      </w:r>
    </w:p>
    <w:p w:rsidR="00CD19BE" w:rsidRPr="00050791" w:rsidRDefault="00CD19BE" w:rsidP="00CD19BE">
      <w:pPr>
        <w:rPr>
          <w:rFonts w:ascii="Arial" w:hAnsi="Arial" w:cs="Arial"/>
          <w:sz w:val="24"/>
          <w:szCs w:val="24"/>
        </w:rPr>
      </w:pPr>
      <w:bookmarkStart w:id="68" w:name="_Toc278318645"/>
      <w:bookmarkStart w:id="69" w:name="_Toc313994273"/>
      <w:r w:rsidRPr="00050791">
        <w:rPr>
          <w:rFonts w:ascii="Arial" w:hAnsi="Arial" w:cs="Arial"/>
          <w:sz w:val="24"/>
          <w:szCs w:val="24"/>
        </w:rPr>
        <w:t>The purpose of the Design Document (</w:t>
      </w:r>
      <w:r w:rsidRPr="00050791">
        <w:rPr>
          <w:rFonts w:ascii="Arial" w:hAnsi="Arial" w:cs="Arial"/>
          <w:bCs/>
          <w:sz w:val="24"/>
          <w:szCs w:val="24"/>
        </w:rPr>
        <w:t>DD</w:t>
      </w:r>
      <w:r w:rsidRPr="00050791">
        <w:rPr>
          <w:rFonts w:ascii="Arial" w:hAnsi="Arial" w:cs="Arial"/>
          <w:sz w:val="24"/>
          <w:szCs w:val="24"/>
        </w:rPr>
        <w:t>) is to deﬁne the detailed design for</w:t>
      </w:r>
      <w:r w:rsidRPr="00050791">
        <w:rPr>
          <w:rFonts w:ascii="Arial" w:hAnsi="Arial" w:cs="Arial"/>
          <w:bCs/>
          <w:sz w:val="24"/>
          <w:szCs w:val="24"/>
        </w:rPr>
        <w:t xml:space="preserve"> </w:t>
      </w:r>
      <w:r w:rsidRPr="00050791">
        <w:rPr>
          <w:rFonts w:ascii="Arial" w:hAnsi="Arial" w:cs="Arial"/>
          <w:sz w:val="24"/>
          <w:szCs w:val="24"/>
        </w:rPr>
        <w:t xml:space="preserve">all components of the </w:t>
      </w:r>
      <w:r w:rsidRPr="00050791">
        <w:rPr>
          <w:rFonts w:ascii="Arial" w:hAnsi="Arial" w:cs="Arial"/>
          <w:bCs/>
          <w:sz w:val="24"/>
          <w:szCs w:val="24"/>
        </w:rPr>
        <w:t>Student Record M</w:t>
      </w:r>
      <w:r w:rsidR="00050791" w:rsidRPr="00050791">
        <w:rPr>
          <w:rFonts w:ascii="Arial" w:hAnsi="Arial" w:cs="Arial"/>
          <w:bCs/>
          <w:sz w:val="24"/>
          <w:szCs w:val="24"/>
        </w:rPr>
        <w:t>anagement</w:t>
      </w:r>
      <w:r w:rsidRPr="00050791">
        <w:rPr>
          <w:rFonts w:ascii="Arial" w:hAnsi="Arial" w:cs="Arial"/>
          <w:sz w:val="24"/>
          <w:szCs w:val="24"/>
        </w:rPr>
        <w:t xml:space="preserve"> sy</w:t>
      </w:r>
      <w:r w:rsidRPr="00050791">
        <w:rPr>
          <w:rFonts w:ascii="Arial" w:hAnsi="Arial" w:cs="Arial"/>
          <w:bCs/>
          <w:sz w:val="24"/>
          <w:szCs w:val="24"/>
        </w:rPr>
        <w:t>stem which are speciﬁed in the SRS and SAS and d</w:t>
      </w:r>
      <w:r w:rsidRPr="00050791">
        <w:rPr>
          <w:rFonts w:ascii="Arial" w:hAnsi="Arial" w:cs="Arial"/>
          <w:sz w:val="24"/>
          <w:szCs w:val="24"/>
        </w:rPr>
        <w:t>etail the functionality which will be provided by each component o</w:t>
      </w:r>
      <w:r w:rsidRPr="00050791">
        <w:rPr>
          <w:rFonts w:ascii="Arial" w:hAnsi="Arial" w:cs="Arial"/>
          <w:bCs/>
          <w:sz w:val="24"/>
          <w:szCs w:val="24"/>
        </w:rPr>
        <w:t xml:space="preserve">r group of components and show </w:t>
      </w:r>
      <w:r w:rsidRPr="00050791">
        <w:rPr>
          <w:rFonts w:ascii="Arial" w:hAnsi="Arial" w:cs="Arial"/>
          <w:sz w:val="24"/>
          <w:szCs w:val="24"/>
        </w:rPr>
        <w:t xml:space="preserve">how the various components interact in the design  </w:t>
      </w:r>
    </w:p>
    <w:p w:rsidR="00050791" w:rsidRPr="00050791" w:rsidRDefault="00CD19BE" w:rsidP="00050791">
      <w:pPr>
        <w:rPr>
          <w:rFonts w:ascii="Arial" w:hAnsi="Arial" w:cs="Arial"/>
          <w:sz w:val="24"/>
          <w:szCs w:val="24"/>
        </w:rPr>
      </w:pPr>
      <w:r w:rsidRPr="00050791">
        <w:rPr>
          <w:rFonts w:ascii="Arial" w:hAnsi="Arial" w:cs="Arial"/>
          <w:sz w:val="24"/>
          <w:szCs w:val="24"/>
        </w:rPr>
        <w:t xml:space="preserve">This document is not intended to address installation and configuration details of the actual implementation. Installation and configuration details are provided in technology guides produced during the course of project.  </w:t>
      </w:r>
    </w:p>
    <w:p w:rsidR="00050791" w:rsidRPr="00050791" w:rsidRDefault="00CD19BE" w:rsidP="00050791">
      <w:pPr>
        <w:rPr>
          <w:rFonts w:ascii="Arial" w:hAnsi="Arial" w:cs="Arial"/>
          <w:sz w:val="24"/>
          <w:szCs w:val="24"/>
        </w:rPr>
      </w:pPr>
      <w:r w:rsidRPr="00050791">
        <w:rPr>
          <w:rFonts w:ascii="Arial" w:hAnsi="Arial" w:cs="Arial"/>
          <w:sz w:val="24"/>
          <w:szCs w:val="24"/>
        </w:rPr>
        <w:t>The intended audiences for this document are Online Store Stakeholders, the project development teams, technical architects, database designers, testers.</w:t>
      </w:r>
    </w:p>
    <w:p w:rsidR="00CD19BE" w:rsidRDefault="00CD19BE" w:rsidP="00050791">
      <w:pPr>
        <w:rPr>
          <w:rFonts w:ascii="Arial" w:hAnsi="Arial" w:cs="Arial"/>
          <w:sz w:val="24"/>
          <w:szCs w:val="24"/>
        </w:rPr>
      </w:pPr>
      <w:r w:rsidRPr="00050791">
        <w:rPr>
          <w:rFonts w:ascii="Arial" w:hAnsi="Arial" w:cs="Arial"/>
          <w:sz w:val="24"/>
          <w:szCs w:val="24"/>
        </w:rPr>
        <w:t>This document will be updated and refined based on changing requirements</w:t>
      </w:r>
    </w:p>
    <w:p w:rsidR="00050791" w:rsidRPr="00050791" w:rsidRDefault="00050791" w:rsidP="00050791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Arial"/>
          <w:bCs w:val="0"/>
          <w:noProof/>
          <w:color w:val="auto"/>
          <w:sz w:val="28"/>
          <w:szCs w:val="28"/>
        </w:rPr>
      </w:pPr>
      <w:bookmarkStart w:id="70" w:name="_Toc325645712"/>
      <w:r w:rsidRPr="00050791">
        <w:rPr>
          <w:rFonts w:ascii="Arial" w:eastAsia="MS Mincho" w:hAnsi="Arial" w:cs="Arial"/>
          <w:bCs w:val="0"/>
          <w:noProof/>
          <w:color w:val="auto"/>
          <w:sz w:val="28"/>
          <w:szCs w:val="28"/>
        </w:rPr>
        <w:t>Definitions and Acronyms:</w:t>
      </w:r>
      <w:bookmarkEnd w:id="70"/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630"/>
        <w:gridCol w:w="4050"/>
        <w:gridCol w:w="4788"/>
      </w:tblGrid>
      <w:tr w:rsidR="00050791" w:rsidRPr="00050791" w:rsidTr="0005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050791" w:rsidRPr="00050791" w:rsidRDefault="00050791" w:rsidP="009408AB">
            <w:pPr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050" w:type="dxa"/>
            <w:hideMark/>
          </w:tcPr>
          <w:p w:rsidR="00050791" w:rsidRPr="00050791" w:rsidRDefault="00050791" w:rsidP="00940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Glossary</w:t>
            </w:r>
          </w:p>
        </w:tc>
        <w:tc>
          <w:tcPr>
            <w:tcW w:w="4788" w:type="dxa"/>
            <w:hideMark/>
          </w:tcPr>
          <w:p w:rsidR="00050791" w:rsidRPr="00050791" w:rsidRDefault="00050791" w:rsidP="00940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</w:tr>
      <w:tr w:rsidR="00050791" w:rsidRPr="00050791" w:rsidTr="0005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4050" w:type="dxa"/>
            <w:hideMark/>
          </w:tcPr>
          <w:p w:rsidR="00050791" w:rsidRPr="00050791" w:rsidRDefault="00050791" w:rsidP="0094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4788" w:type="dxa"/>
            <w:hideMark/>
          </w:tcPr>
          <w:p w:rsidR="00050791" w:rsidRPr="00050791" w:rsidRDefault="00050791" w:rsidP="0094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Detailed Design</w:t>
            </w:r>
          </w:p>
        </w:tc>
      </w:tr>
      <w:tr w:rsidR="00050791" w:rsidRPr="00050791" w:rsidTr="000507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4050" w:type="dxa"/>
            <w:hideMark/>
          </w:tcPr>
          <w:p w:rsidR="00050791" w:rsidRPr="00050791" w:rsidRDefault="00050791" w:rsidP="0094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SRM</w:t>
            </w:r>
          </w:p>
        </w:tc>
        <w:tc>
          <w:tcPr>
            <w:tcW w:w="4788" w:type="dxa"/>
            <w:hideMark/>
          </w:tcPr>
          <w:p w:rsidR="00050791" w:rsidRPr="00050791" w:rsidRDefault="00050791" w:rsidP="0094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Student Record Management</w:t>
            </w:r>
          </w:p>
        </w:tc>
      </w:tr>
      <w:tr w:rsidR="00050791" w:rsidRPr="00050791" w:rsidTr="0005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4050" w:type="dxa"/>
            <w:hideMark/>
          </w:tcPr>
          <w:p w:rsidR="00050791" w:rsidRPr="00050791" w:rsidRDefault="00050791" w:rsidP="0094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788" w:type="dxa"/>
            <w:hideMark/>
          </w:tcPr>
          <w:p w:rsidR="00050791" w:rsidRPr="00050791" w:rsidRDefault="00050791" w:rsidP="0094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  <w:tr w:rsidR="00050791" w:rsidRPr="00050791" w:rsidTr="000507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:rsidR="00050791" w:rsidRPr="00050791" w:rsidRDefault="00050791" w:rsidP="0094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SAS</w:t>
            </w:r>
          </w:p>
        </w:tc>
        <w:tc>
          <w:tcPr>
            <w:tcW w:w="4788" w:type="dxa"/>
          </w:tcPr>
          <w:p w:rsidR="00050791" w:rsidRPr="00050791" w:rsidRDefault="00050791" w:rsidP="0094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Software Architecture Specification</w:t>
            </w:r>
          </w:p>
        </w:tc>
      </w:tr>
      <w:tr w:rsidR="00050791" w:rsidRPr="00050791" w:rsidTr="0005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:rsidR="00050791" w:rsidRPr="00050791" w:rsidRDefault="00050791" w:rsidP="0094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EF</w:t>
            </w:r>
          </w:p>
        </w:tc>
        <w:tc>
          <w:tcPr>
            <w:tcW w:w="4788" w:type="dxa"/>
          </w:tcPr>
          <w:p w:rsidR="00050791" w:rsidRPr="00050791" w:rsidRDefault="00050791" w:rsidP="009408A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 xml:space="preserve">Entity Framework </w:t>
            </w:r>
          </w:p>
        </w:tc>
      </w:tr>
    </w:tbl>
    <w:p w:rsidR="00050791" w:rsidRPr="00050791" w:rsidRDefault="00050791" w:rsidP="00050791">
      <w:pPr>
        <w:pStyle w:val="Caption"/>
        <w:jc w:val="center"/>
        <w:rPr>
          <w:rFonts w:ascii="Arial" w:hAnsi="Arial" w:cs="Arial"/>
          <w:i/>
          <w:color w:val="7030A0"/>
          <w:szCs w:val="24"/>
        </w:rPr>
      </w:pPr>
      <w:r w:rsidRPr="00050791">
        <w:rPr>
          <w:rFonts w:ascii="Arial" w:hAnsi="Arial" w:cs="Arial"/>
          <w:i/>
          <w:color w:val="7030A0"/>
          <w:szCs w:val="24"/>
        </w:rPr>
        <w:t xml:space="preserve">Table </w:t>
      </w:r>
      <w:r w:rsidRPr="00050791">
        <w:rPr>
          <w:rFonts w:ascii="Arial" w:hAnsi="Arial" w:cs="Arial"/>
          <w:i/>
          <w:color w:val="7030A0"/>
          <w:szCs w:val="24"/>
        </w:rPr>
        <w:fldChar w:fldCharType="begin"/>
      </w:r>
      <w:r w:rsidRPr="00050791">
        <w:rPr>
          <w:rFonts w:ascii="Arial" w:hAnsi="Arial" w:cs="Arial"/>
          <w:i/>
          <w:color w:val="7030A0"/>
          <w:szCs w:val="24"/>
        </w:rPr>
        <w:instrText xml:space="preserve"> SEQ Table \* ARABIC </w:instrText>
      </w:r>
      <w:r w:rsidRPr="00050791">
        <w:rPr>
          <w:rFonts w:ascii="Arial" w:hAnsi="Arial" w:cs="Arial"/>
          <w:i/>
          <w:color w:val="7030A0"/>
          <w:szCs w:val="24"/>
        </w:rPr>
        <w:fldChar w:fldCharType="separate"/>
      </w:r>
      <w:r w:rsidRPr="00050791">
        <w:rPr>
          <w:rFonts w:ascii="Arial" w:hAnsi="Arial" w:cs="Arial"/>
          <w:i/>
          <w:noProof/>
          <w:color w:val="7030A0"/>
          <w:szCs w:val="24"/>
        </w:rPr>
        <w:t>1</w:t>
      </w:r>
      <w:r w:rsidRPr="00050791">
        <w:rPr>
          <w:rFonts w:ascii="Arial" w:hAnsi="Arial" w:cs="Arial"/>
          <w:i/>
          <w:color w:val="7030A0"/>
          <w:szCs w:val="24"/>
        </w:rPr>
        <w:fldChar w:fldCharType="end"/>
      </w:r>
      <w:r w:rsidRPr="00050791">
        <w:rPr>
          <w:rFonts w:ascii="Arial" w:hAnsi="Arial" w:cs="Arial"/>
          <w:i/>
          <w:color w:val="7030A0"/>
          <w:szCs w:val="24"/>
        </w:rPr>
        <w:t>: Definitions and Acronyms:</w:t>
      </w:r>
    </w:p>
    <w:p w:rsidR="00050791" w:rsidRPr="00050791" w:rsidRDefault="00050791" w:rsidP="00050791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Arial"/>
          <w:bCs w:val="0"/>
          <w:noProof/>
          <w:color w:val="auto"/>
          <w:sz w:val="28"/>
          <w:szCs w:val="28"/>
        </w:rPr>
      </w:pPr>
      <w:bookmarkStart w:id="71" w:name="_Toc325645713"/>
      <w:r w:rsidRPr="00050791">
        <w:rPr>
          <w:rFonts w:ascii="Arial" w:eastAsia="MS Mincho" w:hAnsi="Arial" w:cs="Arial"/>
          <w:bCs w:val="0"/>
          <w:noProof/>
          <w:color w:val="auto"/>
          <w:sz w:val="28"/>
          <w:szCs w:val="28"/>
        </w:rPr>
        <w:t>References:</w:t>
      </w:r>
      <w:bookmarkEnd w:id="71"/>
    </w:p>
    <w:tbl>
      <w:tblPr>
        <w:tblStyle w:val="LightGrid-Accent2"/>
        <w:tblW w:w="9450" w:type="dxa"/>
        <w:tblLayout w:type="fixed"/>
        <w:tblLook w:val="04A0" w:firstRow="1" w:lastRow="0" w:firstColumn="1" w:lastColumn="0" w:noHBand="0" w:noVBand="1"/>
      </w:tblPr>
      <w:tblGrid>
        <w:gridCol w:w="630"/>
        <w:gridCol w:w="8820"/>
      </w:tblGrid>
      <w:tr w:rsidR="00050791" w:rsidRPr="00050791" w:rsidTr="0005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050791" w:rsidRPr="00050791" w:rsidRDefault="00050791" w:rsidP="009408AB">
            <w:pPr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8820" w:type="dxa"/>
            <w:hideMark/>
          </w:tcPr>
          <w:p w:rsidR="00050791" w:rsidRPr="00050791" w:rsidRDefault="00050791" w:rsidP="00940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050791" w:rsidRPr="00050791" w:rsidTr="0005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8820" w:type="dxa"/>
            <w:hideMark/>
          </w:tcPr>
          <w:p w:rsidR="00050791" w:rsidRPr="00050791" w:rsidRDefault="00050791" w:rsidP="00050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50791">
              <w:rPr>
                <w:rFonts w:ascii="Arial" w:hAnsi="Arial" w:cs="Arial"/>
                <w:sz w:val="24"/>
                <w:szCs w:val="24"/>
              </w:rPr>
              <w:t>Software Coding Standard</w:t>
            </w:r>
          </w:p>
        </w:tc>
      </w:tr>
      <w:tr w:rsidR="00050791" w:rsidRPr="00050791" w:rsidTr="000507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8820" w:type="dxa"/>
            <w:hideMark/>
          </w:tcPr>
          <w:p w:rsidR="00050791" w:rsidRPr="00050791" w:rsidRDefault="00050791" w:rsidP="000507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0791">
              <w:rPr>
                <w:rFonts w:ascii="Arial" w:hAnsi="Arial" w:cs="Arial"/>
                <w:sz w:val="24"/>
                <w:szCs w:val="24"/>
              </w:rPr>
              <w:t>SRM</w:t>
            </w:r>
            <w:r w:rsidRPr="00050791">
              <w:rPr>
                <w:rFonts w:ascii="Arial" w:hAnsi="Arial" w:cs="Arial"/>
                <w:sz w:val="24"/>
                <w:szCs w:val="24"/>
              </w:rPr>
              <w:t>_Software</w:t>
            </w:r>
            <w:proofErr w:type="spellEnd"/>
            <w:r w:rsidRPr="00050791">
              <w:rPr>
                <w:rFonts w:ascii="Arial" w:hAnsi="Arial" w:cs="Arial"/>
                <w:sz w:val="24"/>
                <w:szCs w:val="24"/>
              </w:rPr>
              <w:t xml:space="preserve"> Architecture Specification </w:t>
            </w:r>
          </w:p>
        </w:tc>
      </w:tr>
      <w:tr w:rsidR="00050791" w:rsidRPr="00050791" w:rsidTr="0005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8820" w:type="dxa"/>
          </w:tcPr>
          <w:p w:rsidR="00050791" w:rsidRPr="00050791" w:rsidRDefault="00050791" w:rsidP="00050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0791">
              <w:rPr>
                <w:rFonts w:ascii="Arial" w:hAnsi="Arial" w:cs="Arial"/>
                <w:sz w:val="24"/>
                <w:szCs w:val="24"/>
              </w:rPr>
              <w:t>SRM_Data</w:t>
            </w:r>
            <w:proofErr w:type="spellEnd"/>
            <w:r w:rsidRPr="00050791">
              <w:rPr>
                <w:rFonts w:ascii="Arial" w:hAnsi="Arial" w:cs="Arial"/>
                <w:sz w:val="24"/>
                <w:szCs w:val="24"/>
              </w:rPr>
              <w:t xml:space="preserve"> Entities</w:t>
            </w:r>
          </w:p>
        </w:tc>
      </w:tr>
      <w:tr w:rsidR="00050791" w:rsidRPr="00050791" w:rsidTr="000507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050791" w:rsidRPr="00050791" w:rsidRDefault="00050791" w:rsidP="009408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0791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8820" w:type="dxa"/>
          </w:tcPr>
          <w:p w:rsidR="00050791" w:rsidRPr="00050791" w:rsidRDefault="00050791" w:rsidP="00050791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0791">
              <w:rPr>
                <w:rFonts w:ascii="Arial" w:hAnsi="Arial" w:cs="Arial"/>
                <w:sz w:val="24"/>
                <w:szCs w:val="24"/>
              </w:rPr>
              <w:t>SRM</w:t>
            </w:r>
            <w:r w:rsidRPr="00050791">
              <w:rPr>
                <w:rFonts w:ascii="Arial" w:hAnsi="Arial" w:cs="Arial"/>
                <w:sz w:val="24"/>
                <w:szCs w:val="24"/>
              </w:rPr>
              <w:t>_Software</w:t>
            </w:r>
            <w:proofErr w:type="spellEnd"/>
            <w:r w:rsidRPr="00050791">
              <w:rPr>
                <w:rFonts w:ascii="Arial" w:hAnsi="Arial" w:cs="Arial"/>
                <w:sz w:val="24"/>
                <w:szCs w:val="24"/>
              </w:rPr>
              <w:t xml:space="preserve"> Requirements Specification</w:t>
            </w:r>
          </w:p>
        </w:tc>
      </w:tr>
    </w:tbl>
    <w:p w:rsidR="00050791" w:rsidRPr="00050791" w:rsidRDefault="00050791" w:rsidP="00050791">
      <w:pPr>
        <w:pStyle w:val="Caption"/>
        <w:jc w:val="center"/>
        <w:rPr>
          <w:rFonts w:ascii="Arial" w:hAnsi="Arial" w:cs="Arial"/>
          <w:i/>
          <w:color w:val="7030A0"/>
          <w:szCs w:val="24"/>
        </w:rPr>
      </w:pPr>
      <w:r w:rsidRPr="00050791">
        <w:rPr>
          <w:rFonts w:ascii="Arial" w:hAnsi="Arial" w:cs="Arial"/>
          <w:i/>
          <w:color w:val="7030A0"/>
          <w:szCs w:val="24"/>
        </w:rPr>
        <w:t xml:space="preserve">Table </w:t>
      </w:r>
      <w:r w:rsidRPr="00050791">
        <w:rPr>
          <w:rFonts w:ascii="Arial" w:hAnsi="Arial" w:cs="Arial"/>
          <w:i/>
          <w:color w:val="7030A0"/>
          <w:szCs w:val="24"/>
        </w:rPr>
        <w:fldChar w:fldCharType="begin"/>
      </w:r>
      <w:r w:rsidRPr="00050791">
        <w:rPr>
          <w:rFonts w:ascii="Arial" w:hAnsi="Arial" w:cs="Arial"/>
          <w:i/>
          <w:color w:val="7030A0"/>
          <w:szCs w:val="24"/>
        </w:rPr>
        <w:instrText xml:space="preserve"> SEQ Table \* ARABIC </w:instrText>
      </w:r>
      <w:r w:rsidRPr="00050791">
        <w:rPr>
          <w:rFonts w:ascii="Arial" w:hAnsi="Arial" w:cs="Arial"/>
          <w:i/>
          <w:color w:val="7030A0"/>
          <w:szCs w:val="24"/>
        </w:rPr>
        <w:fldChar w:fldCharType="separate"/>
      </w:r>
      <w:r w:rsidRPr="00050791">
        <w:rPr>
          <w:rFonts w:ascii="Arial" w:hAnsi="Arial" w:cs="Arial"/>
          <w:i/>
          <w:color w:val="7030A0"/>
          <w:szCs w:val="24"/>
        </w:rPr>
        <w:t>2</w:t>
      </w:r>
      <w:r w:rsidRPr="00050791">
        <w:rPr>
          <w:rFonts w:ascii="Arial" w:hAnsi="Arial" w:cs="Arial"/>
          <w:i/>
          <w:color w:val="7030A0"/>
          <w:szCs w:val="24"/>
        </w:rPr>
        <w:fldChar w:fldCharType="end"/>
      </w:r>
      <w:r w:rsidRPr="00050791">
        <w:rPr>
          <w:rFonts w:ascii="Arial" w:hAnsi="Arial" w:cs="Arial"/>
          <w:i/>
          <w:color w:val="7030A0"/>
          <w:szCs w:val="24"/>
        </w:rPr>
        <w:t>: References:</w:t>
      </w:r>
    </w:p>
    <w:p w:rsidR="00050791" w:rsidRPr="00050791" w:rsidRDefault="00050791" w:rsidP="00050791">
      <w:pPr>
        <w:rPr>
          <w:rFonts w:ascii="Arial" w:hAnsi="Arial" w:cs="Arial"/>
          <w:sz w:val="24"/>
          <w:szCs w:val="24"/>
        </w:rPr>
      </w:pP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PHẠM VI TÀI LIỆU</w:t>
      </w:r>
      <w:bookmarkEnd w:id="68"/>
      <w:bookmarkEnd w:id="69"/>
    </w:p>
    <w:p w:rsidR="009D481E" w:rsidRPr="000324E0" w:rsidRDefault="009D481E" w:rsidP="009D481E">
      <w:pPr>
        <w:pStyle w:val="BodyText"/>
        <w:ind w:left="0"/>
        <w:rPr>
          <w:rFonts w:ascii="Arial" w:hAnsi="Arial" w:cs="Arial"/>
        </w:rPr>
      </w:pPr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chỉ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các</w:t>
      </w:r>
      <w:proofErr w:type="spellEnd"/>
      <w:r w:rsidRPr="003D0504">
        <w:rPr>
          <w:rFonts w:ascii="Arial" w:hAnsi="Arial" w:cs="Arial"/>
        </w:rPr>
        <w:t xml:space="preserve"> high level architectural design </w:t>
      </w:r>
      <w:proofErr w:type="spellStart"/>
      <w:r w:rsidRPr="003D0504">
        <w:rPr>
          <w:rFonts w:ascii="Arial" w:hAnsi="Arial" w:cs="Arial"/>
        </w:rPr>
        <w:t>của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hê</w:t>
      </w:r>
      <w:proofErr w:type="spellEnd"/>
      <w:r w:rsidRPr="003D0504">
        <w:rPr>
          <w:rFonts w:ascii="Arial" w:hAnsi="Arial" w:cs="Arial"/>
        </w:rPr>
        <w:t xml:space="preserve">̣ </w:t>
      </w:r>
      <w:proofErr w:type="spellStart"/>
      <w:r w:rsidRPr="003D0504">
        <w:rPr>
          <w:rFonts w:ascii="Arial" w:hAnsi="Arial" w:cs="Arial"/>
        </w:rPr>
        <w:t>thống</w:t>
      </w:r>
      <w:proofErr w:type="spellEnd"/>
      <w:r w:rsidRPr="003D0504">
        <w:rPr>
          <w:rFonts w:ascii="Arial" w:hAnsi="Arial" w:cs="Arial"/>
        </w:rPr>
        <w:t>.</w:t>
      </w:r>
      <w:proofErr w:type="gram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Mô</w:t>
      </w:r>
      <w:proofErr w:type="spellEnd"/>
      <w:r w:rsidRPr="003D0504">
        <w:rPr>
          <w:rFonts w:ascii="Arial" w:hAnsi="Arial" w:cs="Arial"/>
        </w:rPr>
        <w:t xml:space="preserve"> tả </w:t>
      </w:r>
      <w:proofErr w:type="spellStart"/>
      <w:r w:rsidRPr="003D0504">
        <w:rPr>
          <w:rFonts w:ascii="Arial" w:hAnsi="Arial" w:cs="Arial"/>
        </w:rPr>
        <w:t>vê</w:t>
      </w:r>
      <w:proofErr w:type="spellEnd"/>
      <w:r w:rsidRPr="003D0504">
        <w:rPr>
          <w:rFonts w:ascii="Arial" w:hAnsi="Arial" w:cs="Arial"/>
        </w:rPr>
        <w:t xml:space="preserve">̀ database </w:t>
      </w:r>
      <w:proofErr w:type="spellStart"/>
      <w:r w:rsidRPr="003D0504">
        <w:rPr>
          <w:rFonts w:ascii="Arial" w:hAnsi="Arial" w:cs="Arial"/>
        </w:rPr>
        <w:t>va</w:t>
      </w:r>
      <w:proofErr w:type="spellEnd"/>
      <w:r w:rsidRPr="003D0504">
        <w:rPr>
          <w:rFonts w:ascii="Arial" w:hAnsi="Arial" w:cs="Arial"/>
        </w:rPr>
        <w:t xml:space="preserve">̀ detail design sẽ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thực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hiện</w:t>
      </w:r>
      <w:proofErr w:type="spellEnd"/>
      <w:r w:rsidRPr="003D0504">
        <w:rPr>
          <w:rFonts w:ascii="Arial" w:hAnsi="Arial" w:cs="Arial"/>
        </w:rPr>
        <w:t xml:space="preserve"> ở </w:t>
      </w:r>
      <w:proofErr w:type="spellStart"/>
      <w:r w:rsidRPr="003D0504">
        <w:rPr>
          <w:rFonts w:ascii="Arial" w:hAnsi="Arial" w:cs="Arial"/>
        </w:rPr>
        <w:t>những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liên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quan</w:t>
      </w:r>
      <w:proofErr w:type="spellEnd"/>
      <w:r w:rsidRPr="003D0504">
        <w:rPr>
          <w:rFonts w:ascii="Arial" w:hAnsi="Arial" w:cs="Arial"/>
        </w:rPr>
        <w:t>.</w:t>
      </w:r>
    </w:p>
    <w:p w:rsidR="009D481E" w:rsidRPr="002B1B79" w:rsidRDefault="009D481E" w:rsidP="009D481E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2" w:name="_Toc278318646"/>
      <w:bookmarkStart w:id="73" w:name="_Toc313994274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lastRenderedPageBreak/>
        <w:t>ĐỐI TƯỢNG SỬ DỤNG TÀI LIỆU</w:t>
      </w:r>
      <w:bookmarkEnd w:id="72"/>
      <w:bookmarkEnd w:id="73"/>
    </w:p>
    <w:p w:rsidR="009D481E" w:rsidRPr="003D0504" w:rsidRDefault="009D481E" w:rsidP="009D481E">
      <w:pPr>
        <w:pStyle w:val="BodyText"/>
        <w:ind w:left="0"/>
        <w:rPr>
          <w:rFonts w:ascii="Arial" w:hAnsi="Arial" w:cs="Arial"/>
        </w:rPr>
      </w:pPr>
      <w:proofErr w:type="spellStart"/>
      <w:proofErr w:type="gramStart"/>
      <w:r w:rsidRPr="003D0504">
        <w:rPr>
          <w:rFonts w:ascii="Arial" w:hAnsi="Arial" w:cs="Arial"/>
        </w:rPr>
        <w:t>Tài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liệu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này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được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sư</w:t>
      </w:r>
      <w:proofErr w:type="spellEnd"/>
      <w:r w:rsidRPr="003D0504">
        <w:rPr>
          <w:rFonts w:ascii="Arial" w:hAnsi="Arial" w:cs="Arial"/>
        </w:rPr>
        <w:t xml:space="preserve">̉ </w:t>
      </w:r>
      <w:proofErr w:type="spellStart"/>
      <w:r w:rsidRPr="003D0504">
        <w:rPr>
          <w:rFonts w:ascii="Arial" w:hAnsi="Arial" w:cs="Arial"/>
        </w:rPr>
        <w:t>dụng</w:t>
      </w:r>
      <w:proofErr w:type="spellEnd"/>
      <w:r w:rsidRPr="003D0504">
        <w:rPr>
          <w:rFonts w:ascii="Arial" w:hAnsi="Arial" w:cs="Arial"/>
        </w:rPr>
        <w:t xml:space="preserve"> </w:t>
      </w:r>
      <w:proofErr w:type="spellStart"/>
      <w:r w:rsidRPr="003D0504">
        <w:rPr>
          <w:rFonts w:ascii="Arial" w:hAnsi="Arial" w:cs="Arial"/>
        </w:rPr>
        <w:t>bởi</w:t>
      </w:r>
      <w:proofErr w:type="spellEnd"/>
      <w:r w:rsidRPr="003D0504">
        <w:rPr>
          <w:rFonts w:ascii="Arial" w:hAnsi="Arial" w:cs="Arial"/>
        </w:rPr>
        <w:t xml:space="preserve"> Project Manager, QA Manager, Architecture Designer.</w:t>
      </w:r>
      <w:proofErr w:type="gramEnd"/>
    </w:p>
    <w:p w:rsidR="009D481E" w:rsidRPr="003D0504" w:rsidRDefault="009D481E" w:rsidP="009D481E">
      <w:pPr>
        <w:pStyle w:val="Caption"/>
        <w:rPr>
          <w:rFonts w:ascii="Arial" w:hAnsi="Arial" w:cs="Arial"/>
          <w:sz w:val="20"/>
        </w:rPr>
      </w:pPr>
      <w:bookmarkStart w:id="74" w:name="_Toc278318671"/>
      <w:proofErr w:type="spellStart"/>
      <w:r w:rsidRPr="003D0504">
        <w:rPr>
          <w:rFonts w:ascii="Arial" w:hAnsi="Arial" w:cs="Arial"/>
          <w:sz w:val="20"/>
        </w:rPr>
        <w:t>Bảng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r w:rsidRPr="003D0504">
        <w:rPr>
          <w:rFonts w:ascii="Arial" w:hAnsi="Arial" w:cs="Arial"/>
          <w:sz w:val="20"/>
        </w:rPr>
        <w:fldChar w:fldCharType="begin"/>
      </w:r>
      <w:r w:rsidRPr="003D0504">
        <w:rPr>
          <w:rFonts w:ascii="Arial" w:hAnsi="Arial" w:cs="Arial"/>
          <w:sz w:val="20"/>
        </w:rPr>
        <w:instrText xml:space="preserve"> SEQ Table \* ARABIC </w:instrText>
      </w:r>
      <w:r w:rsidRPr="003D0504">
        <w:rPr>
          <w:rFonts w:ascii="Arial" w:hAnsi="Arial" w:cs="Arial"/>
          <w:sz w:val="20"/>
        </w:rPr>
        <w:fldChar w:fldCharType="separate"/>
      </w:r>
      <w:r w:rsidRPr="003D0504">
        <w:rPr>
          <w:rFonts w:ascii="Arial" w:hAnsi="Arial" w:cs="Arial"/>
          <w:sz w:val="20"/>
        </w:rPr>
        <w:t>1</w:t>
      </w:r>
      <w:r w:rsidRPr="003D0504">
        <w:rPr>
          <w:rFonts w:ascii="Arial" w:hAnsi="Arial" w:cs="Arial"/>
          <w:sz w:val="20"/>
        </w:rPr>
        <w:fldChar w:fldCharType="end"/>
      </w:r>
      <w:r w:rsidRPr="003D0504">
        <w:rPr>
          <w:rFonts w:ascii="Arial" w:hAnsi="Arial" w:cs="Arial"/>
          <w:sz w:val="20"/>
        </w:rPr>
        <w:tab/>
      </w:r>
      <w:proofErr w:type="spellStart"/>
      <w:r w:rsidRPr="003D0504">
        <w:rPr>
          <w:rFonts w:ascii="Arial" w:hAnsi="Arial" w:cs="Arial"/>
          <w:sz w:val="20"/>
        </w:rPr>
        <w:t>Đối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tượng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sư</w:t>
      </w:r>
      <w:proofErr w:type="spellEnd"/>
      <w:r w:rsidRPr="003D0504">
        <w:rPr>
          <w:rFonts w:ascii="Arial" w:hAnsi="Arial" w:cs="Arial"/>
          <w:sz w:val="20"/>
        </w:rPr>
        <w:t xml:space="preserve">̉ </w:t>
      </w:r>
      <w:proofErr w:type="spellStart"/>
      <w:r w:rsidRPr="003D0504">
        <w:rPr>
          <w:rFonts w:ascii="Arial" w:hAnsi="Arial" w:cs="Arial"/>
          <w:sz w:val="20"/>
        </w:rPr>
        <w:t>dụng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tài</w:t>
      </w:r>
      <w:proofErr w:type="spellEnd"/>
      <w:r w:rsidRPr="003D0504">
        <w:rPr>
          <w:rFonts w:ascii="Arial" w:hAnsi="Arial" w:cs="Arial"/>
          <w:sz w:val="20"/>
        </w:rPr>
        <w:t xml:space="preserve"> </w:t>
      </w:r>
      <w:proofErr w:type="spellStart"/>
      <w:r w:rsidRPr="003D0504">
        <w:rPr>
          <w:rFonts w:ascii="Arial" w:hAnsi="Arial" w:cs="Arial"/>
          <w:sz w:val="20"/>
        </w:rPr>
        <w:t>liệu</w:t>
      </w:r>
      <w:bookmarkEnd w:id="74"/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4703"/>
      </w:tblGrid>
      <w:tr w:rsidR="009D481E" w:rsidRPr="00466E70" w:rsidTr="00CD19BE">
        <w:tc>
          <w:tcPr>
            <w:tcW w:w="720" w:type="dxa"/>
            <w:shd w:val="clear" w:color="auto" w:fill="E5DFEC"/>
          </w:tcPr>
          <w:p w:rsidR="009D481E" w:rsidRPr="003D0504" w:rsidRDefault="009D481E" w:rsidP="00CD19BE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612" w:type="dxa"/>
            <w:shd w:val="clear" w:color="auto" w:fill="E5DFEC"/>
          </w:tcPr>
          <w:p w:rsidR="009D481E" w:rsidRPr="003D0504" w:rsidRDefault="009D481E" w:rsidP="00CD19BE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Readers</w:t>
            </w:r>
          </w:p>
        </w:tc>
        <w:tc>
          <w:tcPr>
            <w:tcW w:w="4703" w:type="dxa"/>
            <w:shd w:val="clear" w:color="auto" w:fill="E5DFEC"/>
          </w:tcPr>
          <w:p w:rsidR="009D481E" w:rsidRPr="003D0504" w:rsidRDefault="009D481E" w:rsidP="00CD19BE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3D0504">
              <w:rPr>
                <w:rFonts w:ascii="Arial" w:hAnsi="Arial" w:cs="Arial"/>
                <w:b/>
              </w:rPr>
              <w:t>Reason for reading</w:t>
            </w:r>
          </w:p>
        </w:tc>
      </w:tr>
      <w:tr w:rsidR="009D481E" w:rsidRPr="00466E70" w:rsidTr="00CD19BE">
        <w:tc>
          <w:tcPr>
            <w:tcW w:w="720" w:type="dxa"/>
          </w:tcPr>
          <w:p w:rsidR="009D481E" w:rsidRPr="003D0504" w:rsidRDefault="009D481E" w:rsidP="00CD19BE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1</w:t>
            </w:r>
          </w:p>
        </w:tc>
        <w:tc>
          <w:tcPr>
            <w:tcW w:w="2612" w:type="dxa"/>
          </w:tcPr>
          <w:p w:rsidR="009D481E" w:rsidRPr="003D0504" w:rsidRDefault="009D481E" w:rsidP="00CD19BE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QA Manager</w:t>
            </w:r>
          </w:p>
        </w:tc>
        <w:tc>
          <w:tcPr>
            <w:tcW w:w="4703" w:type="dxa"/>
          </w:tcPr>
          <w:p w:rsidR="009D481E" w:rsidRPr="003D0504" w:rsidRDefault="009D481E" w:rsidP="00CD19BE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Kiểm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tra</w:t>
            </w:r>
            <w:proofErr w:type="spellEnd"/>
            <w:r w:rsidRPr="003D0504">
              <w:rPr>
                <w:rFonts w:ascii="Arial" w:hAnsi="Arial" w:cs="Arial"/>
              </w:rPr>
              <w:t xml:space="preserve"> format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>.</w:t>
            </w:r>
          </w:p>
        </w:tc>
      </w:tr>
      <w:tr w:rsidR="009D481E" w:rsidRPr="00466E70" w:rsidTr="00CD19BE">
        <w:tc>
          <w:tcPr>
            <w:tcW w:w="720" w:type="dxa"/>
          </w:tcPr>
          <w:p w:rsidR="009D481E" w:rsidRPr="003D0504" w:rsidRDefault="009D481E" w:rsidP="00CD19BE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2</w:t>
            </w:r>
          </w:p>
        </w:tc>
        <w:tc>
          <w:tcPr>
            <w:tcW w:w="2612" w:type="dxa"/>
          </w:tcPr>
          <w:p w:rsidR="009D481E" w:rsidRPr="003D0504" w:rsidRDefault="009D481E" w:rsidP="00CD19BE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PM</w:t>
            </w:r>
          </w:p>
        </w:tc>
        <w:tc>
          <w:tcPr>
            <w:tcW w:w="4703" w:type="dxa"/>
          </w:tcPr>
          <w:p w:rsidR="009D481E" w:rsidRPr="003D0504" w:rsidRDefault="009D481E" w:rsidP="00CD19BE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 xml:space="preserve">Theo </w:t>
            </w:r>
            <w:proofErr w:type="spellStart"/>
            <w:r w:rsidRPr="003D0504">
              <w:rPr>
                <w:rFonts w:ascii="Arial" w:hAnsi="Arial" w:cs="Arial"/>
              </w:rPr>
              <w:t>dõi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tiến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đô</w:t>
            </w:r>
            <w:proofErr w:type="spellEnd"/>
            <w:r w:rsidRPr="003D0504">
              <w:rPr>
                <w:rFonts w:ascii="Arial" w:hAnsi="Arial" w:cs="Arial"/>
              </w:rPr>
              <w:t xml:space="preserve">̣ </w:t>
            </w: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</w:p>
        </w:tc>
      </w:tr>
      <w:tr w:rsidR="009D481E" w:rsidRPr="00466E70" w:rsidTr="00CD19BE">
        <w:tc>
          <w:tcPr>
            <w:tcW w:w="720" w:type="dxa"/>
          </w:tcPr>
          <w:p w:rsidR="009D481E" w:rsidRPr="003D0504" w:rsidRDefault="009D481E" w:rsidP="00CD19BE">
            <w:pPr>
              <w:pStyle w:val="BodyText"/>
              <w:ind w:left="0"/>
              <w:jc w:val="center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3</w:t>
            </w:r>
          </w:p>
        </w:tc>
        <w:tc>
          <w:tcPr>
            <w:tcW w:w="2612" w:type="dxa"/>
          </w:tcPr>
          <w:p w:rsidR="009D481E" w:rsidRPr="003D0504" w:rsidRDefault="009D481E" w:rsidP="00CD19BE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r w:rsidRPr="003D0504">
              <w:rPr>
                <w:rFonts w:ascii="Arial" w:hAnsi="Arial" w:cs="Arial"/>
              </w:rPr>
              <w:t>Architecture Designer</w:t>
            </w:r>
          </w:p>
        </w:tc>
        <w:tc>
          <w:tcPr>
            <w:tcW w:w="4703" w:type="dxa"/>
          </w:tcPr>
          <w:p w:rsidR="009D481E" w:rsidRPr="003D0504" w:rsidRDefault="009D481E" w:rsidP="00CD19BE">
            <w:pPr>
              <w:pStyle w:val="BodyText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3D0504">
              <w:rPr>
                <w:rFonts w:ascii="Arial" w:hAnsi="Arial" w:cs="Arial"/>
              </w:rPr>
              <w:t>Thực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hiện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tài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liệu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thiết</w:t>
            </w:r>
            <w:proofErr w:type="spellEnd"/>
            <w:r w:rsidRPr="003D0504">
              <w:rPr>
                <w:rFonts w:ascii="Arial" w:hAnsi="Arial" w:cs="Arial"/>
              </w:rPr>
              <w:t xml:space="preserve"> </w:t>
            </w:r>
            <w:proofErr w:type="spellStart"/>
            <w:r w:rsidRPr="003D0504">
              <w:rPr>
                <w:rFonts w:ascii="Arial" w:hAnsi="Arial" w:cs="Arial"/>
              </w:rPr>
              <w:t>kê</w:t>
            </w:r>
            <w:proofErr w:type="spellEnd"/>
            <w:r w:rsidRPr="003D0504">
              <w:rPr>
                <w:rFonts w:ascii="Arial" w:hAnsi="Arial" w:cs="Arial"/>
              </w:rPr>
              <w:t>́.</w:t>
            </w:r>
          </w:p>
        </w:tc>
      </w:tr>
    </w:tbl>
    <w:p w:rsidR="009D481E" w:rsidRPr="009D481E" w:rsidRDefault="009D481E" w:rsidP="009D481E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BE2ADB" w:rsidRPr="002B1B79" w:rsidRDefault="00BE2ADB" w:rsidP="00BE2ADB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75" w:name="_Toc278318648"/>
      <w:bookmarkStart w:id="76" w:name="_Toc313994276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SYSTEM CONTEXT</w:t>
      </w:r>
      <w:bookmarkEnd w:id="75"/>
      <w:bookmarkEnd w:id="76"/>
    </w:p>
    <w:p w:rsidR="00BE2ADB" w:rsidRDefault="00BE2ADB" w:rsidP="00BE2ADB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77" w:name="_Toc278318649"/>
      <w:bookmarkStart w:id="78" w:name="_Toc313994277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t>PHYSICAL PERSPECTIV</w:t>
      </w:r>
      <w:bookmarkEnd w:id="77"/>
      <w:bookmarkEnd w:id="78"/>
      <w:r>
        <w:rPr>
          <w:rFonts w:ascii="Arial" w:eastAsia="MS Mincho" w:hAnsi="Arial"/>
          <w:bCs w:val="0"/>
          <w:noProof/>
          <w:color w:val="auto"/>
          <w:sz w:val="28"/>
          <w:szCs w:val="20"/>
        </w:rPr>
        <w:t>E</w:t>
      </w:r>
    </w:p>
    <w:p w:rsidR="00BE2ADB" w:rsidRDefault="00BE2ADB" w:rsidP="00BE2ADB"/>
    <w:p w:rsidR="00BE2ADB" w:rsidRPr="00BE2ADB" w:rsidRDefault="00BE2ADB" w:rsidP="00BE2ADB">
      <w:pPr>
        <w:sectPr w:rsidR="00BE2ADB" w:rsidRPr="00BE2ADB" w:rsidSect="00CD19BE">
          <w:footerReference w:type="even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bookmarkStart w:id="79" w:name="_GoBack"/>
      <w:bookmarkEnd w:id="79"/>
    </w:p>
    <w:p w:rsidR="00BE2ADB" w:rsidRPr="002B1B79" w:rsidRDefault="00BE2ADB" w:rsidP="00BE2ADB">
      <w:pPr>
        <w:pStyle w:val="Heading2"/>
        <w:numPr>
          <w:ilvl w:val="1"/>
          <w:numId w:val="27"/>
        </w:numPr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/>
          <w:bCs w:val="0"/>
          <w:noProof/>
          <w:color w:val="auto"/>
          <w:sz w:val="28"/>
          <w:szCs w:val="20"/>
        </w:rPr>
      </w:pPr>
      <w:bookmarkStart w:id="80" w:name="_Toc278318650"/>
      <w:bookmarkStart w:id="81" w:name="_Toc313994278"/>
      <w:r w:rsidRPr="002B1B79">
        <w:rPr>
          <w:rFonts w:ascii="Arial" w:eastAsia="MS Mincho" w:hAnsi="Arial"/>
          <w:bCs w:val="0"/>
          <w:noProof/>
          <w:color w:val="auto"/>
          <w:sz w:val="28"/>
          <w:szCs w:val="20"/>
        </w:rPr>
        <w:lastRenderedPageBreak/>
        <w:t>STATIC PERSPECTIVE</w:t>
      </w:r>
      <w:bookmarkEnd w:id="80"/>
      <w:bookmarkEnd w:id="81"/>
    </w:p>
    <w:p w:rsidR="00BE2ADB" w:rsidRDefault="00BE2ADB" w:rsidP="00BE2ADB">
      <w:pPr>
        <w:ind w:right="1440"/>
      </w:pPr>
    </w:p>
    <w:p w:rsidR="00BE2ADB" w:rsidRPr="00BE2ADB" w:rsidRDefault="00BE2ADB" w:rsidP="00BE2ADB">
      <w:pPr>
        <w:pStyle w:val="ListParagraph"/>
        <w:numPr>
          <w:ilvl w:val="0"/>
          <w:numId w:val="27"/>
        </w:numPr>
        <w:rPr>
          <w:color w:val="00B0F0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728970" cy="3810000"/>
                <wp:effectExtent l="0" t="0" r="5080" b="0"/>
                <wp:docPr id="50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3890" cy="38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156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157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8110" y="1349375"/>
                            <a:ext cx="58928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?a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8110" y="1439545"/>
                            <a:ext cx="4552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8110" y="1529715"/>
                            <a:ext cx="6083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business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2" name="Freeform 161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162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23435" y="3268345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23435" y="3358515"/>
                            <a:ext cx="6394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trao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623435" y="3448685"/>
                            <a:ext cx="5778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đổi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giữa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623435" y="3539490"/>
                            <a:ext cx="1631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Freeform 167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168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1930" y="2517140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1930" y="2607310"/>
                            <a:ext cx="628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thao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01930" y="2698115"/>
                            <a:ext cx="6438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tác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file, database...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47825" y="62865"/>
                            <a:ext cx="1675765" cy="6350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47825" y="6921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47825" y="831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47825" y="10414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47825" y="13208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47825" y="16700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647825" y="18796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647825" y="2152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1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717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47825" y="29908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647825" y="334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647825" y="34099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47825" y="354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47825" y="38227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647825" y="4171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47825" y="4381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647825" y="45910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647825" y="46609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47825" y="4794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47825" y="5073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647825" y="54229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47825" y="563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47825" y="59817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47825" y="6254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47825" y="646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47825" y="68135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47825" y="7092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47825" y="7302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202"/>
                        <wps:cNvSpPr>
                          <a:spLocks/>
                        </wps:cNvSpPr>
                        <wps:spPr bwMode="auto">
                          <a:xfrm>
                            <a:off x="1652270" y="66675"/>
                            <a:ext cx="1668780" cy="668020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2"/>
                              <a:gd name="T2" fmla="*/ 1642 w 2628"/>
                              <a:gd name="T3" fmla="*/ 0 h 1052"/>
                              <a:gd name="T4" fmla="*/ 1642 w 2628"/>
                              <a:gd name="T5" fmla="*/ 282 h 1052"/>
                              <a:gd name="T6" fmla="*/ 0 w 2628"/>
                              <a:gd name="T7" fmla="*/ 282 h 1052"/>
                              <a:gd name="T8" fmla="*/ 2628 w 2628"/>
                              <a:gd name="T9" fmla="*/ 282 h 1052"/>
                              <a:gd name="T10" fmla="*/ 2628 w 2628"/>
                              <a:gd name="T11" fmla="*/ 1052 h 1052"/>
                              <a:gd name="T12" fmla="*/ 0 w 2628"/>
                              <a:gd name="T13" fmla="*/ 1052 h 1052"/>
                              <a:gd name="T14" fmla="*/ 0 w 2628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21815" y="118745"/>
                            <a:ext cx="345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SRM.GUI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647825" y="10636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47825" y="10706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47825" y="108458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647825" y="11055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33475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47825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47825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15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85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647825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47825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647825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7825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647825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47825" y="141859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47825" y="14389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47825" y="14598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647825" y="14668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47825" y="14808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47825" y="15087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47825" y="15436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647825" y="156464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47825" y="15989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647825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647825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647825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647825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47825" y="1731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236"/>
                        <wps:cNvSpPr>
                          <a:spLocks/>
                        </wps:cNvSpPr>
                        <wps:spPr bwMode="auto">
                          <a:xfrm>
                            <a:off x="1652270" y="10680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2 h 1051"/>
                              <a:gd name="T6" fmla="*/ 0 w 2628"/>
                              <a:gd name="T7" fmla="*/ 282 h 1051"/>
                              <a:gd name="T8" fmla="*/ 2628 w 2628"/>
                              <a:gd name="T9" fmla="*/ 282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21815" y="1119505"/>
                            <a:ext cx="531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SRM.Business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1" name="Freeform 240"/>
                        <wps:cNvSpPr>
                          <a:spLocks noEditPoints="1"/>
                        </wps:cNvSpPr>
                        <wps:spPr bwMode="auto">
                          <a:xfrm>
                            <a:off x="2482850" y="730885"/>
                            <a:ext cx="6985" cy="2952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680"/>
                              <a:gd name="T2" fmla="*/ 16 w 16"/>
                              <a:gd name="T3" fmla="*/ 104 h 680"/>
                              <a:gd name="T4" fmla="*/ 0 w 16"/>
                              <a:gd name="T5" fmla="*/ 104 h 680"/>
                              <a:gd name="T6" fmla="*/ 0 w 16"/>
                              <a:gd name="T7" fmla="*/ 8 h 680"/>
                              <a:gd name="T8" fmla="*/ 8 w 16"/>
                              <a:gd name="T9" fmla="*/ 0 h 680"/>
                              <a:gd name="T10" fmla="*/ 16 w 16"/>
                              <a:gd name="T11" fmla="*/ 8 h 680"/>
                              <a:gd name="T12" fmla="*/ 16 w 16"/>
                              <a:gd name="T13" fmla="*/ 200 h 680"/>
                              <a:gd name="T14" fmla="*/ 16 w 16"/>
                              <a:gd name="T15" fmla="*/ 296 h 680"/>
                              <a:gd name="T16" fmla="*/ 0 w 16"/>
                              <a:gd name="T17" fmla="*/ 296 h 680"/>
                              <a:gd name="T18" fmla="*/ 0 w 16"/>
                              <a:gd name="T19" fmla="*/ 200 h 680"/>
                              <a:gd name="T20" fmla="*/ 16 w 16"/>
                              <a:gd name="T21" fmla="*/ 200 h 680"/>
                              <a:gd name="T22" fmla="*/ 16 w 16"/>
                              <a:gd name="T23" fmla="*/ 392 h 680"/>
                              <a:gd name="T24" fmla="*/ 16 w 16"/>
                              <a:gd name="T25" fmla="*/ 488 h 680"/>
                              <a:gd name="T26" fmla="*/ 0 w 16"/>
                              <a:gd name="T27" fmla="*/ 488 h 680"/>
                              <a:gd name="T28" fmla="*/ 0 w 16"/>
                              <a:gd name="T29" fmla="*/ 392 h 680"/>
                              <a:gd name="T30" fmla="*/ 16 w 16"/>
                              <a:gd name="T31" fmla="*/ 392 h 680"/>
                              <a:gd name="T32" fmla="*/ 16 w 16"/>
                              <a:gd name="T33" fmla="*/ 584 h 680"/>
                              <a:gd name="T34" fmla="*/ 16 w 16"/>
                              <a:gd name="T35" fmla="*/ 680 h 680"/>
                              <a:gd name="T36" fmla="*/ 0 w 16"/>
                              <a:gd name="T37" fmla="*/ 680 h 680"/>
                              <a:gd name="T38" fmla="*/ 0 w 16"/>
                              <a:gd name="T39" fmla="*/ 584 h 680"/>
                              <a:gd name="T40" fmla="*/ 16 w 16"/>
                              <a:gd name="T41" fmla="*/ 584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80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241"/>
                        <wps:cNvSpPr>
                          <a:spLocks/>
                        </wps:cNvSpPr>
                        <wps:spPr bwMode="auto">
                          <a:xfrm>
                            <a:off x="2453005" y="1001395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44065" y="86233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4" name="Freeform 243"/>
                        <wps:cNvSpPr>
                          <a:spLocks noEditPoints="1"/>
                        </wps:cNvSpPr>
                        <wps:spPr bwMode="auto">
                          <a:xfrm>
                            <a:off x="897890" y="1523365"/>
                            <a:ext cx="712470" cy="6985"/>
                          </a:xfrm>
                          <a:custGeom>
                            <a:avLst/>
                            <a:gdLst>
                              <a:gd name="T0" fmla="*/ 8 w 1640"/>
                              <a:gd name="T1" fmla="*/ 0 h 16"/>
                              <a:gd name="T2" fmla="*/ 104 w 1640"/>
                              <a:gd name="T3" fmla="*/ 0 h 16"/>
                              <a:gd name="T4" fmla="*/ 104 w 1640"/>
                              <a:gd name="T5" fmla="*/ 16 h 16"/>
                              <a:gd name="T6" fmla="*/ 8 w 1640"/>
                              <a:gd name="T7" fmla="*/ 16 h 16"/>
                              <a:gd name="T8" fmla="*/ 0 w 1640"/>
                              <a:gd name="T9" fmla="*/ 8 h 16"/>
                              <a:gd name="T10" fmla="*/ 8 w 1640"/>
                              <a:gd name="T11" fmla="*/ 0 h 16"/>
                              <a:gd name="T12" fmla="*/ 200 w 1640"/>
                              <a:gd name="T13" fmla="*/ 0 h 16"/>
                              <a:gd name="T14" fmla="*/ 296 w 1640"/>
                              <a:gd name="T15" fmla="*/ 0 h 16"/>
                              <a:gd name="T16" fmla="*/ 296 w 1640"/>
                              <a:gd name="T17" fmla="*/ 16 h 16"/>
                              <a:gd name="T18" fmla="*/ 200 w 1640"/>
                              <a:gd name="T19" fmla="*/ 16 h 16"/>
                              <a:gd name="T20" fmla="*/ 200 w 1640"/>
                              <a:gd name="T21" fmla="*/ 0 h 16"/>
                              <a:gd name="T22" fmla="*/ 392 w 1640"/>
                              <a:gd name="T23" fmla="*/ 0 h 16"/>
                              <a:gd name="T24" fmla="*/ 488 w 1640"/>
                              <a:gd name="T25" fmla="*/ 0 h 16"/>
                              <a:gd name="T26" fmla="*/ 488 w 1640"/>
                              <a:gd name="T27" fmla="*/ 16 h 16"/>
                              <a:gd name="T28" fmla="*/ 392 w 1640"/>
                              <a:gd name="T29" fmla="*/ 16 h 16"/>
                              <a:gd name="T30" fmla="*/ 392 w 1640"/>
                              <a:gd name="T31" fmla="*/ 0 h 16"/>
                              <a:gd name="T32" fmla="*/ 584 w 1640"/>
                              <a:gd name="T33" fmla="*/ 0 h 16"/>
                              <a:gd name="T34" fmla="*/ 680 w 1640"/>
                              <a:gd name="T35" fmla="*/ 0 h 16"/>
                              <a:gd name="T36" fmla="*/ 680 w 1640"/>
                              <a:gd name="T37" fmla="*/ 16 h 16"/>
                              <a:gd name="T38" fmla="*/ 584 w 1640"/>
                              <a:gd name="T39" fmla="*/ 16 h 16"/>
                              <a:gd name="T40" fmla="*/ 584 w 1640"/>
                              <a:gd name="T41" fmla="*/ 0 h 16"/>
                              <a:gd name="T42" fmla="*/ 776 w 1640"/>
                              <a:gd name="T43" fmla="*/ 0 h 16"/>
                              <a:gd name="T44" fmla="*/ 872 w 1640"/>
                              <a:gd name="T45" fmla="*/ 0 h 16"/>
                              <a:gd name="T46" fmla="*/ 872 w 1640"/>
                              <a:gd name="T47" fmla="*/ 16 h 16"/>
                              <a:gd name="T48" fmla="*/ 776 w 1640"/>
                              <a:gd name="T49" fmla="*/ 16 h 16"/>
                              <a:gd name="T50" fmla="*/ 776 w 1640"/>
                              <a:gd name="T51" fmla="*/ 0 h 16"/>
                              <a:gd name="T52" fmla="*/ 968 w 1640"/>
                              <a:gd name="T53" fmla="*/ 0 h 16"/>
                              <a:gd name="T54" fmla="*/ 1064 w 1640"/>
                              <a:gd name="T55" fmla="*/ 0 h 16"/>
                              <a:gd name="T56" fmla="*/ 1064 w 1640"/>
                              <a:gd name="T57" fmla="*/ 16 h 16"/>
                              <a:gd name="T58" fmla="*/ 968 w 1640"/>
                              <a:gd name="T59" fmla="*/ 16 h 16"/>
                              <a:gd name="T60" fmla="*/ 968 w 1640"/>
                              <a:gd name="T61" fmla="*/ 0 h 16"/>
                              <a:gd name="T62" fmla="*/ 1160 w 1640"/>
                              <a:gd name="T63" fmla="*/ 0 h 16"/>
                              <a:gd name="T64" fmla="*/ 1256 w 1640"/>
                              <a:gd name="T65" fmla="*/ 0 h 16"/>
                              <a:gd name="T66" fmla="*/ 1256 w 1640"/>
                              <a:gd name="T67" fmla="*/ 16 h 16"/>
                              <a:gd name="T68" fmla="*/ 1160 w 1640"/>
                              <a:gd name="T69" fmla="*/ 16 h 16"/>
                              <a:gd name="T70" fmla="*/ 1160 w 1640"/>
                              <a:gd name="T71" fmla="*/ 0 h 16"/>
                              <a:gd name="T72" fmla="*/ 1352 w 1640"/>
                              <a:gd name="T73" fmla="*/ 0 h 16"/>
                              <a:gd name="T74" fmla="*/ 1448 w 1640"/>
                              <a:gd name="T75" fmla="*/ 0 h 16"/>
                              <a:gd name="T76" fmla="*/ 1448 w 1640"/>
                              <a:gd name="T77" fmla="*/ 16 h 16"/>
                              <a:gd name="T78" fmla="*/ 1352 w 1640"/>
                              <a:gd name="T79" fmla="*/ 16 h 16"/>
                              <a:gd name="T80" fmla="*/ 1352 w 1640"/>
                              <a:gd name="T81" fmla="*/ 0 h 16"/>
                              <a:gd name="T82" fmla="*/ 1544 w 1640"/>
                              <a:gd name="T83" fmla="*/ 0 h 16"/>
                              <a:gd name="T84" fmla="*/ 1640 w 1640"/>
                              <a:gd name="T85" fmla="*/ 0 h 16"/>
                              <a:gd name="T86" fmla="*/ 1640 w 1640"/>
                              <a:gd name="T87" fmla="*/ 16 h 16"/>
                              <a:gd name="T88" fmla="*/ 1544 w 1640"/>
                              <a:gd name="T89" fmla="*/ 16 h 16"/>
                              <a:gd name="T90" fmla="*/ 1544 w 1640"/>
                              <a:gd name="T9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40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20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90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47825" y="225298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647825" y="227330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647825" y="230124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647825" y="23361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47825" y="23571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647825" y="238506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47825" y="24193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647825" y="242633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647825" y="244030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47825" y="2468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31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647825" y="25101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24125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51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647825" y="25863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647825" y="26073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647825" y="26282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647825" y="26352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47825" y="264922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647825" y="26765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47825" y="273240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47825" y="2767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47825" y="279527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647825" y="281559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47825" y="285051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47825" y="28784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647825" y="28994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276"/>
                        <wps:cNvSpPr>
                          <a:spLocks/>
                        </wps:cNvSpPr>
                        <wps:spPr bwMode="auto">
                          <a:xfrm>
                            <a:off x="1652270" y="22364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1 h 1051"/>
                              <a:gd name="T6" fmla="*/ 0 w 2628"/>
                              <a:gd name="T7" fmla="*/ 281 h 1051"/>
                              <a:gd name="T8" fmla="*/ 2628 w 2628"/>
                              <a:gd name="T9" fmla="*/ 281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1"/>
                                </a:lnTo>
                                <a:lnTo>
                                  <a:pt x="0" y="281"/>
                                </a:lnTo>
                                <a:lnTo>
                                  <a:pt x="2628" y="281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821815" y="2287905"/>
                            <a:ext cx="6324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1" name="Freeform 280"/>
                        <wps:cNvSpPr>
                          <a:spLocks noEditPoints="1"/>
                        </wps:cNvSpPr>
                        <wps:spPr bwMode="auto">
                          <a:xfrm>
                            <a:off x="2482850" y="1732280"/>
                            <a:ext cx="6985" cy="462280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064"/>
                              <a:gd name="T2" fmla="*/ 16 w 16"/>
                              <a:gd name="T3" fmla="*/ 104 h 1064"/>
                              <a:gd name="T4" fmla="*/ 0 w 16"/>
                              <a:gd name="T5" fmla="*/ 104 h 1064"/>
                              <a:gd name="T6" fmla="*/ 0 w 16"/>
                              <a:gd name="T7" fmla="*/ 8 h 1064"/>
                              <a:gd name="T8" fmla="*/ 8 w 16"/>
                              <a:gd name="T9" fmla="*/ 0 h 1064"/>
                              <a:gd name="T10" fmla="*/ 16 w 16"/>
                              <a:gd name="T11" fmla="*/ 8 h 1064"/>
                              <a:gd name="T12" fmla="*/ 16 w 16"/>
                              <a:gd name="T13" fmla="*/ 200 h 1064"/>
                              <a:gd name="T14" fmla="*/ 16 w 16"/>
                              <a:gd name="T15" fmla="*/ 296 h 1064"/>
                              <a:gd name="T16" fmla="*/ 0 w 16"/>
                              <a:gd name="T17" fmla="*/ 296 h 1064"/>
                              <a:gd name="T18" fmla="*/ 0 w 16"/>
                              <a:gd name="T19" fmla="*/ 200 h 1064"/>
                              <a:gd name="T20" fmla="*/ 16 w 16"/>
                              <a:gd name="T21" fmla="*/ 200 h 1064"/>
                              <a:gd name="T22" fmla="*/ 16 w 16"/>
                              <a:gd name="T23" fmla="*/ 392 h 1064"/>
                              <a:gd name="T24" fmla="*/ 16 w 16"/>
                              <a:gd name="T25" fmla="*/ 488 h 1064"/>
                              <a:gd name="T26" fmla="*/ 0 w 16"/>
                              <a:gd name="T27" fmla="*/ 488 h 1064"/>
                              <a:gd name="T28" fmla="*/ 0 w 16"/>
                              <a:gd name="T29" fmla="*/ 392 h 1064"/>
                              <a:gd name="T30" fmla="*/ 16 w 16"/>
                              <a:gd name="T31" fmla="*/ 392 h 1064"/>
                              <a:gd name="T32" fmla="*/ 16 w 16"/>
                              <a:gd name="T33" fmla="*/ 584 h 1064"/>
                              <a:gd name="T34" fmla="*/ 16 w 16"/>
                              <a:gd name="T35" fmla="*/ 680 h 1064"/>
                              <a:gd name="T36" fmla="*/ 0 w 16"/>
                              <a:gd name="T37" fmla="*/ 680 h 1064"/>
                              <a:gd name="T38" fmla="*/ 0 w 16"/>
                              <a:gd name="T39" fmla="*/ 584 h 1064"/>
                              <a:gd name="T40" fmla="*/ 16 w 16"/>
                              <a:gd name="T41" fmla="*/ 584 h 1064"/>
                              <a:gd name="T42" fmla="*/ 16 w 16"/>
                              <a:gd name="T43" fmla="*/ 776 h 1064"/>
                              <a:gd name="T44" fmla="*/ 16 w 16"/>
                              <a:gd name="T45" fmla="*/ 872 h 1064"/>
                              <a:gd name="T46" fmla="*/ 0 w 16"/>
                              <a:gd name="T47" fmla="*/ 872 h 1064"/>
                              <a:gd name="T48" fmla="*/ 0 w 16"/>
                              <a:gd name="T49" fmla="*/ 776 h 1064"/>
                              <a:gd name="T50" fmla="*/ 16 w 16"/>
                              <a:gd name="T51" fmla="*/ 776 h 1064"/>
                              <a:gd name="T52" fmla="*/ 16 w 16"/>
                              <a:gd name="T53" fmla="*/ 968 h 1064"/>
                              <a:gd name="T54" fmla="*/ 16 w 16"/>
                              <a:gd name="T55" fmla="*/ 1064 h 1064"/>
                              <a:gd name="T56" fmla="*/ 0 w 16"/>
                              <a:gd name="T57" fmla="*/ 1064 h 1064"/>
                              <a:gd name="T58" fmla="*/ 0 w 16"/>
                              <a:gd name="T59" fmla="*/ 968 h 1064"/>
                              <a:gd name="T60" fmla="*/ 16 w 16"/>
                              <a:gd name="T61" fmla="*/ 968 h 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6" h="1064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  <a:moveTo>
                                  <a:pt x="16" y="776"/>
                                </a:moveTo>
                                <a:lnTo>
                                  <a:pt x="16" y="872"/>
                                </a:lnTo>
                                <a:lnTo>
                                  <a:pt x="0" y="872"/>
                                </a:lnTo>
                                <a:lnTo>
                                  <a:pt x="0" y="776"/>
                                </a:lnTo>
                                <a:lnTo>
                                  <a:pt x="16" y="776"/>
                                </a:lnTo>
                                <a:close/>
                                <a:moveTo>
                                  <a:pt x="16" y="968"/>
                                </a:moveTo>
                                <a:lnTo>
                                  <a:pt x="16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968"/>
                                </a:lnTo>
                                <a:lnTo>
                                  <a:pt x="16" y="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281"/>
                        <wps:cNvSpPr>
                          <a:spLocks/>
                        </wps:cNvSpPr>
                        <wps:spPr bwMode="auto">
                          <a:xfrm>
                            <a:off x="2453005" y="2169160"/>
                            <a:ext cx="66675" cy="673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6"/>
                              <a:gd name="T2" fmla="*/ 53 w 105"/>
                              <a:gd name="T3" fmla="*/ 106 h 106"/>
                              <a:gd name="T4" fmla="*/ 0 w 105"/>
                              <a:gd name="T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105" y="0"/>
                                </a:moveTo>
                                <a:lnTo>
                                  <a:pt x="53" y="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044065" y="194691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4" name="Freeform 283"/>
                        <wps:cNvSpPr>
                          <a:spLocks noEditPoints="1"/>
                        </wps:cNvSpPr>
                        <wps:spPr bwMode="auto">
                          <a:xfrm>
                            <a:off x="981075" y="2691765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983990" y="114744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83990" y="115443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983990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983990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983990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983990" y="12515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983990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983990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983990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983990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983990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983990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83990" y="14185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83990" y="142557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983990" y="143891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983990" y="146685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983990" y="15017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83990" y="152273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983990" y="15436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983990" y="15506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983990" y="15646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83990" y="15919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983990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983990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983990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83990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983990" y="173101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983990" y="17659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983990" y="17938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83990" y="181483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316"/>
                        <wps:cNvSpPr>
                          <a:spLocks/>
                        </wps:cNvSpPr>
                        <wps:spPr bwMode="auto">
                          <a:xfrm>
                            <a:off x="3988435" y="1151255"/>
                            <a:ext cx="1668145" cy="668020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1052"/>
                              <a:gd name="T2" fmla="*/ 1642 w 2627"/>
                              <a:gd name="T3" fmla="*/ 0 h 1052"/>
                              <a:gd name="T4" fmla="*/ 1642 w 2627"/>
                              <a:gd name="T5" fmla="*/ 282 h 1052"/>
                              <a:gd name="T6" fmla="*/ 0 w 2627"/>
                              <a:gd name="T7" fmla="*/ 282 h 1052"/>
                              <a:gd name="T8" fmla="*/ 2627 w 2627"/>
                              <a:gd name="T9" fmla="*/ 282 h 1052"/>
                              <a:gd name="T10" fmla="*/ 2627 w 2627"/>
                              <a:gd name="T11" fmla="*/ 1052 h 1052"/>
                              <a:gd name="T12" fmla="*/ 0 w 2627"/>
                              <a:gd name="T13" fmla="*/ 1052 h 1052"/>
                              <a:gd name="T14" fmla="*/ 0 w 2627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7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7" y="282"/>
                                </a:lnTo>
                                <a:lnTo>
                                  <a:pt x="2627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157980" y="1203325"/>
                            <a:ext cx="6673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1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17240" y="396875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 h 1640"/>
                              <a:gd name="T2" fmla="*/ 8 w 3472"/>
                              <a:gd name="T3" fmla="*/ 0 h 1640"/>
                              <a:gd name="T4" fmla="*/ 296 w 3472"/>
                              <a:gd name="T5" fmla="*/ 16 h 1640"/>
                              <a:gd name="T6" fmla="*/ 392 w 3472"/>
                              <a:gd name="T7" fmla="*/ 0 h 1640"/>
                              <a:gd name="T8" fmla="*/ 392 w 3472"/>
                              <a:gd name="T9" fmla="*/ 16 h 1640"/>
                              <a:gd name="T10" fmla="*/ 680 w 3472"/>
                              <a:gd name="T11" fmla="*/ 0 h 1640"/>
                              <a:gd name="T12" fmla="*/ 584 w 3472"/>
                              <a:gd name="T13" fmla="*/ 0 h 1640"/>
                              <a:gd name="T14" fmla="*/ 872 w 3472"/>
                              <a:gd name="T15" fmla="*/ 16 h 1640"/>
                              <a:gd name="T16" fmla="*/ 968 w 3472"/>
                              <a:gd name="T17" fmla="*/ 0 h 1640"/>
                              <a:gd name="T18" fmla="*/ 968 w 3472"/>
                              <a:gd name="T19" fmla="*/ 16 h 1640"/>
                              <a:gd name="T20" fmla="*/ 1256 w 3472"/>
                              <a:gd name="T21" fmla="*/ 0 h 1640"/>
                              <a:gd name="T22" fmla="*/ 1160 w 3472"/>
                              <a:gd name="T23" fmla="*/ 0 h 1640"/>
                              <a:gd name="T24" fmla="*/ 1448 w 3472"/>
                              <a:gd name="T25" fmla="*/ 16 h 1640"/>
                              <a:gd name="T26" fmla="*/ 1544 w 3472"/>
                              <a:gd name="T27" fmla="*/ 0 h 1640"/>
                              <a:gd name="T28" fmla="*/ 1544 w 3472"/>
                              <a:gd name="T29" fmla="*/ 16 h 1640"/>
                              <a:gd name="T30" fmla="*/ 1832 w 3472"/>
                              <a:gd name="T31" fmla="*/ 0 h 1640"/>
                              <a:gd name="T32" fmla="*/ 1736 w 3472"/>
                              <a:gd name="T33" fmla="*/ 0 h 1640"/>
                              <a:gd name="T34" fmla="*/ 2024 w 3472"/>
                              <a:gd name="T35" fmla="*/ 16 h 1640"/>
                              <a:gd name="T36" fmla="*/ 2120 w 3472"/>
                              <a:gd name="T37" fmla="*/ 0 h 1640"/>
                              <a:gd name="T38" fmla="*/ 2120 w 3472"/>
                              <a:gd name="T39" fmla="*/ 16 h 1640"/>
                              <a:gd name="T40" fmla="*/ 2408 w 3472"/>
                              <a:gd name="T41" fmla="*/ 0 h 1640"/>
                              <a:gd name="T42" fmla="*/ 2312 w 3472"/>
                              <a:gd name="T43" fmla="*/ 0 h 1640"/>
                              <a:gd name="T44" fmla="*/ 2600 w 3472"/>
                              <a:gd name="T45" fmla="*/ 16 h 1640"/>
                              <a:gd name="T46" fmla="*/ 2696 w 3472"/>
                              <a:gd name="T47" fmla="*/ 0 h 1640"/>
                              <a:gd name="T48" fmla="*/ 2696 w 3472"/>
                              <a:gd name="T49" fmla="*/ 16 h 1640"/>
                              <a:gd name="T50" fmla="*/ 2984 w 3472"/>
                              <a:gd name="T51" fmla="*/ 0 h 1640"/>
                              <a:gd name="T52" fmla="*/ 2888 w 3472"/>
                              <a:gd name="T53" fmla="*/ 0 h 1640"/>
                              <a:gd name="T54" fmla="*/ 3176 w 3472"/>
                              <a:gd name="T55" fmla="*/ 16 h 1640"/>
                              <a:gd name="T56" fmla="*/ 3272 w 3472"/>
                              <a:gd name="T57" fmla="*/ 0 h 1640"/>
                              <a:gd name="T58" fmla="*/ 3272 w 3472"/>
                              <a:gd name="T59" fmla="*/ 16 h 1640"/>
                              <a:gd name="T60" fmla="*/ 3472 w 3472"/>
                              <a:gd name="T61" fmla="*/ 104 h 1640"/>
                              <a:gd name="T62" fmla="*/ 3472 w 3472"/>
                              <a:gd name="T63" fmla="*/ 8 h 1640"/>
                              <a:gd name="T64" fmla="*/ 3456 w 3472"/>
                              <a:gd name="T65" fmla="*/ 296 h 1640"/>
                              <a:gd name="T66" fmla="*/ 3472 w 3472"/>
                              <a:gd name="T67" fmla="*/ 392 h 1640"/>
                              <a:gd name="T68" fmla="*/ 3456 w 3472"/>
                              <a:gd name="T69" fmla="*/ 392 h 1640"/>
                              <a:gd name="T70" fmla="*/ 3472 w 3472"/>
                              <a:gd name="T71" fmla="*/ 680 h 1640"/>
                              <a:gd name="T72" fmla="*/ 3472 w 3472"/>
                              <a:gd name="T73" fmla="*/ 584 h 1640"/>
                              <a:gd name="T74" fmla="*/ 3456 w 3472"/>
                              <a:gd name="T75" fmla="*/ 872 h 1640"/>
                              <a:gd name="T76" fmla="*/ 3472 w 3472"/>
                              <a:gd name="T77" fmla="*/ 968 h 1640"/>
                              <a:gd name="T78" fmla="*/ 3456 w 3472"/>
                              <a:gd name="T79" fmla="*/ 968 h 1640"/>
                              <a:gd name="T80" fmla="*/ 3472 w 3472"/>
                              <a:gd name="T81" fmla="*/ 1256 h 1640"/>
                              <a:gd name="T82" fmla="*/ 3472 w 3472"/>
                              <a:gd name="T83" fmla="*/ 1160 h 1640"/>
                              <a:gd name="T84" fmla="*/ 3456 w 3472"/>
                              <a:gd name="T85" fmla="*/ 1448 h 1640"/>
                              <a:gd name="T86" fmla="*/ 3472 w 3472"/>
                              <a:gd name="T87" fmla="*/ 1544 h 1640"/>
                              <a:gd name="T88" fmla="*/ 3456 w 3472"/>
                              <a:gd name="T89" fmla="*/ 1544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736" y="0"/>
                                </a:moveTo>
                                <a:lnTo>
                                  <a:pt x="1832" y="0"/>
                                </a:lnTo>
                                <a:lnTo>
                                  <a:pt x="1832" y="16"/>
                                </a:lnTo>
                                <a:lnTo>
                                  <a:pt x="1736" y="16"/>
                                </a:lnTo>
                                <a:lnTo>
                                  <a:pt x="1736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2024" y="0"/>
                                </a:lnTo>
                                <a:lnTo>
                                  <a:pt x="2024" y="16"/>
                                </a:lnTo>
                                <a:lnTo>
                                  <a:pt x="1928" y="16"/>
                                </a:lnTo>
                                <a:lnTo>
                                  <a:pt x="1928" y="0"/>
                                </a:lnTo>
                                <a:close/>
                                <a:moveTo>
                                  <a:pt x="2120" y="0"/>
                                </a:moveTo>
                                <a:lnTo>
                                  <a:pt x="2216" y="0"/>
                                </a:lnTo>
                                <a:lnTo>
                                  <a:pt x="2216" y="16"/>
                                </a:lnTo>
                                <a:lnTo>
                                  <a:pt x="2120" y="16"/>
                                </a:lnTo>
                                <a:lnTo>
                                  <a:pt x="2120" y="0"/>
                                </a:lnTo>
                                <a:close/>
                                <a:moveTo>
                                  <a:pt x="2312" y="0"/>
                                </a:moveTo>
                                <a:lnTo>
                                  <a:pt x="2408" y="0"/>
                                </a:lnTo>
                                <a:lnTo>
                                  <a:pt x="2408" y="16"/>
                                </a:lnTo>
                                <a:lnTo>
                                  <a:pt x="2312" y="16"/>
                                </a:lnTo>
                                <a:lnTo>
                                  <a:pt x="2312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16"/>
                                </a:lnTo>
                                <a:lnTo>
                                  <a:pt x="2504" y="16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696" y="0"/>
                                </a:moveTo>
                                <a:lnTo>
                                  <a:pt x="2792" y="0"/>
                                </a:lnTo>
                                <a:lnTo>
                                  <a:pt x="2792" y="16"/>
                                </a:lnTo>
                                <a:lnTo>
                                  <a:pt x="2696" y="16"/>
                                </a:lnTo>
                                <a:lnTo>
                                  <a:pt x="2696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984" y="0"/>
                                </a:lnTo>
                                <a:lnTo>
                                  <a:pt x="2984" y="16"/>
                                </a:lnTo>
                                <a:lnTo>
                                  <a:pt x="2888" y="16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3080" y="0"/>
                                </a:moveTo>
                                <a:lnTo>
                                  <a:pt x="3176" y="0"/>
                                </a:lnTo>
                                <a:lnTo>
                                  <a:pt x="3176" y="16"/>
                                </a:lnTo>
                                <a:lnTo>
                                  <a:pt x="3080" y="16"/>
                                </a:lnTo>
                                <a:lnTo>
                                  <a:pt x="3080" y="0"/>
                                </a:lnTo>
                                <a:close/>
                                <a:moveTo>
                                  <a:pt x="3272" y="0"/>
                                </a:moveTo>
                                <a:lnTo>
                                  <a:pt x="3368" y="0"/>
                                </a:lnTo>
                                <a:lnTo>
                                  <a:pt x="3368" y="16"/>
                                </a:lnTo>
                                <a:lnTo>
                                  <a:pt x="3272" y="16"/>
                                </a:lnTo>
                                <a:lnTo>
                                  <a:pt x="3272" y="0"/>
                                </a:lnTo>
                                <a:close/>
                                <a:moveTo>
                                  <a:pt x="3472" y="8"/>
                                </a:moveTo>
                                <a:lnTo>
                                  <a:pt x="3472" y="104"/>
                                </a:lnTo>
                                <a:lnTo>
                                  <a:pt x="3456" y="104"/>
                                </a:lnTo>
                                <a:lnTo>
                                  <a:pt x="3456" y="8"/>
                                </a:lnTo>
                                <a:lnTo>
                                  <a:pt x="3472" y="8"/>
                                </a:lnTo>
                                <a:close/>
                                <a:moveTo>
                                  <a:pt x="3472" y="200"/>
                                </a:moveTo>
                                <a:lnTo>
                                  <a:pt x="3472" y="296"/>
                                </a:lnTo>
                                <a:lnTo>
                                  <a:pt x="3456" y="296"/>
                                </a:lnTo>
                                <a:lnTo>
                                  <a:pt x="3456" y="200"/>
                                </a:lnTo>
                                <a:lnTo>
                                  <a:pt x="3472" y="200"/>
                                </a:lnTo>
                                <a:close/>
                                <a:moveTo>
                                  <a:pt x="3472" y="392"/>
                                </a:moveTo>
                                <a:lnTo>
                                  <a:pt x="3472" y="488"/>
                                </a:lnTo>
                                <a:lnTo>
                                  <a:pt x="3456" y="488"/>
                                </a:lnTo>
                                <a:lnTo>
                                  <a:pt x="3456" y="392"/>
                                </a:lnTo>
                                <a:lnTo>
                                  <a:pt x="3472" y="392"/>
                                </a:lnTo>
                                <a:close/>
                                <a:moveTo>
                                  <a:pt x="3472" y="584"/>
                                </a:moveTo>
                                <a:lnTo>
                                  <a:pt x="3472" y="680"/>
                                </a:lnTo>
                                <a:lnTo>
                                  <a:pt x="3456" y="680"/>
                                </a:lnTo>
                                <a:lnTo>
                                  <a:pt x="3456" y="584"/>
                                </a:lnTo>
                                <a:lnTo>
                                  <a:pt x="3472" y="584"/>
                                </a:lnTo>
                                <a:close/>
                                <a:moveTo>
                                  <a:pt x="3472" y="776"/>
                                </a:moveTo>
                                <a:lnTo>
                                  <a:pt x="3472" y="872"/>
                                </a:lnTo>
                                <a:lnTo>
                                  <a:pt x="3456" y="872"/>
                                </a:lnTo>
                                <a:lnTo>
                                  <a:pt x="3456" y="776"/>
                                </a:lnTo>
                                <a:lnTo>
                                  <a:pt x="3472" y="776"/>
                                </a:lnTo>
                                <a:close/>
                                <a:moveTo>
                                  <a:pt x="3472" y="968"/>
                                </a:moveTo>
                                <a:lnTo>
                                  <a:pt x="3472" y="1064"/>
                                </a:lnTo>
                                <a:lnTo>
                                  <a:pt x="3456" y="1064"/>
                                </a:lnTo>
                                <a:lnTo>
                                  <a:pt x="3456" y="968"/>
                                </a:lnTo>
                                <a:lnTo>
                                  <a:pt x="3472" y="968"/>
                                </a:lnTo>
                                <a:close/>
                                <a:moveTo>
                                  <a:pt x="3472" y="1160"/>
                                </a:moveTo>
                                <a:lnTo>
                                  <a:pt x="3472" y="1256"/>
                                </a:lnTo>
                                <a:lnTo>
                                  <a:pt x="3456" y="1256"/>
                                </a:lnTo>
                                <a:lnTo>
                                  <a:pt x="3456" y="1160"/>
                                </a:lnTo>
                                <a:lnTo>
                                  <a:pt x="3472" y="1160"/>
                                </a:lnTo>
                                <a:close/>
                                <a:moveTo>
                                  <a:pt x="3472" y="1352"/>
                                </a:moveTo>
                                <a:lnTo>
                                  <a:pt x="3472" y="1448"/>
                                </a:lnTo>
                                <a:lnTo>
                                  <a:pt x="3456" y="1448"/>
                                </a:lnTo>
                                <a:lnTo>
                                  <a:pt x="3456" y="1352"/>
                                </a:lnTo>
                                <a:lnTo>
                                  <a:pt x="3472" y="1352"/>
                                </a:lnTo>
                                <a:close/>
                                <a:moveTo>
                                  <a:pt x="3472" y="1544"/>
                                </a:moveTo>
                                <a:lnTo>
                                  <a:pt x="3472" y="1640"/>
                                </a:lnTo>
                                <a:lnTo>
                                  <a:pt x="3456" y="1640"/>
                                </a:lnTo>
                                <a:lnTo>
                                  <a:pt x="3456" y="1544"/>
                                </a:lnTo>
                                <a:lnTo>
                                  <a:pt x="3472" y="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321"/>
                        <wps:cNvSpPr>
                          <a:spLocks/>
                        </wps:cNvSpPr>
                        <wps:spPr bwMode="auto">
                          <a:xfrm>
                            <a:off x="4789170" y="1084580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387215" y="19494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317240" y="1440180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324"/>
                        <wps:cNvSpPr>
                          <a:spLocks/>
                        </wps:cNvSpPr>
                        <wps:spPr bwMode="auto">
                          <a:xfrm>
                            <a:off x="3921125" y="1410335"/>
                            <a:ext cx="67310" cy="6667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106 w 106"/>
                              <a:gd name="T3" fmla="*/ 52 h 105"/>
                              <a:gd name="T4" fmla="*/ 0 w 106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106" y="52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594735" y="123761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7" name="Freeform 326"/>
                        <wps:cNvSpPr>
                          <a:spLocks noEditPoints="1"/>
                        </wps:cNvSpPr>
                        <wps:spPr bwMode="auto">
                          <a:xfrm>
                            <a:off x="3317240" y="1860550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40 h 1640"/>
                              <a:gd name="T2" fmla="*/ 8 w 3472"/>
                              <a:gd name="T3" fmla="*/ 1624 h 1640"/>
                              <a:gd name="T4" fmla="*/ 296 w 3472"/>
                              <a:gd name="T5" fmla="*/ 1640 h 1640"/>
                              <a:gd name="T6" fmla="*/ 392 w 3472"/>
                              <a:gd name="T7" fmla="*/ 1624 h 1640"/>
                              <a:gd name="T8" fmla="*/ 392 w 3472"/>
                              <a:gd name="T9" fmla="*/ 1640 h 1640"/>
                              <a:gd name="T10" fmla="*/ 680 w 3472"/>
                              <a:gd name="T11" fmla="*/ 1624 h 1640"/>
                              <a:gd name="T12" fmla="*/ 584 w 3472"/>
                              <a:gd name="T13" fmla="*/ 1624 h 1640"/>
                              <a:gd name="T14" fmla="*/ 872 w 3472"/>
                              <a:gd name="T15" fmla="*/ 1640 h 1640"/>
                              <a:gd name="T16" fmla="*/ 968 w 3472"/>
                              <a:gd name="T17" fmla="*/ 1624 h 1640"/>
                              <a:gd name="T18" fmla="*/ 968 w 3472"/>
                              <a:gd name="T19" fmla="*/ 1640 h 1640"/>
                              <a:gd name="T20" fmla="*/ 1256 w 3472"/>
                              <a:gd name="T21" fmla="*/ 1624 h 1640"/>
                              <a:gd name="T22" fmla="*/ 1160 w 3472"/>
                              <a:gd name="T23" fmla="*/ 1624 h 1640"/>
                              <a:gd name="T24" fmla="*/ 1448 w 3472"/>
                              <a:gd name="T25" fmla="*/ 1640 h 1640"/>
                              <a:gd name="T26" fmla="*/ 1544 w 3472"/>
                              <a:gd name="T27" fmla="*/ 1624 h 1640"/>
                              <a:gd name="T28" fmla="*/ 1544 w 3472"/>
                              <a:gd name="T29" fmla="*/ 1640 h 1640"/>
                              <a:gd name="T30" fmla="*/ 1832 w 3472"/>
                              <a:gd name="T31" fmla="*/ 1624 h 1640"/>
                              <a:gd name="T32" fmla="*/ 1736 w 3472"/>
                              <a:gd name="T33" fmla="*/ 1624 h 1640"/>
                              <a:gd name="T34" fmla="*/ 2024 w 3472"/>
                              <a:gd name="T35" fmla="*/ 1640 h 1640"/>
                              <a:gd name="T36" fmla="*/ 2120 w 3472"/>
                              <a:gd name="T37" fmla="*/ 1624 h 1640"/>
                              <a:gd name="T38" fmla="*/ 2120 w 3472"/>
                              <a:gd name="T39" fmla="*/ 1640 h 1640"/>
                              <a:gd name="T40" fmla="*/ 2408 w 3472"/>
                              <a:gd name="T41" fmla="*/ 1624 h 1640"/>
                              <a:gd name="T42" fmla="*/ 2312 w 3472"/>
                              <a:gd name="T43" fmla="*/ 1624 h 1640"/>
                              <a:gd name="T44" fmla="*/ 2600 w 3472"/>
                              <a:gd name="T45" fmla="*/ 1640 h 1640"/>
                              <a:gd name="T46" fmla="*/ 2696 w 3472"/>
                              <a:gd name="T47" fmla="*/ 1624 h 1640"/>
                              <a:gd name="T48" fmla="*/ 2696 w 3472"/>
                              <a:gd name="T49" fmla="*/ 1640 h 1640"/>
                              <a:gd name="T50" fmla="*/ 2984 w 3472"/>
                              <a:gd name="T51" fmla="*/ 1624 h 1640"/>
                              <a:gd name="T52" fmla="*/ 2888 w 3472"/>
                              <a:gd name="T53" fmla="*/ 1624 h 1640"/>
                              <a:gd name="T54" fmla="*/ 3176 w 3472"/>
                              <a:gd name="T55" fmla="*/ 1640 h 1640"/>
                              <a:gd name="T56" fmla="*/ 3272 w 3472"/>
                              <a:gd name="T57" fmla="*/ 1624 h 1640"/>
                              <a:gd name="T58" fmla="*/ 3272 w 3472"/>
                              <a:gd name="T59" fmla="*/ 1640 h 1640"/>
                              <a:gd name="T60" fmla="*/ 3456 w 3472"/>
                              <a:gd name="T61" fmla="*/ 1536 h 1640"/>
                              <a:gd name="T62" fmla="*/ 3456 w 3472"/>
                              <a:gd name="T63" fmla="*/ 1632 h 1640"/>
                              <a:gd name="T64" fmla="*/ 3472 w 3472"/>
                              <a:gd name="T65" fmla="*/ 1344 h 1640"/>
                              <a:gd name="T66" fmla="*/ 3456 w 3472"/>
                              <a:gd name="T67" fmla="*/ 1248 h 1640"/>
                              <a:gd name="T68" fmla="*/ 3472 w 3472"/>
                              <a:gd name="T69" fmla="*/ 1248 h 1640"/>
                              <a:gd name="T70" fmla="*/ 3456 w 3472"/>
                              <a:gd name="T71" fmla="*/ 960 h 1640"/>
                              <a:gd name="T72" fmla="*/ 3456 w 3472"/>
                              <a:gd name="T73" fmla="*/ 1056 h 1640"/>
                              <a:gd name="T74" fmla="*/ 3472 w 3472"/>
                              <a:gd name="T75" fmla="*/ 768 h 1640"/>
                              <a:gd name="T76" fmla="*/ 3456 w 3472"/>
                              <a:gd name="T77" fmla="*/ 672 h 1640"/>
                              <a:gd name="T78" fmla="*/ 3472 w 3472"/>
                              <a:gd name="T79" fmla="*/ 672 h 1640"/>
                              <a:gd name="T80" fmla="*/ 3456 w 3472"/>
                              <a:gd name="T81" fmla="*/ 384 h 1640"/>
                              <a:gd name="T82" fmla="*/ 3456 w 3472"/>
                              <a:gd name="T83" fmla="*/ 480 h 1640"/>
                              <a:gd name="T84" fmla="*/ 3472 w 3472"/>
                              <a:gd name="T85" fmla="*/ 192 h 1640"/>
                              <a:gd name="T86" fmla="*/ 3456 w 3472"/>
                              <a:gd name="T87" fmla="*/ 96 h 1640"/>
                              <a:gd name="T88" fmla="*/ 3472 w 3472"/>
                              <a:gd name="T89" fmla="*/ 96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1624"/>
                                </a:moveTo>
                                <a:lnTo>
                                  <a:pt x="104" y="1624"/>
                                </a:lnTo>
                                <a:lnTo>
                                  <a:pt x="104" y="1640"/>
                                </a:lnTo>
                                <a:lnTo>
                                  <a:pt x="8" y="1640"/>
                                </a:lnTo>
                                <a:cubicBezTo>
                                  <a:pt x="4" y="1640"/>
                                  <a:pt x="0" y="1636"/>
                                  <a:pt x="0" y="1632"/>
                                </a:cubicBezTo>
                                <a:cubicBezTo>
                                  <a:pt x="0" y="1628"/>
                                  <a:pt x="4" y="1624"/>
                                  <a:pt x="8" y="1624"/>
                                </a:cubicBezTo>
                                <a:close/>
                                <a:moveTo>
                                  <a:pt x="200" y="1624"/>
                                </a:moveTo>
                                <a:lnTo>
                                  <a:pt x="296" y="1624"/>
                                </a:lnTo>
                                <a:lnTo>
                                  <a:pt x="296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624"/>
                                </a:lnTo>
                                <a:close/>
                                <a:moveTo>
                                  <a:pt x="392" y="1624"/>
                                </a:moveTo>
                                <a:lnTo>
                                  <a:pt x="488" y="1624"/>
                                </a:lnTo>
                                <a:lnTo>
                                  <a:pt x="488" y="1640"/>
                                </a:lnTo>
                                <a:lnTo>
                                  <a:pt x="392" y="1640"/>
                                </a:lnTo>
                                <a:lnTo>
                                  <a:pt x="392" y="1624"/>
                                </a:lnTo>
                                <a:close/>
                                <a:moveTo>
                                  <a:pt x="584" y="1624"/>
                                </a:moveTo>
                                <a:lnTo>
                                  <a:pt x="680" y="1624"/>
                                </a:lnTo>
                                <a:lnTo>
                                  <a:pt x="680" y="1640"/>
                                </a:lnTo>
                                <a:lnTo>
                                  <a:pt x="584" y="1640"/>
                                </a:lnTo>
                                <a:lnTo>
                                  <a:pt x="584" y="1624"/>
                                </a:lnTo>
                                <a:close/>
                                <a:moveTo>
                                  <a:pt x="776" y="1624"/>
                                </a:moveTo>
                                <a:lnTo>
                                  <a:pt x="872" y="1624"/>
                                </a:lnTo>
                                <a:lnTo>
                                  <a:pt x="872" y="1640"/>
                                </a:lnTo>
                                <a:lnTo>
                                  <a:pt x="776" y="1640"/>
                                </a:lnTo>
                                <a:lnTo>
                                  <a:pt x="776" y="1624"/>
                                </a:lnTo>
                                <a:close/>
                                <a:moveTo>
                                  <a:pt x="968" y="1624"/>
                                </a:moveTo>
                                <a:lnTo>
                                  <a:pt x="1064" y="1624"/>
                                </a:lnTo>
                                <a:lnTo>
                                  <a:pt x="1064" y="1640"/>
                                </a:lnTo>
                                <a:lnTo>
                                  <a:pt x="968" y="1640"/>
                                </a:lnTo>
                                <a:lnTo>
                                  <a:pt x="968" y="1624"/>
                                </a:lnTo>
                                <a:close/>
                                <a:moveTo>
                                  <a:pt x="1160" y="1624"/>
                                </a:moveTo>
                                <a:lnTo>
                                  <a:pt x="1256" y="1624"/>
                                </a:lnTo>
                                <a:lnTo>
                                  <a:pt x="1256" y="1640"/>
                                </a:lnTo>
                                <a:lnTo>
                                  <a:pt x="1160" y="1640"/>
                                </a:lnTo>
                                <a:lnTo>
                                  <a:pt x="1160" y="1624"/>
                                </a:lnTo>
                                <a:close/>
                                <a:moveTo>
                                  <a:pt x="1352" y="1624"/>
                                </a:moveTo>
                                <a:lnTo>
                                  <a:pt x="1448" y="1624"/>
                                </a:lnTo>
                                <a:lnTo>
                                  <a:pt x="1448" y="1640"/>
                                </a:lnTo>
                                <a:lnTo>
                                  <a:pt x="1352" y="1640"/>
                                </a:lnTo>
                                <a:lnTo>
                                  <a:pt x="1352" y="1624"/>
                                </a:lnTo>
                                <a:close/>
                                <a:moveTo>
                                  <a:pt x="1544" y="1624"/>
                                </a:moveTo>
                                <a:lnTo>
                                  <a:pt x="1640" y="1624"/>
                                </a:lnTo>
                                <a:lnTo>
                                  <a:pt x="1640" y="1640"/>
                                </a:lnTo>
                                <a:lnTo>
                                  <a:pt x="1544" y="1640"/>
                                </a:lnTo>
                                <a:lnTo>
                                  <a:pt x="1544" y="1624"/>
                                </a:lnTo>
                                <a:close/>
                                <a:moveTo>
                                  <a:pt x="1736" y="1624"/>
                                </a:moveTo>
                                <a:lnTo>
                                  <a:pt x="1832" y="1624"/>
                                </a:lnTo>
                                <a:lnTo>
                                  <a:pt x="1832" y="1640"/>
                                </a:lnTo>
                                <a:lnTo>
                                  <a:pt x="1736" y="1640"/>
                                </a:lnTo>
                                <a:lnTo>
                                  <a:pt x="1736" y="1624"/>
                                </a:lnTo>
                                <a:close/>
                                <a:moveTo>
                                  <a:pt x="1928" y="1624"/>
                                </a:moveTo>
                                <a:lnTo>
                                  <a:pt x="2024" y="1624"/>
                                </a:lnTo>
                                <a:lnTo>
                                  <a:pt x="2024" y="1640"/>
                                </a:lnTo>
                                <a:lnTo>
                                  <a:pt x="1928" y="1640"/>
                                </a:lnTo>
                                <a:lnTo>
                                  <a:pt x="1928" y="1624"/>
                                </a:lnTo>
                                <a:close/>
                                <a:moveTo>
                                  <a:pt x="2120" y="1624"/>
                                </a:moveTo>
                                <a:lnTo>
                                  <a:pt x="2216" y="1624"/>
                                </a:lnTo>
                                <a:lnTo>
                                  <a:pt x="2216" y="1640"/>
                                </a:lnTo>
                                <a:lnTo>
                                  <a:pt x="2120" y="1640"/>
                                </a:lnTo>
                                <a:lnTo>
                                  <a:pt x="2120" y="1624"/>
                                </a:lnTo>
                                <a:close/>
                                <a:moveTo>
                                  <a:pt x="2312" y="1624"/>
                                </a:moveTo>
                                <a:lnTo>
                                  <a:pt x="2408" y="1624"/>
                                </a:lnTo>
                                <a:lnTo>
                                  <a:pt x="2408" y="1640"/>
                                </a:lnTo>
                                <a:lnTo>
                                  <a:pt x="2312" y="1640"/>
                                </a:lnTo>
                                <a:lnTo>
                                  <a:pt x="2312" y="1624"/>
                                </a:lnTo>
                                <a:close/>
                                <a:moveTo>
                                  <a:pt x="2504" y="1624"/>
                                </a:moveTo>
                                <a:lnTo>
                                  <a:pt x="2600" y="1624"/>
                                </a:lnTo>
                                <a:lnTo>
                                  <a:pt x="2600" y="1640"/>
                                </a:lnTo>
                                <a:lnTo>
                                  <a:pt x="2504" y="1640"/>
                                </a:lnTo>
                                <a:lnTo>
                                  <a:pt x="2504" y="1624"/>
                                </a:lnTo>
                                <a:close/>
                                <a:moveTo>
                                  <a:pt x="2696" y="1624"/>
                                </a:moveTo>
                                <a:lnTo>
                                  <a:pt x="2792" y="1624"/>
                                </a:lnTo>
                                <a:lnTo>
                                  <a:pt x="2792" y="1640"/>
                                </a:lnTo>
                                <a:lnTo>
                                  <a:pt x="2696" y="1640"/>
                                </a:lnTo>
                                <a:lnTo>
                                  <a:pt x="2696" y="1624"/>
                                </a:lnTo>
                                <a:close/>
                                <a:moveTo>
                                  <a:pt x="2888" y="1624"/>
                                </a:moveTo>
                                <a:lnTo>
                                  <a:pt x="2984" y="1624"/>
                                </a:lnTo>
                                <a:lnTo>
                                  <a:pt x="2984" y="1640"/>
                                </a:lnTo>
                                <a:lnTo>
                                  <a:pt x="2888" y="1640"/>
                                </a:lnTo>
                                <a:lnTo>
                                  <a:pt x="2888" y="1624"/>
                                </a:lnTo>
                                <a:close/>
                                <a:moveTo>
                                  <a:pt x="3080" y="1624"/>
                                </a:moveTo>
                                <a:lnTo>
                                  <a:pt x="3176" y="1624"/>
                                </a:lnTo>
                                <a:lnTo>
                                  <a:pt x="3176" y="1640"/>
                                </a:lnTo>
                                <a:lnTo>
                                  <a:pt x="3080" y="1640"/>
                                </a:lnTo>
                                <a:lnTo>
                                  <a:pt x="3080" y="1624"/>
                                </a:lnTo>
                                <a:close/>
                                <a:moveTo>
                                  <a:pt x="3272" y="1624"/>
                                </a:moveTo>
                                <a:lnTo>
                                  <a:pt x="3368" y="1624"/>
                                </a:lnTo>
                                <a:lnTo>
                                  <a:pt x="3368" y="1640"/>
                                </a:lnTo>
                                <a:lnTo>
                                  <a:pt x="3272" y="1640"/>
                                </a:lnTo>
                                <a:lnTo>
                                  <a:pt x="3272" y="1624"/>
                                </a:lnTo>
                                <a:close/>
                                <a:moveTo>
                                  <a:pt x="3456" y="1632"/>
                                </a:moveTo>
                                <a:lnTo>
                                  <a:pt x="3456" y="1536"/>
                                </a:lnTo>
                                <a:lnTo>
                                  <a:pt x="3472" y="1536"/>
                                </a:lnTo>
                                <a:lnTo>
                                  <a:pt x="3472" y="1632"/>
                                </a:lnTo>
                                <a:lnTo>
                                  <a:pt x="3456" y="1632"/>
                                </a:lnTo>
                                <a:close/>
                                <a:moveTo>
                                  <a:pt x="3456" y="1440"/>
                                </a:moveTo>
                                <a:lnTo>
                                  <a:pt x="3456" y="1344"/>
                                </a:lnTo>
                                <a:lnTo>
                                  <a:pt x="3472" y="1344"/>
                                </a:lnTo>
                                <a:lnTo>
                                  <a:pt x="3472" y="1440"/>
                                </a:lnTo>
                                <a:lnTo>
                                  <a:pt x="3456" y="1440"/>
                                </a:lnTo>
                                <a:close/>
                                <a:moveTo>
                                  <a:pt x="3456" y="1248"/>
                                </a:moveTo>
                                <a:lnTo>
                                  <a:pt x="3456" y="1152"/>
                                </a:lnTo>
                                <a:lnTo>
                                  <a:pt x="3472" y="1152"/>
                                </a:lnTo>
                                <a:lnTo>
                                  <a:pt x="3472" y="1248"/>
                                </a:lnTo>
                                <a:lnTo>
                                  <a:pt x="3456" y="1248"/>
                                </a:lnTo>
                                <a:close/>
                                <a:moveTo>
                                  <a:pt x="3456" y="1056"/>
                                </a:moveTo>
                                <a:lnTo>
                                  <a:pt x="3456" y="960"/>
                                </a:lnTo>
                                <a:lnTo>
                                  <a:pt x="3472" y="960"/>
                                </a:lnTo>
                                <a:lnTo>
                                  <a:pt x="3472" y="1056"/>
                                </a:lnTo>
                                <a:lnTo>
                                  <a:pt x="3456" y="1056"/>
                                </a:lnTo>
                                <a:close/>
                                <a:moveTo>
                                  <a:pt x="3456" y="864"/>
                                </a:moveTo>
                                <a:lnTo>
                                  <a:pt x="3456" y="768"/>
                                </a:lnTo>
                                <a:lnTo>
                                  <a:pt x="3472" y="768"/>
                                </a:lnTo>
                                <a:lnTo>
                                  <a:pt x="3472" y="864"/>
                                </a:lnTo>
                                <a:lnTo>
                                  <a:pt x="3456" y="864"/>
                                </a:lnTo>
                                <a:close/>
                                <a:moveTo>
                                  <a:pt x="3456" y="672"/>
                                </a:moveTo>
                                <a:lnTo>
                                  <a:pt x="3456" y="576"/>
                                </a:lnTo>
                                <a:lnTo>
                                  <a:pt x="3472" y="576"/>
                                </a:lnTo>
                                <a:lnTo>
                                  <a:pt x="3472" y="672"/>
                                </a:lnTo>
                                <a:lnTo>
                                  <a:pt x="3456" y="672"/>
                                </a:lnTo>
                                <a:close/>
                                <a:moveTo>
                                  <a:pt x="3456" y="480"/>
                                </a:moveTo>
                                <a:lnTo>
                                  <a:pt x="3456" y="384"/>
                                </a:lnTo>
                                <a:lnTo>
                                  <a:pt x="3472" y="384"/>
                                </a:lnTo>
                                <a:lnTo>
                                  <a:pt x="3472" y="480"/>
                                </a:lnTo>
                                <a:lnTo>
                                  <a:pt x="3456" y="480"/>
                                </a:lnTo>
                                <a:close/>
                                <a:moveTo>
                                  <a:pt x="3456" y="288"/>
                                </a:moveTo>
                                <a:lnTo>
                                  <a:pt x="3456" y="192"/>
                                </a:lnTo>
                                <a:lnTo>
                                  <a:pt x="3472" y="192"/>
                                </a:lnTo>
                                <a:lnTo>
                                  <a:pt x="3472" y="288"/>
                                </a:lnTo>
                                <a:lnTo>
                                  <a:pt x="3456" y="288"/>
                                </a:lnTo>
                                <a:close/>
                                <a:moveTo>
                                  <a:pt x="3456" y="96"/>
                                </a:moveTo>
                                <a:lnTo>
                                  <a:pt x="3456" y="0"/>
                                </a:lnTo>
                                <a:lnTo>
                                  <a:pt x="3472" y="0"/>
                                </a:lnTo>
                                <a:lnTo>
                                  <a:pt x="3472" y="96"/>
                                </a:lnTo>
                                <a:lnTo>
                                  <a:pt x="345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327"/>
                        <wps:cNvSpPr>
                          <a:spLocks/>
                        </wps:cNvSpPr>
                        <wps:spPr bwMode="auto">
                          <a:xfrm>
                            <a:off x="4789170" y="1819275"/>
                            <a:ext cx="66675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5"/>
                              <a:gd name="T2" fmla="*/ 53 w 105"/>
                              <a:gd name="T3" fmla="*/ 0 h 105"/>
                              <a:gd name="T4" fmla="*/ 105 w 105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105"/>
                                </a:moveTo>
                                <a:lnTo>
                                  <a:pt x="53" y="0"/>
                                </a:lnTo>
                                <a:lnTo>
                                  <a:pt x="105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387215" y="236410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5153025" y="1860550"/>
                            <a:ext cx="6985" cy="1380490"/>
                          </a:xfrm>
                          <a:custGeom>
                            <a:avLst/>
                            <a:gdLst>
                              <a:gd name="T0" fmla="*/ 0 w 16"/>
                              <a:gd name="T1" fmla="*/ 3072 h 3176"/>
                              <a:gd name="T2" fmla="*/ 16 w 16"/>
                              <a:gd name="T3" fmla="*/ 3168 h 3176"/>
                              <a:gd name="T4" fmla="*/ 0 w 16"/>
                              <a:gd name="T5" fmla="*/ 3168 h 3176"/>
                              <a:gd name="T6" fmla="*/ 0 w 16"/>
                              <a:gd name="T7" fmla="*/ 2880 h 3176"/>
                              <a:gd name="T8" fmla="*/ 16 w 16"/>
                              <a:gd name="T9" fmla="*/ 2976 h 3176"/>
                              <a:gd name="T10" fmla="*/ 0 w 16"/>
                              <a:gd name="T11" fmla="*/ 2784 h 3176"/>
                              <a:gd name="T12" fmla="*/ 16 w 16"/>
                              <a:gd name="T13" fmla="*/ 2688 h 3176"/>
                              <a:gd name="T14" fmla="*/ 0 w 16"/>
                              <a:gd name="T15" fmla="*/ 2784 h 3176"/>
                              <a:gd name="T16" fmla="*/ 0 w 16"/>
                              <a:gd name="T17" fmla="*/ 2496 h 3176"/>
                              <a:gd name="T18" fmla="*/ 16 w 16"/>
                              <a:gd name="T19" fmla="*/ 2592 h 3176"/>
                              <a:gd name="T20" fmla="*/ 0 w 16"/>
                              <a:gd name="T21" fmla="*/ 2400 h 3176"/>
                              <a:gd name="T22" fmla="*/ 16 w 16"/>
                              <a:gd name="T23" fmla="*/ 2304 h 3176"/>
                              <a:gd name="T24" fmla="*/ 0 w 16"/>
                              <a:gd name="T25" fmla="*/ 2400 h 3176"/>
                              <a:gd name="T26" fmla="*/ 0 w 16"/>
                              <a:gd name="T27" fmla="*/ 2112 h 3176"/>
                              <a:gd name="T28" fmla="*/ 16 w 16"/>
                              <a:gd name="T29" fmla="*/ 2208 h 3176"/>
                              <a:gd name="T30" fmla="*/ 0 w 16"/>
                              <a:gd name="T31" fmla="*/ 2016 h 3176"/>
                              <a:gd name="T32" fmla="*/ 16 w 16"/>
                              <a:gd name="T33" fmla="*/ 1920 h 3176"/>
                              <a:gd name="T34" fmla="*/ 0 w 16"/>
                              <a:gd name="T35" fmla="*/ 2016 h 3176"/>
                              <a:gd name="T36" fmla="*/ 0 w 16"/>
                              <a:gd name="T37" fmla="*/ 1728 h 3176"/>
                              <a:gd name="T38" fmla="*/ 16 w 16"/>
                              <a:gd name="T39" fmla="*/ 1824 h 3176"/>
                              <a:gd name="T40" fmla="*/ 0 w 16"/>
                              <a:gd name="T41" fmla="*/ 1632 h 3176"/>
                              <a:gd name="T42" fmla="*/ 16 w 16"/>
                              <a:gd name="T43" fmla="*/ 1536 h 3176"/>
                              <a:gd name="T44" fmla="*/ 0 w 16"/>
                              <a:gd name="T45" fmla="*/ 1632 h 3176"/>
                              <a:gd name="T46" fmla="*/ 0 w 16"/>
                              <a:gd name="T47" fmla="*/ 1344 h 3176"/>
                              <a:gd name="T48" fmla="*/ 16 w 16"/>
                              <a:gd name="T49" fmla="*/ 1440 h 3176"/>
                              <a:gd name="T50" fmla="*/ 0 w 16"/>
                              <a:gd name="T51" fmla="*/ 1248 h 3176"/>
                              <a:gd name="T52" fmla="*/ 16 w 16"/>
                              <a:gd name="T53" fmla="*/ 1152 h 3176"/>
                              <a:gd name="T54" fmla="*/ 0 w 16"/>
                              <a:gd name="T55" fmla="*/ 1248 h 3176"/>
                              <a:gd name="T56" fmla="*/ 0 w 16"/>
                              <a:gd name="T57" fmla="*/ 960 h 3176"/>
                              <a:gd name="T58" fmla="*/ 16 w 16"/>
                              <a:gd name="T59" fmla="*/ 1056 h 3176"/>
                              <a:gd name="T60" fmla="*/ 0 w 16"/>
                              <a:gd name="T61" fmla="*/ 864 h 3176"/>
                              <a:gd name="T62" fmla="*/ 16 w 16"/>
                              <a:gd name="T63" fmla="*/ 768 h 3176"/>
                              <a:gd name="T64" fmla="*/ 0 w 16"/>
                              <a:gd name="T65" fmla="*/ 864 h 3176"/>
                              <a:gd name="T66" fmla="*/ 0 w 16"/>
                              <a:gd name="T67" fmla="*/ 576 h 3176"/>
                              <a:gd name="T68" fmla="*/ 16 w 16"/>
                              <a:gd name="T69" fmla="*/ 672 h 3176"/>
                              <a:gd name="T70" fmla="*/ 0 w 16"/>
                              <a:gd name="T71" fmla="*/ 480 h 3176"/>
                              <a:gd name="T72" fmla="*/ 16 w 16"/>
                              <a:gd name="T73" fmla="*/ 384 h 3176"/>
                              <a:gd name="T74" fmla="*/ 0 w 16"/>
                              <a:gd name="T75" fmla="*/ 480 h 3176"/>
                              <a:gd name="T76" fmla="*/ 0 w 16"/>
                              <a:gd name="T77" fmla="*/ 192 h 3176"/>
                              <a:gd name="T78" fmla="*/ 16 w 16"/>
                              <a:gd name="T79" fmla="*/ 288 h 3176"/>
                              <a:gd name="T80" fmla="*/ 0 w 16"/>
                              <a:gd name="T81" fmla="*/ 96 h 3176"/>
                              <a:gd name="T82" fmla="*/ 16 w 16"/>
                              <a:gd name="T83" fmla="*/ 0 h 3176"/>
                              <a:gd name="T84" fmla="*/ 0 w 16"/>
                              <a:gd name="T85" fmla="*/ 96 h 3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" h="3176">
                                <a:moveTo>
                                  <a:pt x="0" y="3168"/>
                                </a:moveTo>
                                <a:lnTo>
                                  <a:pt x="0" y="3072"/>
                                </a:lnTo>
                                <a:lnTo>
                                  <a:pt x="16" y="3072"/>
                                </a:lnTo>
                                <a:lnTo>
                                  <a:pt x="16" y="3168"/>
                                </a:lnTo>
                                <a:cubicBezTo>
                                  <a:pt x="16" y="3172"/>
                                  <a:pt x="12" y="3176"/>
                                  <a:pt x="8" y="3176"/>
                                </a:cubicBezTo>
                                <a:cubicBezTo>
                                  <a:pt x="4" y="3176"/>
                                  <a:pt x="0" y="3172"/>
                                  <a:pt x="0" y="3168"/>
                                </a:cubicBezTo>
                                <a:close/>
                                <a:moveTo>
                                  <a:pt x="0" y="2976"/>
                                </a:moveTo>
                                <a:lnTo>
                                  <a:pt x="0" y="2880"/>
                                </a:lnTo>
                                <a:lnTo>
                                  <a:pt x="16" y="2880"/>
                                </a:lnTo>
                                <a:lnTo>
                                  <a:pt x="16" y="2976"/>
                                </a:lnTo>
                                <a:lnTo>
                                  <a:pt x="0" y="2976"/>
                                </a:lnTo>
                                <a:close/>
                                <a:moveTo>
                                  <a:pt x="0" y="2784"/>
                                </a:moveTo>
                                <a:lnTo>
                                  <a:pt x="0" y="2688"/>
                                </a:lnTo>
                                <a:lnTo>
                                  <a:pt x="16" y="2688"/>
                                </a:lnTo>
                                <a:lnTo>
                                  <a:pt x="16" y="2784"/>
                                </a:lnTo>
                                <a:lnTo>
                                  <a:pt x="0" y="2784"/>
                                </a:lnTo>
                                <a:close/>
                                <a:moveTo>
                                  <a:pt x="0" y="2592"/>
                                </a:moveTo>
                                <a:lnTo>
                                  <a:pt x="0" y="2496"/>
                                </a:lnTo>
                                <a:lnTo>
                                  <a:pt x="16" y="2496"/>
                                </a:lnTo>
                                <a:lnTo>
                                  <a:pt x="16" y="2592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0" y="2400"/>
                                </a:moveTo>
                                <a:lnTo>
                                  <a:pt x="0" y="2304"/>
                                </a:lnTo>
                                <a:lnTo>
                                  <a:pt x="16" y="2304"/>
                                </a:lnTo>
                                <a:lnTo>
                                  <a:pt x="16" y="2400"/>
                                </a:lnTo>
                                <a:lnTo>
                                  <a:pt x="0" y="2400"/>
                                </a:lnTo>
                                <a:close/>
                                <a:moveTo>
                                  <a:pt x="0" y="2208"/>
                                </a:moveTo>
                                <a:lnTo>
                                  <a:pt x="0" y="2112"/>
                                </a:lnTo>
                                <a:lnTo>
                                  <a:pt x="16" y="2112"/>
                                </a:lnTo>
                                <a:lnTo>
                                  <a:pt x="16" y="2208"/>
                                </a:lnTo>
                                <a:lnTo>
                                  <a:pt x="0" y="2208"/>
                                </a:lnTo>
                                <a:close/>
                                <a:moveTo>
                                  <a:pt x="0" y="2016"/>
                                </a:moveTo>
                                <a:lnTo>
                                  <a:pt x="0" y="1920"/>
                                </a:lnTo>
                                <a:lnTo>
                                  <a:pt x="16" y="1920"/>
                                </a:lnTo>
                                <a:lnTo>
                                  <a:pt x="16" y="2016"/>
                                </a:lnTo>
                                <a:lnTo>
                                  <a:pt x="0" y="2016"/>
                                </a:lnTo>
                                <a:close/>
                                <a:moveTo>
                                  <a:pt x="0" y="1824"/>
                                </a:moveTo>
                                <a:lnTo>
                                  <a:pt x="0" y="1728"/>
                                </a:lnTo>
                                <a:lnTo>
                                  <a:pt x="16" y="1728"/>
                                </a:lnTo>
                                <a:lnTo>
                                  <a:pt x="16" y="1824"/>
                                </a:lnTo>
                                <a:lnTo>
                                  <a:pt x="0" y="1824"/>
                                </a:lnTo>
                                <a:close/>
                                <a:moveTo>
                                  <a:pt x="0" y="1632"/>
                                </a:moveTo>
                                <a:lnTo>
                                  <a:pt x="0" y="1536"/>
                                </a:lnTo>
                                <a:lnTo>
                                  <a:pt x="16" y="1536"/>
                                </a:lnTo>
                                <a:lnTo>
                                  <a:pt x="16" y="1632"/>
                                </a:lnTo>
                                <a:lnTo>
                                  <a:pt x="0" y="1632"/>
                                </a:lnTo>
                                <a:close/>
                                <a:moveTo>
                                  <a:pt x="0" y="1440"/>
                                </a:moveTo>
                                <a:lnTo>
                                  <a:pt x="0" y="1344"/>
                                </a:lnTo>
                                <a:lnTo>
                                  <a:pt x="16" y="1344"/>
                                </a:lnTo>
                                <a:lnTo>
                                  <a:pt x="16" y="1440"/>
                                </a:lnTo>
                                <a:lnTo>
                                  <a:pt x="0" y="1440"/>
                                </a:lnTo>
                                <a:close/>
                                <a:moveTo>
                                  <a:pt x="0" y="1248"/>
                                </a:moveTo>
                                <a:lnTo>
                                  <a:pt x="0" y="1152"/>
                                </a:lnTo>
                                <a:lnTo>
                                  <a:pt x="16" y="1152"/>
                                </a:lnTo>
                                <a:lnTo>
                                  <a:pt x="16" y="1248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0" y="1056"/>
                                </a:moveTo>
                                <a:lnTo>
                                  <a:pt x="0" y="960"/>
                                </a:lnTo>
                                <a:lnTo>
                                  <a:pt x="16" y="960"/>
                                </a:lnTo>
                                <a:lnTo>
                                  <a:pt x="16" y="1056"/>
                                </a:lnTo>
                                <a:lnTo>
                                  <a:pt x="0" y="1056"/>
                                </a:lnTo>
                                <a:close/>
                                <a:moveTo>
                                  <a:pt x="0" y="864"/>
                                </a:moveTo>
                                <a:lnTo>
                                  <a:pt x="0" y="768"/>
                                </a:lnTo>
                                <a:lnTo>
                                  <a:pt x="16" y="768"/>
                                </a:lnTo>
                                <a:lnTo>
                                  <a:pt x="16" y="864"/>
                                </a:lnTo>
                                <a:lnTo>
                                  <a:pt x="0" y="864"/>
                                </a:lnTo>
                                <a:close/>
                                <a:moveTo>
                                  <a:pt x="0" y="672"/>
                                </a:moveTo>
                                <a:lnTo>
                                  <a:pt x="0" y="576"/>
                                </a:lnTo>
                                <a:lnTo>
                                  <a:pt x="16" y="576"/>
                                </a:lnTo>
                                <a:lnTo>
                                  <a:pt x="16" y="672"/>
                                </a:lnTo>
                                <a:lnTo>
                                  <a:pt x="0" y="672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384"/>
                                </a:lnTo>
                                <a:lnTo>
                                  <a:pt x="16" y="384"/>
                                </a:lnTo>
                                <a:lnTo>
                                  <a:pt x="16" y="480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0" y="192"/>
                                </a:lnTo>
                                <a:lnTo>
                                  <a:pt x="16" y="192"/>
                                </a:lnTo>
                                <a:lnTo>
                                  <a:pt x="16" y="288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9" editas="canvas" style="width:451.1pt;height:300pt;mso-position-horizontal-relative:char;mso-position-vertical-relative:line" coordsize="57289,38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">
                <v:shape id="_x0000_s1030" type="#_x0000_t75" style="position:absolute;width:57289;height:38100;visibility:visible;mso-wrap-style:square">
                  <v:fill o:detectmouseclick="t"/>
                  <v:path o:connecttype="none"/>
                </v:shape>
                <v:rect id="Rectangle 155" o:spid="_x0000_s1031" style="position:absolute;width:57238;height:3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fJ8QA&#10;AADcAAAADwAAAGRycy9kb3ducmV2LnhtbESPT2sCMRTE7wW/Q3hCbzWxtauuG6UUBMH2UBW8PjZv&#10;/+DmZbuJun57IxR6HGbmN0y26m0jLtT52rGG8UiBIM6dqbnUcNivX2YgfEA22DgmDTfysFoOnjJM&#10;jbvyD112oRQRwj5FDVUIbSqlzyuy6EeuJY5e4TqLIcqulKbDa4TbRr4qlUiLNceFClv6rCg/7c5W&#10;AyYT8/tdvH3tt+cE52Wv1u9HpfXzsP9YgAjUh//wX3tjNExV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XyfEAAAA3AAAAA8AAAAAAAAAAAAAAAAAmAIAAGRycy9k&#10;b3ducmV2LnhtbFBLBQYAAAAABAAEAPUAAACJAwAAAAA=&#10;" stroked="f">
                  <v:textbox>
                    <w:txbxContent>
                      <w:p w:rsidR="00CD19BE" w:rsidRDefault="00CD19BE" w:rsidP="00BE2ADB"/>
                    </w:txbxContent>
                  </v:textbox>
                </v:rect>
                <v:shape id="Freeform 156" o:spid="_x0000_s1032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Z1cQA&#10;AADcAAAADwAAAGRycy9kb3ducmV2LnhtbESPT2vCQBTE74V+h+UVvOluC5oSXUX8A71J1SreHtln&#10;Es2+Ddmtid/eLQg9DjPzG2Yy62wlbtT40rGG94ECQZw5U3KuYb9b9z9B+IBssHJMGu7kYTZ9fZlg&#10;alzL33TbhlxECPsUNRQh1KmUPivIoh+4mjh6Z9dYDFE2uTQNthFuK/mh1EhaLDkuFFjToqDsuv21&#10;GkbhZ9EuN9L6+8mtlDwsj8nwonXvrZuPQQTqwn/42f4yGhKVwN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2dX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57" o:spid="_x0000_s1033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pMQA&#10;AADcAAAADwAAAGRycy9kb3ducmV2LnhtbERPy2rCQBTdF/oPwy24KTrRgkqaUUpBUbqob7eXzE0m&#10;NHMnZEZN+/WdheDycN7ZvLO1uFLrK8cKhoMEBHHudMWlgsN+0Z+C8AFZY+2YFPySh/ns+SnDVLsb&#10;b+m6C6WIIexTVGBCaFIpfW7Ioh+4hjhyhWsthgjbUuoWbzHc1nKUJGNpseLYYLChT0P5z+5iFXwP&#10;zWv99hVO5+N4WazW3X6y2fwp1XvpPt5BBOrCQ3x3r7SCSRLXxj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OvqTEAAAA3AAAAA8AAAAAAAAAAAAAAAAAmAIAAGRycy9k&#10;b3ducmV2LnhtbFBLBQYAAAAABAAEAPUAAACJ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58" o:spid="_x0000_s1034" style="position:absolute;left:1181;top:13493;width:58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?a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5" style="position:absolute;left:1181;top:14395;width:455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6" style="position:absolute;left:1181;top:15297;width:60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business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CRS</w:t>
                        </w:r>
                      </w:p>
                    </w:txbxContent>
                  </v:textbox>
                </v:rect>
                <v:shape id="Freeform 161" o:spid="_x0000_s1037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skMQA&#10;AADcAAAADwAAAGRycy9kb3ducmV2LnhtbESPS4vCQBCE78L+h6EXvJmJgg+ioyy6C95kfeKtybRJ&#10;3ExPyIwm/ntnQfBYVNVX1GzRmlLcqXaFZQX9KAZBnFpdcKZgv/vpTUA4j6yxtEwKHuRgMf/ozDDR&#10;tuFfum99JgKEXYIKcu+rREqX5mTQRbYiDt7F1gZ9kHUmdY1NgJtSDuJ4JA0WHBZyrGiZU/q3vRkF&#10;I39YNquNNO5xtt+xPK5O4+FVqe5n+zUF4an17/CrvdYKxv0B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7JD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62" o:spid="_x0000_s1038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6CMcA&#10;AADcAAAADwAAAGRycy9kb3ducmV2LnhtbESPT2sCMRTE74V+h/AEL6VmV0HLapRSUBQPWv+018fm&#10;uVm6eVk2Udd++kYQehxm5jfMZNbaSlyo8aVjBWkvAUGcO11yoeCwn7++gfABWWPlmBTcyMNs+vw0&#10;wUy7K3/SZRcKESHsM1RgQqgzKX1uyKLvuZo4eifXWAxRNoXUDV4j3FaynyRDabHkuGCwpg9D+c/u&#10;bBVsUvNSDdbh6/s4XJyWq3Y/2m5/lep22vcxiEBt+A8/2kutYJQO4H4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ugjHAAAA3AAAAA8AAAAAAAAAAAAAAAAAmAIAAGRy&#10;cy9kb3ducmV2LnhtbFBLBQYAAAAABAAEAPUAAACM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63" o:spid="_x0000_s1039" style="position:absolute;left:46234;top:32683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0" style="position:absolute;left:46234;top:33585;width:63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IU8IA&#10;AADcAAAADwAAAGRycy9kb3ducmV2LnhtbESPzYoCMRCE74LvEFrwphkFXR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khT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trao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1" style="position:absolute;left:46234;top:34486;width:577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đổi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giữa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2" style="position:absolute;left:46234;top:35394;width:163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layer</w:t>
                        </w:r>
                        <w:proofErr w:type="gramEnd"/>
                      </w:p>
                    </w:txbxContent>
                  </v:textbox>
                </v:rect>
                <v:shape id="Freeform 167" o:spid="_x0000_s1043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d8AA&#10;AADcAAAADwAAAGRycy9kb3ducmV2LnhtbERPy4rCMBTdC/5DuII7TVWwTqepiC9mMwsfH3Bp7jRl&#10;mpvSxFr/3iwGZnk473w72Eb01PnasYLFPAFBXDpdc6XgfjvNNiB8QNbYOCYFL/KwLcajHDPtnnyh&#10;/hoqEUPYZ6jAhNBmUvrSkEU/dy1x5H5cZzFE2FVSd/iM4baRyyRZS4s1xwaDLe0Nlb/Xh1XwYQ7u&#10;vEkT27u97Ov0cLx/r45KTSfD7hNEoCH8i//cX1pBuohr45l4BG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S5d8AAAADcAAAADwAAAAAAAAAAAAAAAACYAgAAZHJzL2Rvd25y&#10;ZXYueG1sUEsFBgAAAAAEAAQA9QAAAIUDAAAAAA==&#10;" path="m1314,919l,919,,,1104,r,210l1314,210,1104,r210,210l1314,919xe" fillcolor="#fbf7c8" stroked="f">
                  <v:path arrowok="t" o:connecttype="custom" o:connectlocs="834390,583565;0,583565;0,0;701040,0;701040,133350;834390,133350;701040,0;834390,133350;834390,583565" o:connectangles="0,0,0,0,0,0,0,0,0"/>
                </v:shape>
                <v:shape id="Freeform 168" o:spid="_x0000_s1044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C3cUA&#10;AADcAAAADwAAAGRycy9kb3ducmV2LnhtbESPzW7CMBCE75V4B2uReitOeiglYBDiR3DpoQTBdYmX&#10;JBCv09hA+vYYCYnjaGa+0YwmranElRpXWlYQ9yIQxJnVJecKtuny4xuE88gaK8uk4J8cTMadtxEm&#10;2t74l64bn4sAYZeggsL7OpHSZQUZdD1bEwfvaBuDPsgml7rBW4CbSn5G0Zc0WHJYKLCmWUHZeXMx&#10;ChbH3fanOuD+L11d4vlAnsy6TZV677bTIQhPrX+Fn+21VtCPB/A4E46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LdxQAAANwAAAAPAAAAAAAAAAAAAAAAAJgCAABkcnMv&#10;ZG93bnJldi54bWxQSwUGAAAAAAQABAD1AAAAigMAAAAA&#10;" path="m1314,919l,919,,,1104,r,210l1314,210,1104,r210,210l1314,919xe" filled="f" strokecolor="#cab22d" strokeweight="28e-5mm">
                  <v:stroke endcap="round"/>
                  <v:path arrowok="t" o:connecttype="custom" o:connectlocs="834390,583565;0,583565;0,0;701040,0;701040,133350;834390,133350;701040,0;834390,133350;834390,583565" o:connectangles="0,0,0,0,0,0,0,0,0"/>
                </v:shape>
                <v:rect id="Rectangle 169" o:spid="_x0000_s1045" style="position:absolute;left:2019;top:25171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6" style="position:absolute;left:2019;top:26073;width:6286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thao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7" style="position:absolute;left:2019;top:26981;width:6439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tác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file, database...</w:t>
                        </w:r>
                      </w:p>
                    </w:txbxContent>
                  </v:textbox>
                </v:rect>
                <v:rect id="Rectangle 172" o:spid="_x0000_s1048" style="position:absolute;left:16478;top:628;width:167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+iGMYA&#10;AADcAAAADwAAAGRycy9kb3ducmV2LnhtbESPQWvCQBSE74X+h+UVvIhuqrUNqasUUdCDB1Npr4/s&#10;a7I2+zZmV43/vlsQPA4z8w0znXe2FmdqvXGs4HmYgCAunDZcKth/rgYpCB+QNdaOScGVPMxnjw9T&#10;zLS78I7OeShFhLDPUEEVQpNJ6YuKLPqha4ij9+NaiyHKtpS6xUuE21qOkuRVWjQcFypsaFFR8Zuf&#10;rILilH+Zg7HpYXLcLU3/W/c3L1ulek/dxzuIQF24h2/ttVbwNhrD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+iGMYAAADcAAAADwAAAAAAAAAAAAAAAACYAgAAZHJz&#10;L2Rvd25yZXYueG1sUEsFBgAAAAAEAAQA9QAAAIsDAAAAAA==&#10;" fillcolor="#fff9e6" stroked="f"/>
                <v:rect id="Rectangle 173" o:spid="_x0000_s1049" style="position:absolute;left:16478;top:692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4q8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m8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TirxQAAANwAAAAPAAAAAAAAAAAAAAAAAJgCAABkcnMv&#10;ZG93bnJldi54bWxQSwUGAAAAAAQABAD1AAAAigMAAAAA&#10;" stroked="f"/>
                <v:rect id="Rectangle 174" o:spid="_x0000_s1050" style="position:absolute;left:16478;top:83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+gcUA&#10;AADcAAAADwAAAGRycy9kb3ducmV2LnhtbESPT2sCMRTE74V+h/AEbzVR1MrWKEXwTw8V1nrp7bF5&#10;bhY3L8sm6vrtG0HocZiZ3zDzZedqcaU2VJ41DAcKBHHhTcWlhuPP+m0GIkRkg7Vn0nCnAMvF68sc&#10;M+NvnNP1EEuRIBwy1GBjbDIpQ2HJYRj4hjh5J986jEm2pTQt3hLc1XKk1FQ6rDgtWGxoZak4Hy5O&#10;Q7M5Tlnt7Hj7W2zzff49U18maN3vdZ8fICJ18T/8bO+MhvfRBB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6BxQAAANwAAAAPAAAAAAAAAAAAAAAAAJgCAABkcnMv&#10;ZG93bnJldi54bWxQSwUGAAAAAAQABAD1AAAAigMAAAAA&#10;" fillcolor="#fffffe" stroked="f"/>
                <v:rect id="Rectangle 175" o:spid="_x0000_s1051" style="position:absolute;left:16478;top:104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zmsQA&#10;AADcAAAADwAAAGRycy9kb3ducmV2LnhtbESPS4vCQBCE7wv+h6EFb+tED1GyjrIGxAcu+Np7k+lN&#10;QjI9ITNq/PeOsOCxqKqvqNmiM7W4UetKywpGwwgEcWZ1ybmCy3n1OQXhPLLG2jIpeJCDxbz3McNE&#10;2zsf6XbyuQgQdgkqKLxvEildVpBBN7QNcfD+bGvQB9nmUrd4D3BTy3EUxdJgyWGhwIbSgrLqdDUK&#10;fn7X/pJG6y1Wx+nusGQ87FexUoN+9/0FwlPn3+H/9kYrmIx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M5rEAAAA3AAAAA8AAAAAAAAAAAAAAAAAmAIAAGRycy9k&#10;b3ducmV2LnhtbFBLBQYAAAAABAAEAPUAAACJAwAAAAA=&#10;" fillcolor="#fffffd" stroked="f"/>
                <v:rect id="Rectangle 176" o:spid="_x0000_s1052" style="position:absolute;left:16478;top:132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QRMYA&#10;AADcAAAADwAAAGRycy9kb3ducmV2LnhtbESPQWvCQBSE74L/YXmCF2k2VaiSZpWSWql4Ukvp8Zl9&#10;JqHZtyG71fXfd4VCj8PMfMPkq2BacaHeNZYVPCYpCOLS6oYrBR/Ht4cFCOeRNbaWScGNHKyWw0GO&#10;mbZX3tPl4CsRIewyVFB732VSurImgy6xHXH0zrY36KPsK6l7vEa4aeU0TZ+kwYbjQo0dFTWV34cf&#10;o2D9GmaF254Wm+PuU+6/0mIzCY1S41F4eQbhKfj/8F/7XSuYT+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QRMYAAADcAAAADwAAAAAAAAAAAAAAAACYAgAAZHJz&#10;L2Rvd25yZXYueG1sUEsFBgAAAAAEAAQA9QAAAIsDAAAAAA==&#10;" fillcolor="#fffefc" stroked="f"/>
                <v:rect id="Rectangle 177" o:spid="_x0000_s1053" style="position:absolute;left:16478;top:1670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YxMIA&#10;AADcAAAADwAAAGRycy9kb3ducmV2LnhtbERPy2oCMRTdF/oP4Qrd1cRBrIxGEanYjQUfIO6uk+tM&#10;cHIzTKIz/ftmUejycN7zZe9q8aQ2WM8aRkMFgrjwxnKp4XTcvE9BhIhssPZMGn4owHLx+jLH3PiO&#10;9/Q8xFKkEA45aqhibHIpQ1GRwzD0DXHibr51GBNsS2la7FK4q2Wm1EQ6tJwaKmxoXVFxPzycBjXe&#10;fH+ex1uaXLPLXtmdbXbdWuu3Qb+agYjUx3/xn/vLaPjI0tp0Jh0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ljEwgAAANwAAAAPAAAAAAAAAAAAAAAAAJgCAABkcnMvZG93&#10;bnJldi54bWxQSwUGAAAAAAQABAD1AAAAhwMAAAAA&#10;" fillcolor="#fffefb" stroked="f"/>
                <v:rect id="Rectangle 178" o:spid="_x0000_s1054" style="position:absolute;left:16478;top:1879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VLsQA&#10;AADcAAAADwAAAGRycy9kb3ducmV2LnhtbESP0WrCQBRE3wv9h+UW+lLqxghtja4igiAViib9gEv2&#10;mgSzd5fsNol/3xUEH4eZOcMs16NpRU+dbywrmE4SEMSl1Q1XCn6L3fsXCB+QNbaWScGVPKxXz09L&#10;zLQd+ER9HioRIewzVFCH4DIpfVmTQT+xjjh6Z9sZDFF2ldQdDhFuWpkmyYc02HBcqNHRtqbykv8Z&#10;BbPDpSi/k2HHP/g2tXhwp+PcKfX6Mm4WIAKN4RG+t/dawWc6h9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lS7EAAAA3AAAAA8AAAAAAAAAAAAAAAAAmAIAAGRycy9k&#10;b3ducmV2LnhtbFBLBQYAAAAABAAEAPUAAACJAwAAAAA=&#10;" fillcolor="#fffefa" stroked="f"/>
                <v:rect id="Rectangle 179" o:spid="_x0000_s1055" style="position:absolute;left:16478;top:215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zisMA&#10;AADcAAAADwAAAGRycy9kb3ducmV2LnhtbERPz2vCMBS+D/Y/hDfYbaYqTKlGGUJBBh6mm+LtrXm2&#10;3ZKXmsRa/3tzGOz48f2eL3trREc+NI4VDAcZCOLS6YYrBZ+74mUKIkRkjcYxKbhRgOXi8WGOuXZX&#10;/qBuGyuRQjjkqKCOsc2lDGVNFsPAtcSJOzlvMSboK6k9XlO4NXKUZa/SYsOpocaWVjWVv9uLVTA9&#10;tOfN8ad534+H5tsU4eSLr06p56f+bQYiUh//xX/utVYwGaf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gzisMAAADcAAAADwAAAAAAAAAAAAAAAACYAgAAZHJzL2Rv&#10;d25yZXYueG1sUEsFBgAAAAAEAAQA9QAAAIgDAAAAAA==&#10;" fillcolor="#fffef9" stroked="f"/>
                <v:rect id="Rectangle 180" o:spid="_x0000_s1056" style="position:absolute;left:16478;top:250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DMcA&#10;AADcAAAADwAAAGRycy9kb3ducmV2LnhtbESPS2vDMBCE74H+B7GFXkIiq4+kuFFCKRRiSEKbR8+L&#10;tbVMrZWx1Nj991Wg0OMwM98wi9XgGnGmLtSeNahpBoK49KbmSsPx8Dp5BBEissHGM2n4oQCr5dVo&#10;gbnxPb/TeR8rkSAcctRgY2xzKUNpyWGY+pY4eZ++cxiT7CppOuwT3DXyNstm0mHNacFiSy+Wyq/9&#10;t9PwoOrNWpVvdry7V9ti1xen5qPQ+uZ6eH4CEWmI/+G/9tpomN8puJx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+zQzHAAAA3AAAAA8AAAAAAAAAAAAAAAAAmAIAAGRy&#10;cy9kb3ducmV2LnhtbFBLBQYAAAAABAAEAPUAAACMAwAAAAA=&#10;" fillcolor="#fffef8" stroked="f"/>
                <v:rect id="Rectangle 181" o:spid="_x0000_s1057" style="position:absolute;left:16478;top:257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7U8UA&#10;AADcAAAADwAAAGRycy9kb3ducmV2LnhtbESPQWvCQBSE74X+h+UVetNNU6glzSpSLa2ISGMPHh/Z&#10;l2ww+zZkV43/3hWEHoeZ+YbJZ4NtxYl63zhW8DJOQBCXTjdcK/jbfY3eQfiArLF1TAou5GE2fXzI&#10;MdPuzL90KkItIoR9hgpMCF0mpS8NWfRj1xFHr3K9xRBlX0vd4znCbSvTJHmTFhuOCwY7+jRUHoqj&#10;VVAd09XwvZ2v92bRTszK8m65YaWen4b5B4hAQ/gP39s/WsHkN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LtTxQAAANwAAAAPAAAAAAAAAAAAAAAAAJgCAABkcnMv&#10;ZG93bnJldi54bWxQSwUGAAAAAAQABAD1AAAAigMAAAAA&#10;" fillcolor="#fffdf8" stroked="f"/>
                <v:rect id="Rectangle 182" o:spid="_x0000_s1058" style="position:absolute;left:16478;top:271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91MMA&#10;AADcAAAADwAAAGRycy9kb3ducmV2LnhtbESPQYvCMBSE7wv+h/AEb2vqCqvURhGhIN7WevH2bJ5t&#10;afNSmth2/fWbBcHjMDPfMMluNI3oqXOVZQWLeQSCOLe64kLBJUs/1yCcR9bYWCYFv+Rgt518JBhr&#10;O/AP9WdfiABhF6OC0vs2ltLlJRl0c9sSB+9uO4M+yK6QusMhwE0jv6LoWxqsOCyU2NKhpLw+P4wC&#10;dxuf1KbZcDCndOivx8zc66dSs+m434DwNPp3+NU+agWr5RL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c91MMAAADcAAAADwAAAAAAAAAAAAAAAACYAgAAZHJzL2Rv&#10;d25yZXYueG1sUEsFBgAAAAAEAAQA9QAAAIgDAAAAAA==&#10;" fillcolor="#fffdf7" stroked="f"/>
                <v:rect id="Rectangle 183" o:spid="_x0000_s1059" style="position:absolute;left:16478;top:299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YcUA&#10;AADcAAAADwAAAGRycy9kb3ducmV2LnhtbESPQWvCQBSE70L/w/IKvYhubINKdBVpEXoLRsXrI/tM&#10;gtm3MbuN0V/fLRQ8DjPzDbNc96YWHbWusqxgMo5AEOdWV1woOOy3ozkI55E11pZJwZ0crFcvgyUm&#10;2t54R13mCxEg7BJUUHrfJFK6vCSDbmwb4uCdbWvQB9kWUrd4C3BTy/comkqDFYeFEhv6LCm/ZD9G&#10;wbk5beM6HW6G6T3NHsWXPV4fsVJvr/1mAcJT75/h//a3VjD7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WxhxQAAANwAAAAPAAAAAAAAAAAAAAAAAJgCAABkcnMv&#10;ZG93bnJldi54bWxQSwUGAAAAAAQABAD1AAAAigMAAAAA&#10;" fillcolor="#fffdf6" stroked="f"/>
                <v:rect id="Rectangle 184" o:spid="_x0000_s1060" style="position:absolute;left:16478;top:334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DcQA&#10;AADcAAAADwAAAGRycy9kb3ducmV2LnhtbESPT2sCMRTE7wW/Q3iCt5pVaZXVKItUaE+tfy7eHpvn&#10;7urmZUlSN/32TaHgcZiZ3zCrTTStuJPzjWUFk3EGgri0uuFKwem4e16A8AFZY2uZFPyQh8168LTC&#10;XNue93Q/hEokCPscFdQhdLmUvqzJoB/bjjh5F+sMhiRdJbXDPsFNK6dZ9ioNNpwWauxoW1N5O3wb&#10;Ba7Te+aP3Tl+Xfvgs6KIb5+VUqNhLJYgAsXwCP+337WC+ewF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4g3EAAAA3AAAAA8AAAAAAAAAAAAAAAAAmAIAAGRycy9k&#10;b3ducmV2LnhtbFBLBQYAAAAABAAEAPUAAACJAwAAAAA=&#10;" fillcolor="#fffdf5" stroked="f"/>
                <v:rect id="Rectangle 185" o:spid="_x0000_s1061" style="position:absolute;left:16478;top:3409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wPcQA&#10;AADcAAAADwAAAGRycy9kb3ducmV2LnhtbESPQUvDQBSE70L/w/IEL2I3ppBK7LaUguBJsU17fmRf&#10;k2j2bdh9aeO/dwXB4zAz3zCrzeR6daEQO88GHucZKOLa244bA9Xh5eEJVBRki71nMvBNETbr2c0K&#10;S+uv/EGXvTQqQTiWaKAVGUqtY92Swzj3A3Hyzj44lCRDo23Aa4K7XudZVmiHHaeFFgfatVR/7Udn&#10;IL/Pq4M+nortIlQib+96HD/PxtzdTttnUEKT/If/2q/WwHJR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sD3EAAAA3AAAAA8AAAAAAAAAAAAAAAAAmAIAAGRycy9k&#10;b3ducmV2LnhtbFBLBQYAAAAABAAEAPUAAACJAwAAAAA=&#10;" fillcolor="#fffcf5" stroked="f"/>
                <v:rect id="Rectangle 186" o:spid="_x0000_s1062" style="position:absolute;left:16478;top:354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sMsMA&#10;AADcAAAADwAAAGRycy9kb3ducmV2LnhtbESPS6vCMBSE9xf8D+EIbkRTveCjGkUEwe1VF7o7NKcP&#10;bU5KE2v11xtBuMthZr5hluvWlKKh2hWWFYyGEQjixOqCMwWn424wA+E8ssbSMil4koP1qvOzxFjb&#10;B/9Rc/CZCBB2MSrIva9iKV2Sk0E3tBVx8FJbG/RB1pnUNT4C3JRyHEUTabDgsJBjRducktvhbhTQ&#10;837sv+wkvY7O8/O2f0lPjU+V6nXbzQKEp9b/h7/tvVYw/Z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sMsMAAADcAAAADwAAAAAAAAAAAAAAAACYAgAAZHJzL2Rv&#10;d25yZXYueG1sUEsFBgAAAAAEAAQA9QAAAIgDAAAAAA==&#10;" fillcolor="#fffcf4" stroked="f"/>
                <v:rect id="Rectangle 187" o:spid="_x0000_s1063" style="position:absolute;left:16478;top:382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gScQA&#10;AADcAAAADwAAAGRycy9kb3ducmV2LnhtbERPW2vCMBR+F/wP4Qh7m+kcOKlGGdvKBg7FC8jeDslZ&#10;W9aclCSznb/ePAx8/Pjui1VvG3EmH2rHCh7GGQhi7UzNpYLjobifgQgR2WDjmBT8UYDVcjhYYG5c&#10;xzs672MpUgiHHBVUMba5lEFXZDGMXUucuG/nLcYEfSmNxy6F20ZOsmwqLdacGips6aUi/bP/tQre&#10;N29rfZhcuvX0FF693Bb686tQ6m7UP89BROrjTfzv/jAKnh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IEnEAAAA3AAAAA8AAAAAAAAAAAAAAAAAmAIAAGRycy9k&#10;b3ducmV2LnhtbFBLBQYAAAAABAAEAPUAAACJAwAAAAA=&#10;" fillcolor="#fffcf3" stroked="f"/>
                <v:rect id="Rectangle 188" o:spid="_x0000_s1064" style="position:absolute;left:16478;top:417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j1sMA&#10;AADcAAAADwAAAGRycy9kb3ducmV2LnhtbESPQWvCQBSE7wX/w/IK3nQTBbXRVSRF9CCIVu+P7GuS&#10;dvdtyG41/ntXEHocZuYbZrHqrBFXan3tWEE6TEAQF07XXCo4f20GMxA+IGs0jknBnTyslr23BWba&#10;3fhI11MoRYSwz1BBFUKTSemLiiz6oWuIo/ftWoshyraUusVbhFsjR0kykRZrjgsVNpRXVPye/qyC&#10;fGrKdHT41OdtcucfU6f7NL8o1X/v1nMQgbrwH361d1rBdPw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Kj1sMAAADcAAAADwAAAAAAAAAAAAAAAACYAgAAZHJzL2Rv&#10;d25yZXYueG1sUEsFBgAAAAAEAAQA9QAAAIgDAAAAAA==&#10;" fillcolor="#fffcf2" stroked="f"/>
                <v:rect id="Rectangle 189" o:spid="_x0000_s1065" style="position:absolute;left:16478;top:438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u6cAA&#10;AADcAAAADwAAAGRycy9kb3ducmV2LnhtbERPTYvCMBC9C/6HMII3TXXFLl2jiCB6te7ueTYZ22oz&#10;KU1Wq7/eHASPj/e9WHW2FldqfeVYwWScgCDWzlRcKPg+bkefIHxANlg7JgV38rBa9nsLzIy78YGu&#10;eShEDGGfoYIyhCaT0uuSLPqxa4gjd3KtxRBhW0jT4i2G21pOk2QuLVYcG0psaFOSvuT/VsFul+Qf&#10;mE5///zmJzeH41nP9UOp4aBbf4EI1IW3+OXeGwXpL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u6cAAAADcAAAADwAAAAAAAAAAAAAAAACYAgAAZHJzL2Rvd25y&#10;ZXYueG1sUEsFBgAAAAAEAAQA9QAAAIUDAAAAAA==&#10;" fillcolor="#fffcf1" stroked="f"/>
                <v:rect id="Rectangle 190" o:spid="_x0000_s1066" style="position:absolute;left:16478;top:4591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ecUA&#10;AADcAAAADwAAAGRycy9kb3ducmV2LnhtbESPT2sCMRTE7wW/Q3iF3mpWaVW2RrFdCx4Ecf1zfmxe&#10;N0s3L8sm1fTbG6HQ4zAzv2Hmy2hbcaHeN44VjIYZCOLK6YZrBcfD5/MMhA/IGlvHpOCXPCwXg4c5&#10;5tpdeU+XMtQiQdjnqMCE0OVS+sqQRT90HXHyvlxvMSTZ11L3eE1w28pxlk2kxYbTgsGOPgxV3+WP&#10;VfD+Wuy4HLf1yRSbGNfbw3m/LpR6eoyrNxCBYvgP/7U3WsH0ZQT3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5R5xQAAANwAAAAPAAAAAAAAAAAAAAAAAJgCAABkcnMv&#10;ZG93bnJldi54bWxQSwUGAAAAAAQABAD1AAAAigMAAAAA&#10;" fillcolor="#fffcf0" stroked="f"/>
                <v:rect id="Rectangle 191" o:spid="_x0000_s1067" style="position:absolute;left:16478;top:4660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5hsUA&#10;AADcAAAADwAAAGRycy9kb3ducmV2LnhtbESPS2vCQBSF9wX/w3CFbopOtGIkOoqptXUl+AC3l8w1&#10;CWbuhMwY03/fKQhdHs7j4yxWnalES40rLSsYDSMQxJnVJecKzqftYAbCeWSNlWVS8EMOVsveywIT&#10;bR98oPbocxFG2CWooPC+TqR0WUEG3dDWxMG72sagD7LJpW7wEcZNJcdRNJUGSw6EAmv6KCi7He8m&#10;QDZ1x/vbd/v5vk0v6Vtppmn8pdRrv1vPQXjq/H/42d5pBfFkDH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mGxQAAANwAAAAPAAAAAAAAAAAAAAAAAJgCAABkcnMv&#10;ZG93bnJldi54bWxQSwUGAAAAAAQABAD1AAAAigMAAAAA&#10;" fillcolor="#fffbf0" stroked="f"/>
                <v:rect id="Rectangle 192" o:spid="_x0000_s1068" style="position:absolute;left:16478;top:4794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VscA&#10;AADcAAAADwAAAGRycy9kb3ducmV2LnhtbESPT2vCQBTE70K/w/IKvenGKjakrlJLY714MBX1+Mi+&#10;/KHZtyG71bSfvisIHoeZ3wwzX/amEWfqXG1ZwXgUgSDOra65VLD/SocxCOeRNTaWScEvOVguHgZz&#10;TLS98I7OmS9FKGGXoILK+zaR0uUVGXQj2xIHr7CdQR9kV0rd4SWUm0Y+R9FMGqw5LFTY0ntF+Xf2&#10;YxS87NIi/dh+rrLYHqLxqZis1n9HpZ4e+7dXEJ56fw/f6I0O3HQ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JlbHAAAA3AAAAA8AAAAAAAAAAAAAAAAAmAIAAGRy&#10;cy9kb3ducmV2LnhtbFBLBQYAAAAABAAEAPUAAACMAwAAAAA=&#10;" fillcolor="#fffbef" stroked="f"/>
                <v:rect id="Rectangle 193" o:spid="_x0000_s1069" style="position:absolute;left:16478;top:5073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9MYA&#10;AADcAAAADwAAAGRycy9kb3ducmV2LnhtbESPT2sCMRTE7wW/Q3gFbzVpkSrrRhGLtgg9dLceents&#10;3v7Rzcuyibr99qYg9DjMzG+YdDXYVlyo941jDc8TBYK4cKbhSsN3vn2ag/AB2WDrmDT8kofVcvSQ&#10;YmLclb/okoVKRAj7BDXUIXSJlL6oyaKfuI44eqXrLYYo+0qaHq8Rblv5otSrtNhwXKixo01NxSk7&#10;Ww2f2WF/+BmOpaTTTr2rZn58ywutx4/DegEi0BD+w/f2h9Ewm07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9MYAAADcAAAADwAAAAAAAAAAAAAAAACYAgAAZHJz&#10;L2Rvd25yZXYueG1sUEsFBgAAAAAEAAQA9QAAAIsDAAAAAA==&#10;" fillcolor="#fffbee" stroked="f"/>
                <v:rect id="Rectangle 194" o:spid="_x0000_s1070" style="position:absolute;left:16478;top:542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GxcUA&#10;AADcAAAADwAAAGRycy9kb3ducmV2LnhtbESP0WrCQBRE3wv+w3IF3+pGsa1EVxGLYEsfYvQDLtlr&#10;Es3eDbvbJP59t1Do4zAzZ5j1djCN6Mj52rKC2TQBQVxYXXOp4HI+PC9B+ICssbFMCh7kYbsZPa0x&#10;1bbnE3V5KEWEsE9RQRVCm0rpi4oM+qltiaN3tc5giNKVUjvsI9w0cp4kr9JgzXGhwpb2FRX3/Nso&#10;uH289+cuy/Faz122yD79KfRfSk3Gw24FItAQ/sN/7aNW8LZ4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bFxQAAANwAAAAPAAAAAAAAAAAAAAAAAJgCAABkcnMv&#10;ZG93bnJldi54bWxQSwUGAAAAAAQABAD1AAAAigMAAAAA&#10;" fillcolor="#fffbed" stroked="f"/>
                <v:rect id="Rectangle 195" o:spid="_x0000_s1071" style="position:absolute;left:16478;top:563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128YA&#10;AADcAAAADwAAAGRycy9kb3ducmV2LnhtbESPQWvCQBSE74L/YXlCb7pprWmbuopYCj1IwBgovT2y&#10;zyRt9m3Irib9964geBxm5htmuR5MI87UudqygsdZBIK4sLrmUkF++Jy+gnAeWWNjmRT8k4P1ajxa&#10;YqJtz3s6Z74UAcIuQQWV920ipSsqMuhmtiUO3tF2Bn2QXSl1h32Am0Y+RVEsDdYcFipsaVtR8Zed&#10;jAKy+e77Y+/s2/x3UR99evrZ5KlSD5Nh8w7C0+Dv4Vv7Syt4eY7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128YAAADcAAAADwAAAAAAAAAAAAAAAACYAgAAZHJz&#10;L2Rvd25yZXYueG1sUEsFBgAAAAAEAAQA9QAAAIsDAAAAAA==&#10;" fillcolor="#fffbec" stroked="f"/>
                <v:rect id="Rectangle 196" o:spid="_x0000_s1072" style="position:absolute;left:16478;top:598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iNcMA&#10;AADcAAAADwAAAGRycy9kb3ducmV2LnhtbESP22rDMBBE3wP9B7GFviVyTS7FjRKKnbZ5TdIPWKT1&#10;hVorY8mX/n1VKORxmJkzzP4421aM1PvGsYLnVQKCWDvTcKXg6/a+fAHhA7LB1jEp+CEPx8PDYo+Z&#10;cRNfaLyGSkQI+wwV1CF0mZRe12TRr1xHHL3S9RZDlH0lTY9ThNtWpkmylRYbjgs1dpTXpL+vg1Wg&#10;84+5KIfPDSXlOcW80KfNpJV6epzfXkEEmsM9/N8+GwW79Q7+zs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iNcMAAADcAAAADwAAAAAAAAAAAAAAAACYAgAAZHJzL2Rv&#10;d25yZXYueG1sUEsFBgAAAAAEAAQA9QAAAIgDAAAAAA==&#10;" fillcolor="#fffaeb" stroked="f"/>
                <v:rect id="Rectangle 197" o:spid="_x0000_s1073" style="position:absolute;left:16478;top:625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eJsIA&#10;AADcAAAADwAAAGRycy9kb3ducmV2LnhtbERPTWvCQBC9C/0PyxR6002L1JK6SmkRvFQxir0O2Uk2&#10;bXY2ZLca/71zEDw+3vd8OfhWnaiPTWADz5MMFHEZbMO1gcN+NX4DFROyxTYwGbhQhOXiYTTH3IYz&#10;7+hUpFpJCMccDbiUulzrWDryGCehIxauCr3HJLCvte3xLOG+1S9Z9qo9NiwNDjv6dFT+Ff/ewGxz&#10;1K46FP7rEn+m37+rar05bo15ehw+3kElGtJdfHOvrfimslbOyBH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4mwgAAANwAAAAPAAAAAAAAAAAAAAAAAJgCAABkcnMvZG93&#10;bnJldi54bWxQSwUGAAAAAAQABAD1AAAAhwMAAAAA&#10;" fillcolor="#fffaea" stroked="f"/>
                <v:rect id="Rectangle 198" o:spid="_x0000_s1074" style="position:absolute;left:16478;top:646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gHcUA&#10;AADcAAAADwAAAGRycy9kb3ducmV2LnhtbESP3WrCQBSE7wt9h+UUelc3lfjT6CrFIkpBwdjS20P2&#10;mA1mz4bsqtGn7wqFXg4z8w0znXe2FmdqfeVYwWsvAUFcOF1xqeBrv3wZg/ABWWPtmBRcycN89vgw&#10;xUy7C+/onIdSRAj7DBWYEJpMSl8Ysuh7riGO3sG1FkOUbSl1i5cIt7XsJ8lQWqw4LhhsaGGoOOYn&#10;q2Czpzw93vh7kH7S9mNgcPUjUannp+59AiJQF/7Df+21VjBK3+B+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SAdxQAAANwAAAAPAAAAAAAAAAAAAAAAAJgCAABkcnMv&#10;ZG93bnJldi54bWxQSwUGAAAAAAQABAD1AAAAigMAAAAA&#10;" fillcolor="#fffae9" stroked="f"/>
                <v:rect id="Rectangle 199" o:spid="_x0000_s1075" style="position:absolute;left:16478;top:681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asMIA&#10;AADcAAAADwAAAGRycy9kb3ducmV2LnhtbERPPW/CMBDdkfgP1iF1Kw60CW2KQRFVpXbo0MDAeIqv&#10;SSA+R7ZLwr/HQyXGp/e93o6mExdyvrWsYDFPQBBXVrdcKzjsPx5fQPiArLGzTAqu5GG7mU7WmGs7&#10;8A9dylCLGMI+RwVNCH0upa8aMujntieO3K91BkOErpba4RDDTSeXSZJJgy3HhgZ72jVUncs/o6Dw&#10;XwfcZaeC3l9T/jaro3VPz0o9zMbiDUSgMdzF/+5PrWCVxvnxTD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9qwwgAAANwAAAAPAAAAAAAAAAAAAAAAAJgCAABkcnMvZG93&#10;bnJldi54bWxQSwUGAAAAAAQABAD1AAAAhwMAAAAA&#10;" fillcolor="#fff9e8" stroked="f"/>
                <v:rect id="Rectangle 200" o:spid="_x0000_s1076" style="position:absolute;left:16478;top:709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dp8UA&#10;AADcAAAADwAAAGRycy9kb3ducmV2LnhtbESPQWvCQBSE7wX/w/IEL6KbtI1KdJUSEL3WevH2yD6z&#10;abNv0+zWxP76bqHQ4zAz3zCb3WAbcaPO144VpPMEBHHpdM2VgvPbfrYC4QOyxsYxKbiTh9129LDB&#10;XLueX+l2CpWIEPY5KjAhtLmUvjRk0c9dSxy9q+sshii7SuoO+wi3jXxMkoW0WHNcMNhSYaj8OH1Z&#10;BdYfs/47TG36dJi+m8/nS+GLTKnJeHhZgwg0hP/wX/uoFSyz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p2nxQAAANwAAAAPAAAAAAAAAAAAAAAAAJgCAABkcnMv&#10;ZG93bnJldi54bWxQSwUGAAAAAAQABAD1AAAAigMAAAAA&#10;" fillcolor="#fff9e7" stroked="f"/>
                <v:rect id="Rectangle 201" o:spid="_x0000_s1077" style="position:absolute;left:16478;top:730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0/sYA&#10;AADcAAAADwAAAGRycy9kb3ducmV2LnhtbESPQWvCQBSE7wX/w/KEXkQ3DbVKdA1SWqiHHkxLe31k&#10;n8lq9m2aXTX+e1cQehxm5htmmfe2ESfqvHGs4GmSgCAunTZcKfj+eh/PQfiArLFxTAou5CFfDR6W&#10;mGl35i2dilCJCGGfoYI6hDaT0pc1WfQT1xJHb+c6iyHKrpK6w3OE20amSfIiLRqOCzW29FpTeSiO&#10;VkF5LH7M3tj5fvq3fTOjXz3aPH8q9Tjs1wsQgfrwH763P7SC2TSF25l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0/sYAAADcAAAADwAAAAAAAAAAAAAAAACYAgAAZHJz&#10;L2Rvd25yZXYueG1sUEsFBgAAAAAEAAQA9QAAAIsDAAAAAA==&#10;" fillcolor="#fff9e6" stroked="f"/>
                <v:shape id="Freeform 202" o:spid="_x0000_s1078" style="position:absolute;left:16522;top:666;width:16688;height:6680;visibility:visible;mso-wrap-style:square;v-text-anchor:top" coordsize="2628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xAccA&#10;AADcAAAADwAAAGRycy9kb3ducmV2LnhtbESPW2vCQBSE3wv+h+UIvohuaqmX6CqlUumDiDd8PmaP&#10;SWz2bMhuTdpf7xaEPg4z8w0zWzSmEDeqXG5ZwXM/AkGcWJ1zquB4+OiNQTiPrLGwTAp+yMFi3nqa&#10;YaxtzTu67X0qAoRdjAoy78tYSpdkZND1bUkcvIutDPogq1TqCusAN4UcRNFQGsw5LGRY0ntGydf+&#10;2yhYlevTZVtPzr+TgeXzpr76Li+V6rSbtykIT43/Dz/an1rB6PUF/s6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MQHHAAAA3AAAAA8AAAAAAAAAAAAAAAAAmAIAAGRy&#10;cy9kb3ducmV2LnhtbFBLBQYAAAAABAAEAPUAAACMAwAAAAA=&#10;" path="m,l1642,r,282l,282r2628,l2628,1052,,1052,,xe" filled="f" strokecolor="#bfa184" strokeweight="28e-5mm">
                  <v:stroke endcap="round"/>
                  <v:path arrowok="t" o:connecttype="custom" o:connectlocs="0,0;1042670,0;1042670,179070;0,179070;1668780,179070;1668780,668020;0,668020;0,0" o:connectangles="0,0,0,0,0,0,0,0"/>
                </v:shape>
                <v:rect id="Rectangle 203" o:spid="_x0000_s1079" style="position:absolute;left:18218;top:1187;width:345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UCM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aw+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FQI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SRM.GUI</w:t>
                        </w:r>
                      </w:p>
                    </w:txbxContent>
                  </v:textbox>
                </v:rect>
                <v:shape id="Picture 204" o:spid="_x0000_s1080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JBfDAAAA3AAAAA8AAABkcnMvZG93bnJldi54bWxEj1FrwjAUhd8H/odwhb3NVKfWdUaRDWHs&#10;zW4/4Npcm2BzU5pY6783wmCPh3POdzjr7eAa0VMXrGcF00kGgrjy2nKt4Pdn/7ICESKyxsYzKbhR&#10;gO1m9LTGQvsrH6gvYy0ShEOBCkyMbSFlqAw5DBPfEifv5DuHMcmulrrDa4K7Rs6ybCkdWk4LBlv6&#10;MFSdy4tTYF9DU+fftu9NaT5PZzs/5m9zpZ7Hw+4dRKQh/of/2l9aQb5YwONMOg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8YkF8MAAADcAAAADwAAAAAAAAAAAAAAAACf&#10;AgAAZHJzL2Rvd25yZXYueG1sUEsFBgAAAAAEAAQA9wAAAI8DAAAAAA==&#10;">
                  <v:imagedata r:id="rId20" o:title=""/>
                </v:shape>
                <v:shape id="Picture 205" o:spid="_x0000_s1081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8u7EAAAA3AAAAA8AAABkcnMvZG93bnJldi54bWxEj9FqwkAURN8L/sNyBd/qRkFboqtIjRjo&#10;Q2n0A26y12wwezdkt5r+fbcg+DjMzBlmvR1sK27U+8axgtk0AUFcOd1wreB8Ory+g/ABWWPrmBT8&#10;koftZvSyxlS7O3/TrQi1iBD2KSowIXSplL4yZNFPXUccvYvrLYYo+1rqHu8Rbls5T5KltNhwXDDY&#10;0Yeh6lr8WAXe7efFPvO5MXlGl/JYZuXXp1KT8bBbgQg0hGf40c61grfFEv7Px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l8u7EAAAA3AAAAA8AAAAAAAAAAAAAAAAA&#10;nwIAAGRycy9kb3ducmV2LnhtbFBLBQYAAAAABAAEAPcAAACQAwAAAAA=&#10;">
                  <v:imagedata r:id="rId21" o:title=""/>
                </v:shape>
                <v:rect id="Rectangle 206" o:spid="_x0000_s1082" style="position:absolute;left:16478;top:10636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ZsYA&#10;AADcAAAADwAAAGRycy9kb3ducmV2LnhtbESPQWvCQBSE7wX/w/KEXkQ3llolZhUpLbSHHoyi10f2&#10;mWzMvk2zq6b/vlsQehxm5hsmW/e2EVfqvHGsYDpJQBAXThsuFex37+MFCB+QNTaOScEPeVivBg8Z&#10;ptrdeEvXPJQiQtinqKAKoU2l9EVFFv3EtcTRO7nOYoiyK6Xu8BbhtpFPSfIiLRqOCxW29FpRcc4v&#10;VkFxyQ+mNnZRz763b2Z01KPP5y+lHof9ZgkiUB/+w/f2h1Ywn83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XZsYAAADcAAAADwAAAAAAAAAAAAAAAACYAgAAZHJz&#10;L2Rvd25yZXYueG1sUEsFBgAAAAAEAAQA9QAAAIsDAAAAAA==&#10;" fillcolor="#fff9e6" stroked="f"/>
                <v:rect id="Rectangle 207" o:spid="_x0000_s1083" style="position:absolute;left:16478;top:10706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B08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kHTwgAAANwAAAAPAAAAAAAAAAAAAAAAAJgCAABkcnMvZG93&#10;bnJldi54bWxQSwUGAAAAAAQABAD1AAAAhwMAAAAA&#10;" stroked="f"/>
                <v:rect id="Rectangle 208" o:spid="_x0000_s1084" style="position:absolute;left:16478;top:10845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H+cUA&#10;AADcAAAADwAAAGRycy9kb3ducmV2LnhtbESPQWsCMRSE74X+h/CE3rqJYq1djVIEqx4srPXi7bF5&#10;3SzdvCybVNd/b4RCj8PMfMPMl71rxJm6UHvWMMwUCOLSm5orDcev9fMURIjIBhvPpOFKAZaLx4c5&#10;5sZfuKDzIVYiQTjkqMHG2OZShtKSw5D5ljh5375zGJPsKmk6vCS4a+RIqYl0WHNasNjSylL5c/h1&#10;GtqP44TV1o43p3JTfBb7qdqZoPXToH+fgYjUx//wX3trNLy+vMH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f5xQAAANwAAAAPAAAAAAAAAAAAAAAAAJgCAABkcnMv&#10;ZG93bnJldi54bWxQSwUGAAAAAAQABAD1AAAAigMAAAAA&#10;" fillcolor="#fffffe" stroked="f"/>
                <v:rect id="Rectangle 209" o:spid="_x0000_s1085" style="position:absolute;left:16478;top:1105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3tcAA&#10;AADcAAAADwAAAGRycy9kb3ducmV2LnhtbERPy4rCMBTdC/MP4QruNHUWHalNRQXxgQM+95fm2hab&#10;m9JErX8/WQizPJx3OutMLZ7UusqygvEoAkGcW11xoeByXg0nIJxH1lhbJgVvcjDLvnopJtq++EjP&#10;ky9ECGGXoILS+yaR0uUlGXQj2xAH7mZbgz7AtpC6xVcIN7X8jqJYGqw4NJTY0LKk/H56GAW/17W/&#10;LKP1Fu/Hye6wYDzsV7FSg343n4Lw1Pl/8ce90Qp+4jA/nA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3tcAAAADcAAAADwAAAAAAAAAAAAAAAACYAgAAZHJzL2Rvd25y&#10;ZXYueG1sUEsFBgAAAAAEAAQA9QAAAIUDAAAAAA==&#10;" fillcolor="#fffffd" stroked="f"/>
                <v:rect id="Rectangle 210" o:spid="_x0000_s1086" style="position:absolute;left:16478;top:11334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Ua8YA&#10;AADcAAAADwAAAGRycy9kb3ducmV2LnhtbESPQWvCQBSE7wX/w/KEXkrd2IJKzEYktlLxpJbS4zP7&#10;TILZtyG71e2/7xYEj8PMfMNki2BacaHeNZYVjEcJCOLS6oYrBZ+H9+cZCOeRNbaWScEvOVjkg4cM&#10;U22vvKPL3lciQtilqKD2vkuldGVNBt3IdsTRO9neoI+yr6Tu8RrhppUvSTKRBhuOCzV2VNRUnvc/&#10;RsHbKrwWbnOcrQ/bL7n7Tor1U2iUehyG5RyEp+Dv4Vv7QyuYTs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oUa8YAAADcAAAADwAAAAAAAAAAAAAAAACYAgAAZHJz&#10;L2Rvd25yZXYueG1sUEsFBgAAAAAEAAQA9QAAAIsDAAAAAA==&#10;" fillcolor="#fffefc" stroked="f"/>
                <v:rect id="Rectangle 211" o:spid="_x0000_s1087" style="position:absolute;left:16478;top:11677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7sUA&#10;AADcAAAADwAAAGRycy9kb3ducmV2LnhtbESPQWsCMRSE74X+h/AK3mrSRbZlNUqRSr1Y0Ari7bl5&#10;7oZuXpZN6q7/3hQKHoeZ+YaZLQbXiAt1wXrW8DJWIIhLbyxXGvbfq+c3ECEiG2w8k4YrBVjMHx9m&#10;WBjf85Yuu1iJBOFQoIY6xraQMpQ1OQxj3xIn7+w7hzHJrpKmwz7BXSMzpXLp0HJaqLGlZU3lz+7X&#10;aVCT1dfHYfJJ+Sk7bpXd2HbTL7UePQ3vUxCRhngP/7fXRsNrnsH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NbuxQAAANwAAAAPAAAAAAAAAAAAAAAAAJgCAABkcnMv&#10;ZG93bnJldi54bWxQSwUGAAAAAAQABAD1AAAAigMAAAAA&#10;" fillcolor="#fffefb" stroked="f"/>
                <v:rect id="Rectangle 212" o:spid="_x0000_s1088" style="position:absolute;left:16478;top:1188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bBMMA&#10;AADcAAAADwAAAGRycy9kb3ducmV2LnhtbESP3YrCMBSE7wXfIZyFvZE1dQV/ukYRQVgUxOo+wKE5&#10;tsXmJDTRdt/eCIKXw8x8wyxWnanFnRpfWVYwGiYgiHOrKy4U/J23XzMQPiBrrC2Tgn/ysFr2ewtM&#10;tW05o/spFCJC2KeooAzBpVL6vCSDfmgdcfQutjEYomwKqRtsI9zU8jtJJtJgxXGhREebkvLr6WYU&#10;jPfXc75L2i0fcDCyuHfZce6U+vzo1j8gAnXhHX61f7WC6W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bBMMAAADcAAAADwAAAAAAAAAAAAAAAACYAgAAZHJzL2Rv&#10;d25yZXYueG1sUEsFBgAAAAAEAAQA9QAAAIgDAAAAAA==&#10;" fillcolor="#fffefa" stroked="f"/>
                <v:rect id="Rectangle 213" o:spid="_x0000_s1089" style="position:absolute;left:16478;top:1216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alMcA&#10;AADcAAAADwAAAGRycy9kb3ducmV2LnhtbESPQWsCMRSE7wX/Q3hCbzVrK1ZWo5TCQil4qFrF23Pz&#10;3F2bvGyTdN3++6ZQ6HGYmW+Yxaq3RnTkQ+NYwXiUgSAunW64UrDbFnczECEiazSOScE3BVgtBzcL&#10;zLW78ht1m1iJBOGQo4I6xjaXMpQ1WQwj1xIn7+y8xZikr6T2eE1wa+R9lk2lxYbTQo0tPddUfmy+&#10;rILZof1cHy/N6/5hbE6mCGdfvHdK3Q77pzmISH38D/+1X7SCx+kEfs+k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GpTHAAAA3AAAAA8AAAAAAAAAAAAAAAAAmAIAAGRy&#10;cy9kb3ducmV2LnhtbFBLBQYAAAAABAAEAPUAAACMAwAAAAA=&#10;" fillcolor="#fffef9" stroked="f"/>
                <v:rect id="Rectangle 214" o:spid="_x0000_s1090" style="position:absolute;left:16478;top:12515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kEsYA&#10;AADcAAAADwAAAGRycy9kb3ducmV2LnhtbESPS2vDMBCE74X+B7GFXEoiuzQPnCihFAoxpCHv82Jt&#10;LVNrZSwldv99FSj0OMzMN8xi1dta3Kj1lWMF6SgBQVw4XXGp4HT8GM5A+ICssXZMCn7Iw2r5+LDA&#10;TLuO93Q7hFJECPsMFZgQmkxKXxiy6EeuIY7el2sthijbUuoWuwi3tXxJkom0WHFcMNjQu6Hi+3C1&#10;CsZptVmnxc48b1/Tz3zb5ef6kis1eOrf5iAC9eE//NdeawXTyRj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kEsYAAADcAAAADwAAAAAAAAAAAAAAAACYAgAAZHJz&#10;L2Rvd25yZXYueG1sUEsFBgAAAAAEAAQA9QAAAIsDAAAAAA==&#10;" fillcolor="#fffef8" stroked="f"/>
                <v:rect id="Rectangle 215" o:spid="_x0000_s1091" style="position:absolute;left:16478;top:12585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STcUA&#10;AADcAAAADwAAAGRycy9kb3ducmV2LnhtbESPQWvCQBSE74X+h+UVvNVNc4gldQ2hraiUImoPHh/Z&#10;ZzaYfRuyG43/3i0Uehxm5htmXoy2FRfqfeNYwcs0AUFcOd1wreDnsHx+BeEDssbWMSm4kYdi8fgw&#10;x1y7K+/osg+1iBD2OSowIXS5lL4yZNFPXUccvZPrLYYo+1rqHq8RbluZJkkmLTYcFwx29G6oOu8H&#10;q+A0pJtxtS2/juajnZmN5cPnNys1eRrLNxCBxvAf/muvtYJZlsHv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JJNxQAAANwAAAAPAAAAAAAAAAAAAAAAAJgCAABkcnMv&#10;ZG93bnJldi54bWxQSwUGAAAAAAQABAD1AAAAigMAAAAA&#10;" fillcolor="#fffdf8" stroked="f"/>
                <v:rect id="Rectangle 216" o:spid="_x0000_s1092" style="position:absolute;left:16478;top:12725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UysMA&#10;AADcAAAADwAAAGRycy9kb3ducmV2LnhtbESPT2vCQBTE7wW/w/IEb3VjD1pi1iCBgPSm6aW3Z/bl&#10;D2bfhuyaRD+9Wyj0OMzMb5gknU0nRhpca1nBZh2BIC6tbrlW8F3k758gnEfW2FkmBQ9ykB4WbwnG&#10;2k58pvHiaxEg7GJU0Hjfx1K6siGDbm174uBVdjDogxxqqQecAtx08iOKttJgy2GhwZ6yhsrb5W4U&#10;uOv8pD4vpsx85dP4cypMdXsqtVrOxz0IT7P/D/+1T1rBbruD3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UysMAAADcAAAADwAAAAAAAAAAAAAAAACYAgAAZHJzL2Rv&#10;d25yZXYueG1sUEsFBgAAAAAEAAQA9QAAAIgDAAAAAA==&#10;" fillcolor="#fffdf7" stroked="f"/>
                <v:rect id="Rectangle 217" o:spid="_x0000_s1093" style="position:absolute;left:16478;top:1299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JecEA&#10;AADcAAAADwAAAGRycy9kb3ducmV2LnhtbERPTYvCMBC9C/6HMMJeRFMXUalGEUXYW7EqXodmbIvN&#10;pDZRq79+cxA8Pt73YtWaSjyocaVlBaNhBII4s7rkXMHxsBvMQDiPrLGyTApe5GC17HYWGGv75D09&#10;Up+LEMIuRgWF93UspcsKMuiGtiYO3MU2Bn2ATS51g88Qbir5G0UTabDk0FBgTZuCsmt6Nwou9Xk3&#10;rpL+up+8kvSdb+3p9h4r9dNr13MQnlr/FX/cf1rBdBLWhjPh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SXnBAAAA3AAAAA8AAAAAAAAAAAAAAAAAmAIAAGRycy9kb3du&#10;cmV2LnhtbFBLBQYAAAAABAAEAPUAAACGAwAAAAA=&#10;" fillcolor="#fffdf6" stroked="f"/>
                <v:rect id="Rectangle 218" o:spid="_x0000_s1094" style="position:absolute;left:16478;top:13347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HFcMA&#10;AADcAAAADwAAAGRycy9kb3ducmV2LnhtbESPzW7CMBCE70i8g7VI3MChB1pSDIoQSHAqf5feVvE2&#10;SYnXke0S8/Z1JaQeRzPzjWa5jqYVd3K+saxgNs1AEJdWN1wpuF52kzcQPiBrbC2Tggd5WK+GgyXm&#10;2vZ8ovs5VCJB2OeooA6hy6X0ZU0G/dR2xMn7ss5gSNJVUjvsE9y08iXL5tJgw2mhxo42NZW3849R&#10;4Dp9Yj7sPuPxuw8+K4q4/aiUGo9i8Q4iUAz/4Wd7rxW8zh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HFcMAAADcAAAADwAAAAAAAAAAAAAAAACYAgAAZHJzL2Rv&#10;d25yZXYueG1sUEsFBgAAAAAEAAQA9QAAAIgDAAAAAA==&#10;" fillcolor="#fffdf5" stroked="f"/>
                <v:rect id="Rectangle 219" o:spid="_x0000_s1095" style="position:absolute;left:16478;top:13417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0EsIA&#10;AADcAAAADwAAAGRycy9kb3ducmV2LnhtbERPTWvCQBC9F/oflhF6KXXTCFqiq0ih0FOLmvY8ZMck&#10;mp0NuxNN/333IHh8vO/VZnSdulCIrWcDr9MMFHHlbcu1gfLw8fIGKgqyxc4zGfijCJv148MKC+uv&#10;vKPLXmqVQjgWaKAR6QutY9WQwzj1PXHijj44lARDrW3Aawp3nc6zbK4dtpwaGuzpvaHqvB+cgfw5&#10;Lw/653e+nYVS5OtbD8PpaMzTZNwuQQmNchff3J/WwGKR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zQSwgAAANwAAAAPAAAAAAAAAAAAAAAAAJgCAABkcnMvZG93&#10;bnJldi54bWxQSwUGAAAAAAQABAD1AAAAhwMAAAAA&#10;" fillcolor="#fffcf5" stroked="f"/>
                <v:rect id="Rectangle 220" o:spid="_x0000_s1096" style="position:absolute;left:16478;top:1355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oHcUA&#10;AADcAAAADwAAAGRycy9kb3ducmV2LnhtbESPzWrDMBCE74G+g9hCLqGW3UPcupZDCRR6beKDc1us&#10;9U9rrYylOE6evioUchxm5hsm3y1mEDNNrresIIliEMS11T23Csrjx9MLCOeRNQ6WScGVHOyKh1WO&#10;mbYX/qL54FsRIOwyVNB5P2ZSurojgy6yI3HwGjsZ9EFOrdQTXgLcDPI5jrfSYM9hocOR9h3VP4ez&#10;UUDX83Fzs9vmO6leq/3m1JSzb5RaPy7vbyA8Lf4e/m9/agVpmsDfmXA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WgdxQAAANwAAAAPAAAAAAAAAAAAAAAAAJgCAABkcnMv&#10;ZG93bnJldi54bWxQSwUGAAAAAAQABAD1AAAAigMAAAAA&#10;" fillcolor="#fffcf4" stroked="f"/>
                <v:rect id="Rectangle 221" o:spid="_x0000_s1097" style="position:absolute;left:16478;top:1383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uY8cA&#10;AADcAAAADwAAAGRycy9kb3ducmV2LnhtbESPQUsDMRSE74L/ITzBm826h1bWpqXYLhYqim2h9PZI&#10;XneXbl6WJO2u/nojCB6HmfmGmc4H24or+dA4VvA4ykAQa2carhTsd+XDE4gQkQ22jknBFwWYz25v&#10;plgY1/MnXbexEgnCoUAFdYxdIWXQNVkMI9cRJ+/kvMWYpK+k8dgnuG1lnmVjabHhtFBjRy816fP2&#10;YhW8vq82epd/95vxISy9/Cj127FU6v5uWDyDiDTE//Bfe20UTCY5/J5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rmPHAAAA3AAAAA8AAAAAAAAAAAAAAAAAmAIAAGRy&#10;cy9kb3ducmV2LnhtbFBLBQYAAAAABAAEAPUAAACMAwAAAAA=&#10;" fillcolor="#fffcf3" stroked="f"/>
                <v:rect id="Rectangle 222" o:spid="_x0000_s1098" style="position:absolute;left:16478;top:14185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t/MQA&#10;AADcAAAADwAAAGRycy9kb3ducmV2LnhtbESPzWrDMBCE74W8g9hAbo1sB+rgRjHBoSSHQGl+7ou1&#10;td1KK2OpifP2UaHQ4zAz3zCrcrRGXGnwnWMF6TwBQVw73XGj4Hx6e16C8AFZo3FMCu7koVxPnlZY&#10;aHfjD7oeQyMihH2BCtoQ+kJKX7dk0c9dTxy9TzdYDFEOjdQD3iLcGpklyYu02HFcaLGnqqX6+/hj&#10;FVS5adLsfavPu+TOX6ZLD2l1UWo2HTevIAKN4T/8195rBXm+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LfzEAAAA3AAAAA8AAAAAAAAAAAAAAAAAmAIAAGRycy9k&#10;b3ducmV2LnhtbFBLBQYAAAAABAAEAPUAAACJAwAAAAA=&#10;" fillcolor="#fffcf2" stroked="f"/>
                <v:rect id="Rectangle 223" o:spid="_x0000_s1099" style="position:absolute;left:16478;top:14389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iV8QA&#10;AADcAAAADwAAAGRycy9kb3ducmV2LnhtbESPS2/CMBCE70j8B2uRuBWHh0iVYhBCquiV8Dhv7W0S&#10;iNdR7ELKr8dIlTiOZuYbzWLV2VpcqfWVYwXjUQKCWDtTcaHgsP98ewfhA7LB2jEp+CMPq2W/t8DM&#10;uBvv6JqHQkQI+wwVlCE0mZRel2TRj1xDHL0f11oMUbaFNC3eItzWcpIkc2mx4rhQYkObkvQl/7UK&#10;ttskn2I6OX37zTE3u/1Zz/VdqeGgW3+ACNSFV/i//WUU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4lfEAAAA3AAAAA8AAAAAAAAAAAAAAAAAmAIAAGRycy9k&#10;b3ducmV2LnhtbFBLBQYAAAAABAAEAPUAAACJAwAAAAA=&#10;" fillcolor="#fffcf1" stroked="f"/>
                <v:rect id="Rectangle 224" o:spid="_x0000_s1100" style="position:absolute;left:16478;top:14598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Yx8UA&#10;AADcAAAADwAAAGRycy9kb3ducmV2LnhtbESPzWrDMBCE74W+g9hCb43cQH5wo4S2TiGHQoid9LxY&#10;G8vEWhlLTdS3jwqBHIeZ+YZZrKLtxJkG3zpW8DrKQBDXTrfcKNhXXy9zED4ga+wck4I/8rBaPj4s&#10;MNfuwjs6l6ERCcI+RwUmhD6X0teGLPqR64mTd3SDxZDk0Eg94CXBbSfHWTaVFltOCwZ7+jRUn8pf&#10;q+BjUmy5HHfNwRSbGNff1c9uXSj1/BTf30AEiuEevrU3WsFsNoH/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FjHxQAAANwAAAAPAAAAAAAAAAAAAAAAAJgCAABkcnMv&#10;ZG93bnJldi54bWxQSwUGAAAAAAQABAD1AAAAigMAAAAA&#10;" fillcolor="#fffcf0" stroked="f"/>
                <v:rect id="Rectangle 225" o:spid="_x0000_s1101" style="position:absolute;left:16478;top:14668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1OMUA&#10;AADcAAAADwAAAGRycy9kb3ducmV2LnhtbESPzWrCQBSF94W+w3ALbopOtJBIzERMW6srQS10e8lc&#10;k2DmTshMY/r2HaHQ5eH8fJxsPZpWDNS7xrKC+SwCQVxa3XCl4PO8nS5BOI+ssbVMCn7IwTp/fMgw&#10;1fbGRxpOvhJhhF2KCmrvu1RKV9Zk0M1sRxy8i+0N+iD7Suoeb2HctHIRRbE02HAg1NjRa03l9fRt&#10;AuStG/lw3Q3vL9viq3huTFwkH0pNnsbNCoSn0f+H/9p7rSBJYr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DU4xQAAANwAAAAPAAAAAAAAAAAAAAAAAJgCAABkcnMv&#10;ZG93bnJldi54bWxQSwUGAAAAAAQABAD1AAAAigMAAAAA&#10;" fillcolor="#fffbf0" stroked="f"/>
                <v:rect id="Rectangle 226" o:spid="_x0000_s1102" style="position:absolute;left:16478;top:14808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q6MYA&#10;AADcAAAADwAAAGRycy9kb3ducmV2LnhtbESPT2vCQBTE74V+h+UJvdWNLTQSXUVL03rxYCrq8ZF9&#10;+YPZtyG71eindwWhx2HmN8NM571pxIk6V1tWMBpGIIhzq2suFWx/09cxCOeRNTaWScGFHMxnz09T&#10;TLQ984ZOmS9FKGGXoILK+zaR0uUVGXRD2xIHr7CdQR9kV0rd4TmUm0a+RdGHNFhzWKiwpc+K8mP2&#10;ZxTEm7RIv9Y/y2xsd9HoULwvv697pV4G/WICwlPv/8MPeqUDF8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fq6MYAAADcAAAADwAAAAAAAAAAAAAAAACYAgAAZHJz&#10;L2Rvd25yZXYueG1sUEsFBgAAAAAEAAQA9QAAAIsDAAAAAA==&#10;" fillcolor="#fffbef" stroked="f"/>
                <v:rect id="Rectangle 227" o:spid="_x0000_s1103" style="position:absolute;left:16478;top:15087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ATMEA&#10;AADcAAAADwAAAGRycy9kb3ducmV2LnhtbERPTYvCMBC9C/6HMII3TdyDSjWKKK7LggerHrwNzdhW&#10;m0lponb//eYgeHy87/mytZV4UuNLxxpGQwWCOHOm5FzD6bgdTEH4gGywckwa/sjDctHtzDEx7sUH&#10;eqYhFzGEfYIaihDqREqfFWTRD11NHLmrayyGCJtcmgZfMdxW8kupsbRYcmwosKZ1Qdk9fVgN+/T8&#10;e760t6uk+7faqXJ62xwzrfu9djUDEagNH/Hb/WM0TCZ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gEzBAAAA3AAAAA8AAAAAAAAAAAAAAAAAmAIAAGRycy9kb3du&#10;cmV2LnhtbFBLBQYAAAAABAAEAPUAAACGAwAAAAA=&#10;" fillcolor="#fffbee" stroked="f"/>
                <v:rect id="Rectangle 228" o:spid="_x0000_s1104" style="position:absolute;left:16478;top:15436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GfcUA&#10;AADcAAAADwAAAGRycy9kb3ducmV2LnhtbESP0WrCQBRE3wv+w3KFvtWNIrVGVxFFaEsfYvQDLtlr&#10;Es3eDbtrkv59t1Do4zAzZ5j1djCN6Mj52rKC6SQBQVxYXXOp4HI+vryB8AFZY2OZFHyTh+1m9LTG&#10;VNueT9TloRQRwj5FBVUIbSqlLyoy6Ce2JY7e1TqDIUpXSu2wj3DTyFmSvEqDNceFClvaV1Tc84dR&#10;cPs49Ocuy/Faz1w2zz79KfRfSj2Ph90KRKAh/If/2u9awWKx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sZ9xQAAANwAAAAPAAAAAAAAAAAAAAAAAJgCAABkcnMv&#10;ZG93bnJldi54bWxQSwUGAAAAAAQABAD1AAAAigMAAAAA&#10;" fillcolor="#fffbed" stroked="f"/>
                <v:rect id="Rectangle 229" o:spid="_x0000_s1105" style="position:absolute;left:16478;top:15646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yrsAA&#10;AADcAAAADwAAAGRycy9kb3ducmV2LnhtbERPTYvCMBC9C/6HMII3TVVctRpFdhE8iKAWxNvQjG21&#10;mZQmav335rDg8fG+F6vGlOJJtSssKxj0IxDEqdUFZwqS06Y3BeE8ssbSMil4k4PVst1aYKztiw/0&#10;PPpMhBB2MSrIva9iKV2ak0HXtxVx4K62NugDrDOpa3yFcFPKYRT9SIMFh4YcK/rNKb0fH0YB2WR3&#10;/js4OxvdxsXV7x+XdbJXqttp1nMQnhr/Ff+7t1rBZBrmhz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XyrsAAAADcAAAADwAAAAAAAAAAAAAAAACYAgAAZHJzL2Rvd25y&#10;ZXYueG1sUEsFBgAAAAAEAAQA9QAAAIUDAAAAAA==&#10;" fillcolor="#fffbec" stroked="f"/>
                <v:rect id="Rectangle 230" o:spid="_x0000_s1106" style="position:absolute;left:16478;top:15989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lQMEA&#10;AADcAAAADwAAAGRycy9kb3ducmV2LnhtbESP3YrCMBSE7wXfIZwF7zRV0JWuUZb6e7vVBzgkpz9s&#10;c1KaaOvbG2FhL4eZ+YbZ7AbbiAd1vnasYD5LQBBrZ2ouFdyux+kahA/IBhvHpOBJHnbb8WiDqXE9&#10;/9AjD6WIEPYpKqhCaFMpva7Iop+5ljh6hesshii7UpoO+wi3jVwkyUparDkuVNhSVpH+ze9Wgc5O&#10;w764n5eUFJcFZnt9WPZaqcnH8P0FItAQ/sN/7YtR8Lmew/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ZUDBAAAA3AAAAA8AAAAAAAAAAAAAAAAAmAIAAGRycy9kb3du&#10;cmV2LnhtbFBLBQYAAAAABAAEAPUAAACGAwAAAAA=&#10;" fillcolor="#fffaeb" stroked="f"/>
                <v:rect id="Rectangle 231" o:spid="_x0000_s1107" style="position:absolute;left:16478;top:16268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TVsQA&#10;AADcAAAADwAAAGRycy9kb3ducmV2LnhtbESPQWvCQBSE7wX/w/IEb3WjiJXoKkURvGhpKvb6yL5k&#10;Y7NvQ3bV+O+7guBxmPlmmMWqs7W4UusrxwpGwwQEce50xaWC48/2fQbCB2SNtWNScCcPq2XvbYGp&#10;djf+pmsWShFL2KeowITQpFL63JBFP3QNcfQK11oMUbal1C3eYrmt5ThJptJixXHBYENrQ/lfdrEK&#10;Pg4naYpjZjd3/zvZn7fF7nD6UmrQ7z7nIAJ14RV+0jsdudkY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k1bEAAAA3AAAAA8AAAAAAAAAAAAAAAAAmAIAAGRycy9k&#10;b3ducmV2LnhtbFBLBQYAAAAABAAEAPUAAACJAwAAAAA=&#10;" fillcolor="#fffaea" stroked="f"/>
                <v:rect id="Rectangle 232" o:spid="_x0000_s1108" style="position:absolute;left:16478;top:1647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tbcQA&#10;AADcAAAADwAAAGRycy9kb3ducmV2LnhtbESPQWsCMRSE7wX/Q3iCN81q1crWKGIRS6EF14rXx+Z1&#10;s7h5WTZRt/56UxB6HGbmG2a+bG0lLtT40rGC4SABQZw7XXKh4Hu/6c9A+ICssXJMCn7Jw3LReZpj&#10;qt2Vd3TJQiEihH2KCkwIdSqlzw1Z9ANXE0fvxzUWQ5RNIXWD1wi3lRwlyVRaLDkuGKxpbSg/ZWer&#10;4HNP2fh048Nk/EFfbxOD26NEpXrddvUKIlAb/sOP9rtW8DJ7h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rW3EAAAA3AAAAA8AAAAAAAAAAAAAAAAAmAIAAGRycy9k&#10;b3ducmV2LnhtbFBLBQYAAAAABAAEAPUAAACJAwAAAAA=&#10;" fillcolor="#fffae9" stroked="f"/>
                <v:rect id="Rectangle 233" o:spid="_x0000_s1109" style="position:absolute;left:16478;top:16827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w9MUA&#10;AADcAAAADwAAAGRycy9kb3ducmV2LnhtbESPQWvCQBSE70L/w/IKvZlNW42aukqwFOrBgzaHHh/Z&#10;Z5I2+zbsbjX+e7cgeBxm5htmuR5MJ07kfGtZwXOSgiCurG65VlB+fYznIHxA1thZJgUX8rBePYyW&#10;mGt75j2dDqEWEcI+RwVNCH0upa8aMugT2xNH72idwRClq6V2eI5w08mXNM2kwZbjQoM9bRqqfg9/&#10;RkHhtyVusp+C3hdT3pnZt3WvE6WeHofiDUSgIdzDt/anVjCbT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PD0xQAAANwAAAAPAAAAAAAAAAAAAAAAAJgCAABkcnMv&#10;ZG93bnJldi54bWxQSwUGAAAAAAQABAD1AAAAigMAAAAA&#10;" fillcolor="#fff9e8" stroked="f"/>
                <v:rect id="Rectangle 234" o:spid="_x0000_s1110" style="position:absolute;left:16478;top:17100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348UA&#10;AADcAAAADwAAAGRycy9kb3ducmV2LnhtbESPQWvCQBSE74L/YXlCL6IbramSuooESr1WvfT2yL5m&#10;o9m3MbuatL++Wyh4HGbmG2a97W0t7tT6yrGC2TQBQVw4XXGp4HR8m6xA+ICssXZMCr7Jw3YzHKwx&#10;067jD7ofQikihH2GCkwITSalLwxZ9FPXEEfvy7UWQ5RtKXWLXYTbWs6T5EVarDguGGwoN1RcDjer&#10;wPp92v2EsZ09v4/P5rr4zH2eKvU06nevIAL14RH+b++1guUq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bfjxQAAANwAAAAPAAAAAAAAAAAAAAAAAJgCAABkcnMv&#10;ZG93bnJldi54bWxQSwUGAAAAAAQABAD1AAAAigMAAAAA&#10;" fillcolor="#fff9e7" stroked="f"/>
                <v:rect id="Rectangle 235" o:spid="_x0000_s1111" style="position:absolute;left:16478;top:1731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eusYA&#10;AADcAAAADwAAAGRycy9kb3ducmV2LnhtbESPQWvCQBSE7wX/w/IKvYhuLG0M0VWktFAPPRhFr4/s&#10;M1mbfRuzq6b/visUehxm5htmvuxtI67UeeNYwWScgCAunTZcKdhtP0YZCB+QNTaOScEPeVguBg9z&#10;zLW78YauRahEhLDPUUEdQptL6cuaLPqxa4mjd3SdxRBlV0nd4S3CbSOfkySVFg3HhRpbequp/C4u&#10;VkF5KfbmZGx2ej1v3s3woIfrly+lnh771QxEoD78h//an1rBNEv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eusYAAADcAAAADwAAAAAAAAAAAAAAAACYAgAAZHJz&#10;L2Rvd25yZXYueG1sUEsFBgAAAAAEAAQA9QAAAIsDAAAAAA==&#10;" fillcolor="#fff9e6" stroked="f"/>
                <v:shape id="Freeform 236" o:spid="_x0000_s1112" style="position:absolute;left:16522;top:10680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i+8IA&#10;AADcAAAADwAAAGRycy9kb3ducmV2LnhtbESPzW7CMBCE70i8g7VIvSBw2kMSpRiEQFRc+XmAVbxN&#10;QuJ1ZBuSvn2NhMRxNDvf7Kw2o+nEg5xvLCv4XCYgiEurG64UXC+HRQ7CB2SNnWVS8EceNuvpZIWF&#10;tgOf6HEOlYgQ9gUqqEPoCyl9WZNBv7Q9cfR+rTMYonSV1A6HCDed/EqSVBpsODbU2NOuprI93018&#10;Y35Lf/yw691+nreHI7u09ZlSH7Nx+w0i0Bjex6/0USvI8gyeYyIB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GL7wgAAANwAAAAPAAAAAAAAAAAAAAAAAJgCAABkcnMvZG93&#10;bnJldi54bWxQSwUGAAAAAAQABAD1AAAAhwMAAAAA&#10;" path="m,l1642,r,282l,282r2628,l2628,1051,,1051,,xe" filled="f" strokecolor="#bfa184" strokeweight="28e-5mm">
                  <v:stroke endcap="round"/>
                  <v:path arrowok="t" o:connecttype="custom" o:connectlocs="0,0;1042670,0;1042670,179070;0,179070;1668780,179070;1668780,667385;0,667385;0,0" o:connectangles="0,0,0,0,0,0,0,0"/>
                </v:shape>
                <v:rect id="Rectangle 237" o:spid="_x0000_s1113" style="position:absolute;left:18218;top:11195;width:531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SRM.Business</w:t>
                        </w:r>
                        <w:proofErr w:type="spellEnd"/>
                      </w:p>
                    </w:txbxContent>
                  </v:textbox>
                </v:rect>
                <v:shape id="Picture 238" o:spid="_x0000_s1114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Di3FAAAA3AAAAA8AAABkcnMvZG93bnJldi54bWxEj0FrwkAUhO8F/8PyBG910x5sGl1FBEEp&#10;tFTb4vGRfc0Gs++l2a3Gf+8WCh6HmfmGmS1636gTdaEWNvAwzkARl2Jrrgx87Nf3OagQkS02wmTg&#10;QgEW88HdDAsrZ36n0y5WKkE4FGjAxdgWWofSkccwlpY4ed/SeYxJdpW2HZ4T3Df6Mcsm2mPNacFh&#10;SytH5XH36w18rdafzfZHXtwxvu6X1dtBMBdjRsN+OQUVqY+38H97Yw085c/wdyYdAT2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w4txQAAANwAAAAPAAAAAAAAAAAAAAAA&#10;AJ8CAABkcnMvZG93bnJldi54bWxQSwUGAAAAAAQABAD3AAAAkQMAAAAA&#10;">
                  <v:imagedata r:id="rId22" o:title=""/>
                </v:shape>
                <v:shape id="Picture 239" o:spid="_x0000_s1115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xhXAAAAA3AAAAA8AAABkcnMvZG93bnJldi54bWxET91qwjAUvh/4DuEIu5upG2y1GkUGljHo&#10;hdUHODSnaTE5KU3U+vbmYrDLj+9/s5ucFTcaQ+9ZwXKRgSBuvO7ZKDifDm85iBCRNVrPpOBBAXbb&#10;2csGC+3vfKRbHY1IIRwKVNDFOBRShqYjh2HhB+LEtX50GBMcjdQj3lO4s/I9yz6lw55TQ4cDfXfU&#10;XOqrU3BtbeXa6dd+VAcsczKmjEej1Ot82q9BRJriv/jP/aMVfK3S/HQmHQG5f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ETGFcAAAADcAAAADwAAAAAAAAAAAAAAAACfAgAA&#10;ZHJzL2Rvd25yZXYueG1sUEsFBgAAAAAEAAQA9wAAAIwDAAAAAA==&#10;">
                  <v:imagedata r:id="rId23" o:title=""/>
                </v:shape>
                <v:shape id="Freeform 240" o:spid="_x0000_s1116" style="position:absolute;left:24828;top:7308;width:70;height:2953;visibility:visible;mso-wrap-style:square;v-text-anchor:top" coordsize="16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I8QA&#10;AADcAAAADwAAAGRycy9kb3ducmV2LnhtbESPW4vCMBSE3wX/QzgLvmmqgpeuUUQQBBHx9n62OW3K&#10;NielidrdX28WFnwcZuYbZrFqbSUe1PjSsYLhIAFBnDldcqHgetn2ZyB8QNZYOSYFP+Rhtex2Fphq&#10;9+QTPc6hEBHCPkUFJoQ6ldJnhiz6gauJo5e7xmKIsimkbvAZ4baSoySZSIslxwWDNW0MZd/nu1Ww&#10;2enDMfk9jr/2h6trb7Pc3C65Ur2Pdv0JIlAb3uH/9k4rmM6H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vCPEAAAA3AAAAA8AAAAAAAAAAAAAAAAAmAIAAGRycy9k&#10;b3ducmV2LnhtbFBLBQYAAAAABAAEAPUAAACJAwAAAAA=&#10;" path="m16,8r,96l,104,,8c,4,4,,8,v4,,8,4,8,8xm16,200r,96l,296,,200r16,xm16,392r,96l,488,,392r16,xm16,584r,96l,680,,584r16,xe" fillcolor="black" strokeweight=".02919mm">
                  <v:stroke joinstyle="bevel"/>
                  <v:path arrowok="t" o:connecttype="custom" o:connectlocs="6985,3474;6985,45160;0,45160;0,3474;3493,0;6985,3474;6985,86846;6985,128531;0,128531;0,86846;6985,86846;6985,170217;6985,211903;0,211903;0,170217;6985,170217;6985,253589;6985,295275;0,295275;0,253589;6985,253589" o:connectangles="0,0,0,0,0,0,0,0,0,0,0,0,0,0,0,0,0,0,0,0,0"/>
                  <o:lock v:ext="edit" verticies="t"/>
                </v:shape>
                <v:shape id="Freeform 241" o:spid="_x0000_s1117" style="position:absolute;left:24530;top:10013;width:666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4XAsUA&#10;AADcAAAADwAAAGRycy9kb3ducmV2LnhtbESPQWvCQBSE70L/w/IK3symHqpNXaUULB70YGyJx0f2&#10;uQnNvo3ZVeO/dwXB4zAz3zCzRW8bcabO144VvCUpCOLS6ZqNgt/dcjQF4QOyxsYxKbiSh8X8ZTDD&#10;TLsLb+mcByMihH2GCqoQ2kxKX1Zk0SeuJY7ewXUWQ5SdkbrDS4TbRo7T9F1arDkuVNjSd0Xlf36y&#10;CvZmVfzRYW9+6nWenzZYtMd1odTwtf/6BBGoD8/wo73SCiYf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hcC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242" o:spid="_x0000_s1118" style="position:absolute;left:20440;top:8623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25s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u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bm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43" o:spid="_x0000_s1119" style="position:absolute;left:8978;top:15233;width:7125;height:70;visibility:visible;mso-wrap-style:square;v-text-anchor:top" coordsize="164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8Km8QA&#10;AADcAAAADwAAAGRycy9kb3ducmV2LnhtbESPwWrDMBBE74X8g9hAbrWc4KapG8WY0kAvPcSN74u0&#10;tU2tlbEUx/n7qFDocZiZN8y+mG0vJhp951jBOklBEGtnOm4UnL+OjzsQPiAb7B2Tght5KA6Lhz3m&#10;xl35RFMVGhEh7HNU0IYw5FJ63ZJFn7iBOHrfbrQYohwbaUa8Rrjt5SZNt9Jix3GhxYHeWtI/1cUq&#10;kJ/Z5slxrfW868vt+b3OTlOt1Go5l68gAs3hP/zX/jAKnl8y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Cpv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e" fillcolor="black" strokeweight=".02919mm">
                  <v:stroke joinstyle="bevel"/>
                  <v:path arrowok="t" o:connecttype="custom" o:connectlocs="3475,0;45181,0;45181,6985;3475,6985;0,3493;3475,0;86887,0;128592,0;128592,6985;86887,6985;86887,0;170298,0;212003,0;212003,6985;170298,6985;170298,0;253709,0;295414,0;295414,6985;253709,6985;253709,0;337120,0;378826,0;378826,6985;337120,6985;337120,0;420531,0;462237,0;462237,6985;420531,6985;420531,0;503942,0;545648,0;545648,6985;503942,6985;503942,0;587353,0;629059,0;629059,6985;587353,6985;587353,0;670764,0;712470,0;712470,6985;670764,6985;670764,0" o:connectangles="0,0,0,0,0,0,0,0,0,0,0,0,0,0,0,0,0,0,0,0,0,0,0,0,0,0,0,0,0,0,0,0,0,0,0,0,0,0,0,0,0,0,0,0,0,0"/>
                  <o:lock v:ext="edit" verticies="t"/>
                </v:shape>
                <v:oval id="Oval 244" o:spid="_x0000_s1120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KXMQA&#10;AADcAAAADwAAAGRycy9kb3ducmV2LnhtbESPT0sDMRTE74LfITyhN5tVaK3bpqUIwtJT/4HXR/K6&#10;Wd28bJN0u/rpG0HwOMzMb5jFanCt6CnExrOCp3EBglh703Ct4Hh4f5yBiAnZYOuZFHxThNXy/m6B&#10;pfFX3lG/T7XIEI4lKrApdaWUUVtyGMe+I87eyQeHKctQSxPwmuGulc9FMZUOG84LFjt6s6S/9hen&#10;YOP6ra46G1Cvp9uPT3uufuRZqdHDsJ6DSDSk//BfuzIKXl4n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ClzEAAAA3AAAAA8AAAAAAAAAAAAAAAAAmAIAAGRycy9k&#10;b3ducmV2LnhtbFBLBQYAAAAABAAEAPUAAACJAwAAAAA=&#10;" fillcolor="black" strokeweight="0"/>
                <v:oval id="Oval 245" o:spid="_x0000_s1121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rB8UA&#10;AADcAAAADwAAAGRycy9kb3ducmV2LnhtbESPzWrDMBCE74W+g9hCb42cHpzEjWJMoWACPeSHlt4W&#10;a2M7lVZGUhLn7aNCIcdhZr5hluVojTiTD71jBdNJBoK4cbrnVsF+9/EyBxEiskbjmBRcKUC5enxY&#10;YqHdhTd03sZWJAiHAhV0MQ6FlKHpyGKYuIE4eQfnLcYkfSu1x0uCWyNfsyyXFntOCx0O9N5R87s9&#10;2UTZ7D6NDpVfTxc/x+/a7Onrmin1/DRWbyAijfEe/m/XWsFskcP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WsHxQAAANwAAAAPAAAAAAAAAAAAAAAAAJgCAABkcnMv&#10;ZG93bnJldi54bWxQSwUGAAAAAAQABAD1AAAAigMAAAAA&#10;" filled="f" strokeweight="39e-5mm">
                  <v:stroke endcap="round"/>
                </v:oval>
                <v:rect id="Rectangle 246" o:spid="_x0000_s1122" style="position:absolute;left:16478;top:22320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t/MYA&#10;AADcAAAADwAAAGRycy9kb3ducmV2LnhtbESPQWsCMRSE7wX/Q3hCL6JZpVW7GkWkBXvw4Fra62Pz&#10;3I1uXtZN1PXfN4WCx2FmvmHmy9ZW4kqNN44VDAcJCOLcacOFgq/9R38KwgdkjZVjUnAnD8tF52mO&#10;qXY33tE1C4WIEPYpKihDqFMpfV6SRT9wNXH0Dq6xGKJsCqkbvEW4reQoScbSouG4UGJN65LyU3ax&#10;CvJL9m2Oxk6Pr+fdu+n96N7ny1ap5267moEI1IZH+L+90Qombx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t/MYAAADcAAAADwAAAAAAAAAAAAAAAACYAgAAZHJz&#10;L2Rvd25yZXYueG1sUEsFBgAAAAAEAAQA9QAAAIsDAAAAAA==&#10;" fillcolor="#fff9e6" stroked="f"/>
                <v:rect id="Rectangle 247" o:spid="_x0000_s1123" style="position:absolute;left:16478;top:22390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7ScIA&#10;AADcAAAADwAAAGRycy9kb3ducmV2LnhtbERPz2vCMBS+C/sfwhN2WxM3162dUWQgDKYHdbDro3m2&#10;Zc1LbdJa//vlIHj8+H4vVqNtxECdrx1rmCUKBHHhTM2lhp/j5ukdhA/IBhvHpOFKHlbLh8kCc+Mu&#10;vKfhEEoRQ9jnqKEKoc2l9EVFFn3iWuLInVxnMUTYldJ0eInhtpHPSqXSYs2xocKWPisq/g691YDp&#10;3Jx3p5ft8btPMStHtXn9VVo/Tsf1B4hAY7iLb+4vo+Eti2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/tJwgAAANwAAAAPAAAAAAAAAAAAAAAAAJgCAABkcnMvZG93&#10;bnJldi54bWxQSwUGAAAAAAQABAD1AAAAhwMAAAAA&#10;" stroked="f"/>
                <v:rect id="Rectangle 248" o:spid="_x0000_s1124" style="position:absolute;left:16478;top:22529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9Y8UA&#10;AADcAAAADwAAAGRycy9kb3ducmV2LnhtbESPT2sCMRTE74V+h/AKvdWkIlZXoxTBPz1UWPXi7bF5&#10;bhY3L8sm6vbbN4LgcZiZ3zDTeedqcaU2VJ41fPYUCOLCm4pLDYf98mMEIkRkg7Vn0vBHAeaz15cp&#10;ZsbfOKfrLpYiQThkqMHG2GRShsKSw9DzDXHyTr51GJNsS2lavCW4q2VfqaF0WHFasNjQwlJx3l2c&#10;hmZ1GLLa2MH6WKzzbf47Uj8maP3+1n1PQETq4jP8aG+Mhq/xGO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31jxQAAANwAAAAPAAAAAAAAAAAAAAAAAJgCAABkcnMv&#10;ZG93bnJldi54bWxQSwUGAAAAAAQABAD1AAAAigMAAAAA&#10;" fillcolor="#fffffe" stroked="f"/>
                <v:rect id="Rectangle 249" o:spid="_x0000_s1125" style="position:absolute;left:16478;top:2273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GQ8EA&#10;AADcAAAADwAAAGRycy9kb3ducmV2LnhtbERPy2rCQBTdF/oPwy24qzN2ISFmFBXEVlrwEfeXzDUJ&#10;Zu6EzDSJf+8sCl0ezjtbjbYRPXW+dqxhNlUgiAtnai415JfdewLCB2SDjWPS8CAPq+XrS4apcQOf&#10;qD+HUsQQ9ilqqEJoUyl9UZFFP3UtceRurrMYIuxKaTocYrht5IdSc2mx5thQYUvbior7+ddq+Lnu&#10;Q75V+y+8n5LDccN4/N7NtZ68jesFiEBj+Bf/uT+NhkT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xkPBAAAA3AAAAA8AAAAAAAAAAAAAAAAAmAIAAGRycy9kb3du&#10;cmV2LnhtbFBLBQYAAAAABAAEAPUAAACGAwAAAAA=&#10;" fillcolor="#fffffd" stroked="f"/>
                <v:rect id="Rectangle 250" o:spid="_x0000_s1126" style="position:absolute;left:16478;top:2301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lncYA&#10;AADcAAAADwAAAGRycy9kb3ducmV2LnhtbESPT2sCMRTE74LfITyhF6mJLciyNUpZrVQ8+YfS4+vm&#10;dXfp5mXZpJp++0YQPA4z8xtmvoy2FWfqfeNYw3SiQBCXzjRcaTgd3x4zED4gG2wdk4Y/8rBcDAdz&#10;zI278J7Oh1CJBGGfo4Y6hC6X0pc1WfQT1xEn79v1FkOSfSVNj5cEt618UmomLTacFmrsqKip/Dn8&#10;Wg3rVXwu/PYr2xx3H3L/qYrNODZaP4zi6wuIQDHcw7f2u9GQqS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FlncYAAADcAAAADwAAAAAAAAAAAAAAAACYAgAAZHJz&#10;L2Rvd25yZXYueG1sUEsFBgAAAAAEAAQA9QAAAIsDAAAAAA==&#10;" fillcolor="#fffefc" stroked="f"/>
                <v:rect id="Rectangle 251" o:spid="_x0000_s1127" style="position:absolute;left:16478;top:2336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nGMUA&#10;AADcAAAADwAAAGRycy9kb3ducmV2LnhtbESPT2sCMRTE7wW/Q3iCt5q4iMhqlCJKvVjwD4i3183r&#10;bujmZdmk7vrtTaHQ4zAzv2GW697V4k5tsJ41TMYKBHHhjeVSw+W8e52DCBHZYO2ZNDwowHo1eFli&#10;bnzHR7qfYikShEOOGqoYm1zKUFTkMIx9Q5y8L986jEm2pTQtdgnuapkpNZMOLaeFChvaVFR8n36c&#10;BjXdfWyv03eafWa3o7IH2xy6jdajYf+2ABGpj//hv/beaJirD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6cYxQAAANwAAAAPAAAAAAAAAAAAAAAAAJgCAABkcnMv&#10;ZG93bnJldi54bWxQSwUGAAAAAAQABAD1AAAAigMAAAAA&#10;" fillcolor="#fffefb" stroked="f"/>
                <v:rect id="Rectangle 252" o:spid="_x0000_s1128" style="position:absolute;left:16478;top:2357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q8sMA&#10;AADcAAAADwAAAGRycy9kb3ducmV2LnhtbESP3YrCMBSE7wXfIZwFb2RNVBDtGkUEQRQW/x7g0Jxt&#10;i81JaKKtb28WFvZymJlvmOW6s7V4UhMqxxrGIwWCOHem4kLD7br7nIMIEdlg7Zg0vCjAetXvLTEz&#10;ruUzPS+xEAnCIUMNZYw+kzLkJVkMI+eJk/fjGosxyaaQpsE2wW0tJ0rNpMWK00KJnrYl5ffLw2qY&#10;Hu/X/KDaHX/jcOzw6M+nhdd68NFtvkBE6uJ/+K+9Nxrmagq/Z9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q8sMAAADcAAAADwAAAAAAAAAAAAAAAACYAgAAZHJzL2Rv&#10;d25yZXYueG1sUEsFBgAAAAAEAAQA9QAAAIgDAAAAAA==&#10;" fillcolor="#fffefa" stroked="f"/>
                <v:rect id="Rectangle 253" o:spid="_x0000_s1129" style="position:absolute;left:16478;top:23850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rYsYA&#10;AADcAAAADwAAAGRycy9kb3ducmV2LnhtbESPQWsCMRSE70L/Q3iCN81aS5HVKFJYKAUPtdXS23Pz&#10;3N02edkmcV3/vSkUehxmvhlmue6tER350DhWMJ1kIIhLpxuuFLy/FeM5iBCRNRrHpOBKAdaru8ES&#10;c+0u/ErdLlYilXDIUUEdY5tLGcqaLIaJa4mTd3LeYkzSV1J7vKRya+R9lj1Kiw2nhRpbeqqp/N6d&#10;rYL5R/uz/fxqXg6zqTmaIpx8se+UGg37zQJEpD7+h//oZ5247AF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trYsYAAADcAAAADwAAAAAAAAAAAAAAAACYAgAAZHJz&#10;L2Rvd25yZXYueG1sUEsFBgAAAAAEAAQA9QAAAIsDAAAAAA==&#10;" fillcolor="#fffef9" stroked="f"/>
                <v:rect id="Rectangle 254" o:spid="_x0000_s1130" style="position:absolute;left:16478;top:24193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V5MUA&#10;AADcAAAADwAAAGRycy9kb3ducmV2LnhtbESPQWvCQBSE74L/YXlCL6VuIrVI6iqlIBioYq32/Mg+&#10;s8Hs25DdmvjvXaHgcZiZb5j5sre1uFDrK8cK0nECgrhwuuJSweFn9TID4QOyxtoxKbiSh+ViOJhj&#10;pl3H33TZh1JECPsMFZgQmkxKXxiy6MeuIY7eybUWQ5RtKXWLXYTbWk6S5E1arDguGGzo01Bx3v9Z&#10;BdO0+lqnxc48b1/TTb7t8mP9myv1NOo/3kEE6sMj/N9eawWzZA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ZXkxQAAANwAAAAPAAAAAAAAAAAAAAAAAJgCAABkcnMv&#10;ZG93bnJldi54bWxQSwUGAAAAAAQABAD1AAAAigMAAAAA&#10;" fillcolor="#fffef8" stroked="f"/>
                <v:rect id="Rectangle 255" o:spid="_x0000_s1131" style="position:absolute;left:16478;top:24263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ju8QA&#10;AADcAAAADwAAAGRycy9kb3ducmV2LnhtbESPQYvCMBSE74L/ITxhb5rqwZVqFHFXXBERqwePj+bZ&#10;FJuX0kTt/nuzsOBxmJlvmNmitZV4UONLxwqGgwQEce50yYWC82ndn4DwAVlj5ZgU/JKHxbzbmWGq&#10;3ZOP9MhCISKEfYoKTAh1KqXPDVn0A1cTR+/qGoshyqaQusFnhNtKjpJkLC2WHBcM1rQylN+yu1Vw&#10;vY+27eaw3F3MV/VptpZP33tW6qPXLqcgArXhHf5v/2gFk2Q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47vEAAAA3AAAAA8AAAAAAAAAAAAAAAAAmAIAAGRycy9k&#10;b3ducmV2LnhtbFBLBQYAAAAABAAEAPUAAACJAwAAAAA=&#10;" fillcolor="#fffdf8" stroked="f"/>
                <v:rect id="Rectangle 256" o:spid="_x0000_s1132" style="position:absolute;left:16478;top:2440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lPMEA&#10;AADcAAAADwAAAGRycy9kb3ducmV2LnhtbESPQYvCMBSE74L/ITzBm013DyrVKItQEG9aL96ezbMt&#10;Ni+lybbVX28EweMwM98w6+1gatFR6yrLCn6iGARxbnXFhYJzls6WIJxH1lhbJgUPcrDdjEdrTLTt&#10;+UjdyRciQNglqKD0vkmkdHlJBl1kG+Lg3Wxr0AfZFlK32Ae4qeVvHM+lwYrDQokN7UrK76d/o8Bd&#10;hyc1adbvzCHtu8s+M7f7U6npZPhbgfA0+G/4095rBct4Ae8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0ZTzBAAAA3AAAAA8AAAAAAAAAAAAAAAAAmAIAAGRycy9kb3du&#10;cmV2LnhtbFBLBQYAAAAABAAEAPUAAACGAwAAAAA=&#10;" fillcolor="#fffdf7" stroked="f"/>
                <v:rect id="Rectangle 257" o:spid="_x0000_s1133" style="position:absolute;left:16478;top:2468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4j8AA&#10;AADcAAAADwAAAGRycy9kb3ducmV2LnhtbERPTYvCMBC9C/6HMIIX0XRFpFSjiCJ4K3YVr0MztsVm&#10;UpusVn+9OQh7fLzv5boztXhQ6yrLCn4mEQji3OqKCwWn3/04BuE8ssbaMil4kYP1qt9bYqLtk4/0&#10;yHwhQgi7BBWU3jeJlC4vyaCb2IY4cFfbGvQBtoXULT5DuKnlNIrm0mDFoaHEhrYl5bfszyi4Npf9&#10;rE5Hm1H6SrN3sbPn+3um1HDQbRYgPHX+X/x1H7SCOAp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A4j8AAAADcAAAADwAAAAAAAAAAAAAAAACYAgAAZHJzL2Rvd25y&#10;ZXYueG1sUEsFBgAAAAAEAAQA9QAAAIUDAAAAAA==&#10;" fillcolor="#fffdf6" stroked="f"/>
                <v:rect id="Rectangle 258" o:spid="_x0000_s1134" style="position:absolute;left:16478;top:2503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248MA&#10;AADcAAAADwAAAGRycy9kb3ducmV2LnhtbESPQWsCMRSE7wX/Q3hCbzWxh2JXoyyioCer7cXbY/Pc&#10;Xd28LEnqxn/fFAo9DjPzDbNYJduJO/nQOtYwnSgQxJUzLdcavj63LzMQISIb7ByThgcFWC1HTwss&#10;jBv4SPdTrEWGcChQQxNjX0gZqoYshonribN3cd5izNLX0ngcMtx28lWpN2mx5bzQYE/rhqrb6dtq&#10;8L05Mu+35/RxHWJQZZk2h1rr53Eq5yAipfgf/mvvjIaZeof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248MAAADcAAAADwAAAAAAAAAAAAAAAACYAgAAZHJzL2Rv&#10;d25yZXYueG1sUEsFBgAAAAAEAAQA9QAAAIgDAAAAAA==&#10;" fillcolor="#fffdf5" stroked="f"/>
                <v:rect id="Rectangle 259" o:spid="_x0000_s1135" style="position:absolute;left:16478;top:2510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F5MEA&#10;AADcAAAADwAAAGRycy9kb3ducmV2LnhtbERPTWvCQBC9F/oflin0UnRjCiLRVaRQ8GSppj0P2TGJ&#10;ZmfD7kTTf989CB4f73u1GV2nrhRi69nAbJqBIq68bbk2UB4/JwtQUZAtdp7JwB9F2Kyfn1ZYWH/j&#10;b7oepFYphGOBBhqRvtA6Vg05jFPfEyfu5INDSTDU2ga8pXDX6TzL5tphy6mhwZ4+Gqouh8EZyN/y&#10;8qh/fufb91CK7L/0MJxPxry+jNslKKFRHuK7e2cNLGZpfjqTjo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ReTBAAAA3AAAAA8AAAAAAAAAAAAAAAAAmAIAAGRycy9kb3du&#10;cmV2LnhtbFBLBQYAAAAABAAEAPUAAACGAwAAAAA=&#10;" fillcolor="#fffcf5" stroked="f"/>
                <v:rect id="Rectangle 260" o:spid="_x0000_s1136" style="position:absolute;left:16478;top:2524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Z68QA&#10;AADcAAAADwAAAGRycy9kb3ducmV2LnhtbESPT4vCMBTE7wv7HcJb2IvYtHsQrcayCAte1R709mhe&#10;/2jzUppYq5/eCMIeh5n5DbPKRtOKgXrXWFaQRDEI4sLqhisF+eFvOgfhPLLG1jIpuJODbP35scJU&#10;2xvvaNj7SgQIuxQV1N53qZSuqMmgi2xHHLzS9gZ9kH0ldY+3ADet/InjmTTYcFiosaNNTcVlfzUK&#10;6H49TB52Vp6T4+K4mZzKfPClUt9f4+8ShKfR/4ff7a1WME8S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evEAAAA3AAAAA8AAAAAAAAAAAAAAAAAmAIAAGRycy9k&#10;b3ducmV2LnhtbFBLBQYAAAAABAAEAPUAAACJAwAAAAA=&#10;" fillcolor="#fffcf4" stroked="f"/>
                <v:rect id="Rectangle 261" o:spid="_x0000_s1137" style="position:absolute;left:16478;top:2551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flcYA&#10;AADcAAAADwAAAGRycy9kb3ducmV2LnhtbESPQUvDQBSE74L/YXmCN7NpDqXEboqoQaFiMRWkt8fu&#10;axLMvg27axP99W5B8DjMzDfMejPbQZzIh96xgkWWgyDWzvTcKnjf1zcrECEiGxwck4JvCrCpLi/W&#10;WBo38RudmtiKBOFQooIuxrGUMuiOLIbMjcTJOzpvMSbpW2k8TgluB1nk+VJa7DktdDjSfUf6s/my&#10;Cp5eH7d6X/xM2+VHePByV+uXQ63U9dV8dwsi0hz/w3/tZ6NgtSjgfCYd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flcYAAADcAAAADwAAAAAAAAAAAAAAAACYAgAAZHJz&#10;L2Rvd25yZXYueG1sUEsFBgAAAAAEAAQA9QAAAIsDAAAAAA==&#10;" fillcolor="#fffcf3" stroked="f"/>
                <v:rect id="Rectangle 262" o:spid="_x0000_s1138" style="position:absolute;left:16478;top:25863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CsQA&#10;AADcAAAADwAAAGRycy9kb3ducmV2LnhtbESPT2sCMRTE7wW/Q3iCt5qNQiurUWRF2kNB6p/7Y/Pc&#10;XU1elk2q67dvhEKPw8z8hlmsemfFjbrQeNagxhkI4tKbhisNx8P2dQYiRGSD1jNpeFCA1XLwssDc&#10;+Dt/020fK5EgHHLUUMfY5lKGsiaHYexb4uSdfecwJtlV0nR4T3Bn5STL3qTDhtNCjS0VNZXX/Y/T&#10;ULzbSk12G3P8yB58sY36UsVJ69GwX89BROrjf/iv/Wk0zNQU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ArEAAAA3AAAAA8AAAAAAAAAAAAAAAAAmAIAAGRycy9k&#10;b3ducmV2LnhtbFBLBQYAAAAABAAEAPUAAACJAwAAAAA=&#10;" fillcolor="#fffcf2" stroked="f"/>
                <v:rect id="Rectangle 263" o:spid="_x0000_s1139" style="position:absolute;left:16478;top:26073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TocQA&#10;AADcAAAADwAAAGRycy9kb3ducmV2LnhtbESPQWvCQBSE7wX/w/IEb3WjFiupmyBCsdfEtufX3WcS&#10;zb4N2a1J++tdodDjMDPfMNt8tK24Uu8bxwoW8wQEsXam4UrB+/H1cQPCB2SDrWNS8EMe8mzysMXU&#10;uIELupahEhHCPkUFdQhdKqXXNVn0c9cRR+/keoshyr6Spschwm0rl0mylhYbjgs1drSvSV/Kb6vg&#10;cEjKFT4vP7/8/qM0xfGs1/pXqdl03L2ACDSG//Bf+80o2Cye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Uk6HEAAAA3AAAAA8AAAAAAAAAAAAAAAAAmAIAAGRycy9k&#10;b3ducmV2LnhtbFBLBQYAAAAABAAEAPUAAACJAwAAAAA=&#10;" fillcolor="#fffcf1" stroked="f"/>
                <v:rect id="Rectangle 264" o:spid="_x0000_s1140" style="position:absolute;left:16478;top:2628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Mc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I2n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KTHEAAAA3AAAAA8AAAAAAAAAAAAAAAAAmAIAAGRycy9k&#10;b3ducmV2LnhtbFBLBQYAAAAABAAEAPUAAACJAwAAAAA=&#10;" fillcolor="#fffcf0" stroked="f"/>
                <v:rect id="Rectangle 265" o:spid="_x0000_s1141" style="position:absolute;left:16478;top:26352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EzsQA&#10;AADcAAAADwAAAGRycy9kb3ducmV2LnhtbESPS2vCQBSF90L/w3AL3UidWCENqaM0vleFqtDtJXOb&#10;BDN3QmaM8d87guDycB4fZzrvTS06al1lWcF4FIEgzq2uuFBwPKzfExDOI2usLZOCKzmYz14GU0y1&#10;vfAvdXtfiDDCLkUFpfdNKqXLSzLoRrYhDt6/bQ36INtC6hYvYdzU8iOKYmmw4kAosaFFSflpfzYB&#10;smx6/jltu9Vknf1lw8rE2edGqbfX/vsLhKfeP8OP9k4rSMY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RM7EAAAA3AAAAA8AAAAAAAAAAAAAAAAAmAIAAGRycy9k&#10;b3ducmV2LnhtbFBLBQYAAAAABAAEAPUAAACJAwAAAAA=&#10;" fillcolor="#fffbf0" stroked="f"/>
                <v:rect id="Rectangle 266" o:spid="_x0000_s1142" style="position:absolute;left:16478;top:26492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bHscA&#10;AADcAAAADwAAAGRycy9kb3ducmV2LnhtbESPT2vCQBTE7wW/w/IKvdVNWtAQXaVKU730YBTt8ZF9&#10;+UOzb0N2q2k/fVcQPA4z8xtmvhxMK87Uu8aygngcgSAurG64UnDYZ88JCOeRNbaWScEvOVguRg9z&#10;TLW98I7Oua9EgLBLUUHtfZdK6YqaDLqx7YiDV9reoA+yr6Tu8RLgppUvUTSRBhsOCzV2tK6p+M5/&#10;jILpLiuz98/NKk/sMYq/ytfVx99JqafH4W0GwtPg7+Fbe6sVJPEU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8mx7HAAAA3AAAAA8AAAAAAAAAAAAAAAAAmAIAAGRy&#10;cy9kb3ducmV2LnhtbFBLBQYAAAAABAAEAPUAAACMAwAAAAA=&#10;" fillcolor="#fffbef" stroked="f"/>
                <v:rect id="Rectangle 267" o:spid="_x0000_s1143" style="position:absolute;left:16478;top:26765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xusEA&#10;AADcAAAADwAAAGRycy9kb3ducmV2LnhtbERPTYvCMBC9C/sfwix400QPS+kaRVxWF8GDrR72NjRj&#10;W20mpYla/705CB4f73u26G0jbtT52rGGyViBIC6cqbnUcMh/RwkIH5ANNo5Jw4M8LOYfgxmmxt15&#10;T7cslCKGsE9RQxVCm0rpi4os+rFriSN3cp3FEGFXStPhPYbbRk6V+pIWa44NFba0qqi4ZFerYZcd&#10;t8f//nySdFmrjaqT809eaD387JffIAL14S1+uf+MhmQ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8brBAAAA3AAAAA8AAAAAAAAAAAAAAAAAmAIAAGRycy9kb3du&#10;cmV2LnhtbFBLBQYAAAAABAAEAPUAAACGAwAAAAA=&#10;" fillcolor="#fffbee" stroked="f"/>
                <v:rect id="Rectangle 268" o:spid="_x0000_s1144" style="position:absolute;left:16478;top:2711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3i8QA&#10;AADcAAAADwAAAGRycy9kb3ducmV2LnhtbESP0WrCQBRE3wv+w3KFvtWNIkWjq4hSsKUPMfoBl+w1&#10;iWbvht1tEv/eLRT6OMzMGWa9HUwjOnK+tqxgOklAEBdW11wquJw/3hYgfEDW2FgmBQ/ysN2MXtaY&#10;atvzibo8lCJC2KeooAqhTaX0RUUG/cS2xNG7WmcwROlKqR32EW4aOUuSd2mw5rhQYUv7iop7/mMU&#10;3D4P/bnLcrzWM5fNsy9/Cv23Uq/jYbcCEWgI/+G/9lErWEyX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t4vEAAAA3AAAAA8AAAAAAAAAAAAAAAAAmAIAAGRycy9k&#10;b3ducmV2LnhtbFBLBQYAAAAABAAEAPUAAACJAwAAAAA=&#10;" fillcolor="#fffbed" stroked="f"/>
                <v:rect id="Rectangle 269" o:spid="_x0000_s1145" style="position:absolute;left:16478;top:2732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sEA&#10;AADcAAAADwAAAGRycy9kb3ducmV2LnhtbERPy4rCMBTdC/5DuII7TVVm0NooogizGARrQdxdmtuH&#10;Njelidr5+8liYJaH8062vWnEizpXW1Ywm0YgiHOray4VZJfjZAnCeWSNjWVS8EMOtpvhIMFY2zef&#10;6ZX6UoQQdjEqqLxvYyldXpFBN7UtceAK2xn0AXal1B2+Q7hp5DyKPqXBmkNDhS3tK8of6dMoIJt9&#10;Xw9nZ1eL+0dd+NPztstOSo1H/W4NwlPv/8V/7i+tYDkP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OcLBAAAA3AAAAA8AAAAAAAAAAAAAAAAAmAIAAGRycy9kb3du&#10;cmV2LnhtbFBLBQYAAAAABAAEAPUAAACGAwAAAAA=&#10;" fillcolor="#fffbec" stroked="f"/>
                <v:rect id="Rectangle 270" o:spid="_x0000_s1146" style="position:absolute;left:16478;top:2767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uLMEA&#10;AADcAAAADwAAAGRycy9kb3ducmV2LnhtbESPW4vCMBSE3xf8D+EI+7amFlykGkXq9dXLDzgkpxds&#10;TkoTbf33G2HBx2FmvmGW68E24kmdrx0rmE4SEMTamZpLBbfr/mcOwgdkg41jUvAiD+vV6GuJmXE9&#10;n+l5CaWIEPYZKqhCaDMpva7Iop+4ljh6hesshii7UpoO+wi3jUyT5FdarDkuVNhSXpG+Xx5Wgc4P&#10;w7Z4HGeUFKcU863ezXqt1Pd42CxABBrCJ/zfPhkF83QK7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rizBAAAA3AAAAA8AAAAAAAAAAAAAAAAAmAIAAGRycy9kb3du&#10;cmV2LnhtbFBLBQYAAAAABAAEAPUAAACGAwAAAAA=&#10;" fillcolor="#fffaeb" stroked="f"/>
                <v:rect id="Rectangle 271" o:spid="_x0000_s1147" style="position:absolute;left:16478;top:27952;width:16757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YOsQA&#10;AADcAAAADwAAAGRycy9kb3ducmV2LnhtbESPQWvCQBSE7wX/w/IEb3VjkFZSVymK4KWWRtHrI/uS&#10;TZt9G7Krxn/fFQSPw8x8w8yXvW3EhTpfO1YwGScgiAuna64UHPab1xkIH5A1No5JwY08LBeDlzlm&#10;2l35hy55qESEsM9QgQmhzaT0hSGLfuxa4uiVrrMYouwqqTu8RrhtZJokb9JizXHBYEsrQ8VffrYK&#10;3ndHacpDbtc3f5p+/W7K7e74rdRo2H9+gAjUh2f40d5qBbM0h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WDrEAAAA3AAAAA8AAAAAAAAAAAAAAAAAmAIAAGRycy9k&#10;b3ducmV2LnhtbFBLBQYAAAAABAAEAPUAAACJAwAAAAA=&#10;" fillcolor="#fffaea" stroked="f"/>
                <v:rect id="Rectangle 272" o:spid="_x0000_s1148" style="position:absolute;left:16478;top:28155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mAcUA&#10;AADcAAAADwAAAGRycy9kb3ducmV2LnhtbESPQWvCQBSE7wX/w/KE3urGVItEVxFLsQgWGlu8PrLP&#10;bDD7NmTXmPrruwWhx2FmvmEWq97WoqPWV44VjEcJCOLC6YpLBV+Ht6cZCB+QNdaOScEPeVgtBw8L&#10;zLS78id1eShFhLDPUIEJocmk9IUhi37kGuLonVxrMUTZllK3eI1wW8s0SV6kxYrjgsGGNoaKc36x&#10;CvYHyifnG39PJzv6eJ0a3B4lKvU47NdzEIH68B++t9+1gln6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YBxQAAANwAAAAPAAAAAAAAAAAAAAAAAJgCAABkcnMv&#10;ZG93bnJldi54bWxQSwUGAAAAAAQABAD1AAAAigMAAAAA&#10;" fillcolor="#fffae9" stroked="f"/>
                <v:rect id="Rectangle 273" o:spid="_x0000_s1149" style="position:absolute;left:16478;top:2850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7mMQA&#10;AADcAAAADwAAAGRycy9kb3ducmV2LnhtbESPQWvCQBSE70L/w/IK3uqm1kaNrhIUoT30UPXg8ZF9&#10;JtHs27C7avz3bqHgcZiZb5j5sjONuJLztWUF74MEBHFhdc2lgv1u8zYB4QOyxsYyKbiTh+XipTfH&#10;TNsb/9J1G0oRIewzVFCF0GZS+qIig35gW+LoHa0zGKJ0pdQObxFuGjlMklQarDkuVNjSqqLivL0Y&#10;Bbn/3uMqPeW0nn7yjxkfrPsYKdV/7fIZiEBdeIb/219awWQ4gr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O5jEAAAA3AAAAA8AAAAAAAAAAAAAAAAAmAIAAGRycy9k&#10;b3ducmV2LnhtbFBLBQYAAAAABAAEAPUAAACJAwAAAAA=&#10;" fillcolor="#fff9e8" stroked="f"/>
                <v:rect id="Rectangle 274" o:spid="_x0000_s1150" style="position:absolute;left:16478;top:2878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j8QA&#10;AADcAAAADwAAAGRycy9kb3ducmV2LnhtbESPQWvCQBSE74L/YXlCL6IbtRGJrlICpV7VXnp7ZJ/Z&#10;aPZtmt2atL/eFQoeh5n5htnseluLG7W+cqxgNk1AEBdOV1wq+Dy9T1YgfEDWWDsmBb/kYbcdDjaY&#10;adfxgW7HUIoIYZ+hAhNCk0npC0MW/dQ1xNE7u9ZiiLItpW6xi3Bby3mSLKXFiuOCwYZyQ8X1+GMV&#10;WL9Pu78wtrPFx/hivl+/cp+nSr2M+rc1iEB9eIb/23utYDVP4XE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fI/EAAAA3AAAAA8AAAAAAAAAAAAAAAAAmAIAAGRycy9k&#10;b3ducmV2LnhtbFBLBQYAAAAABAAEAPUAAACJAwAAAAA=&#10;" fillcolor="#fff9e7" stroked="f"/>
                <v:rect id="Rectangle 275" o:spid="_x0000_s1151" style="position:absolute;left:16478;top:28994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V1sYA&#10;AADcAAAADwAAAGRycy9kb3ducmV2LnhtbESPQWvCQBSE70L/w/IKvYhuDCohukqRFtpDD6alXh/Z&#10;Z7I2+zbNbjT++64g9DjMzDfMejvYRpyp88axgtk0AUFcOm24UvD1+TrJQPiArLFxTAqu5GG7eRit&#10;Mdfuwns6F6ESEcI+RwV1CG0upS9rsuinriWO3tF1FkOUXSV1h5cIt41Mk2QpLRqOCzW2tKup/Cl6&#10;q6Dsi29zMjY7LX73L2Z80OP3+YdST4/D8wpEoCH8h+/tN60gS5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V1sYAAADcAAAADwAAAAAAAAAAAAAAAACYAgAAZHJz&#10;L2Rvd25yZXYueG1sUEsFBgAAAAAEAAQA9QAAAIsDAAAAAA==&#10;" fillcolor="#fff9e6" stroked="f"/>
                <v:shape id="Freeform 276" o:spid="_x0000_s1152" style="position:absolute;left:16522;top:22364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pl8IA&#10;AADcAAAADwAAAGRycy9kb3ducmV2LnhtbESPQYvCMBCF7wv7H8IseBGb6qGWapRFUbyu6w8YmrGt&#10;bSYlydr6740g7PHx5n1v3no7mk7cyfnGsoJ5koIgLq1uuFJw+T3MchA+IGvsLJOCB3nYbj4/1lho&#10;O/AP3c+hEhHCvkAFdQh9IaUvazLoE9sTR+9qncEQpaukdjhEuOnkIk0zabDh2FBjT7uayvb8Z+Ib&#10;01t29MOud/tp3h5O7LLWL5WafI3fKxCBxvB//E6ftIJ8sYTXmEg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mXwgAAANwAAAAPAAAAAAAAAAAAAAAAAJgCAABkcnMvZG93&#10;bnJldi54bWxQSwUGAAAAAAQABAD1AAAAhwMAAAAA&#10;" path="m,l1642,r,281l,281r2628,l2628,1051,,1051,,xe" filled="f" strokecolor="#bfa184" strokeweight="28e-5mm">
                  <v:stroke endcap="round"/>
                  <v:path arrowok="t" o:connecttype="custom" o:connectlocs="0,0;1042670,0;1042670,178435;0,178435;1668780,178435;1668780,667385;0,667385;0,0" o:connectangles="0,0,0,0,0,0,0,0"/>
                </v:shape>
                <v:rect id="Rectangle 277" o:spid="_x0000_s1153" style="position:absolute;left:18218;top:22879;width:632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5J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KPK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nuSa+AAAA3AAAAA8AAAAAAAAAAAAAAAAAmAIAAGRycy9kb3ducmV2&#10;LnhtbFBLBQYAAAAABAAEAPUAAACDAwAAAAA=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SRM.DataAccess</w:t>
                        </w:r>
                        <w:proofErr w:type="spellEnd"/>
                      </w:p>
                    </w:txbxContent>
                  </v:textbox>
                </v:rect>
                <v:shape id="Picture 278" o:spid="_x0000_s1154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K4XFAAAA3AAAAA8AAABkcnMvZG93bnJldi54bWxEj0FrwkAUhO+C/2F5hd7MprZIGl2DFEpb&#10;FcHopbdH9pmEZN+G7Dam/75bEDwOM/MNs8pG04qBeldbVvAUxSCIC6trLhWcT++zBITzyBpby6Tg&#10;lxxk6+lkham2Vz7SkPtSBAi7FBVU3neplK6oyKCLbEccvIvtDfog+1LqHq8Bblo5j+OFNFhzWKiw&#10;o7eKiib/MQqGctvI09e+PTx/7yR+nO3LtrZKPT6MmyUIT6O/h2/tT60gmb/C/5lwBO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iuFxQAAANwAAAAPAAAAAAAAAAAAAAAA&#10;AJ8CAABkcnMvZG93bnJldi54bWxQSwUGAAAAAAQABAD3AAAAkQMAAAAA&#10;">
                  <v:imagedata r:id="rId24" o:title=""/>
                </v:shape>
                <v:shape id="Picture 279" o:spid="_x0000_s1155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1t/BAAAA3AAAAA8AAABkcnMvZG93bnJldi54bWxET02LwjAQvQv+hzCCN01dV9FqlEVw8bAq&#10;Vr0PzdhWm0lpsrb77zcHwePjfS/XrSnFk2pXWFYwGkYgiFOrC84UXM7bwQyE88gaS8uk4I8crFfd&#10;zhJjbRs+0TPxmQgh7GJUkHtfxVK6NCeDbmgr4sDdbG3QB1hnUtfYhHBTyo8omkqDBYeGHCva5JQ+&#10;kl+j4LDnuzkmUfozOTbX7/no057tTql+r/1agPDU+rf45d5pBbNxmB/OhCM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51t/BAAAA3AAAAA8AAAAAAAAAAAAAAAAAnwIA&#10;AGRycy9kb3ducmV2LnhtbFBLBQYAAAAABAAEAPcAAACNAwAAAAA=&#10;">
                  <v:imagedata r:id="rId25" o:title=""/>
                </v:shape>
                <v:shape id="Freeform 280" o:spid="_x0000_s1156" style="position:absolute;left:24828;top:17322;width:70;height:4623;visibility:visible;mso-wrap-style:square;v-text-anchor:top" coordsize="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yRMIA&#10;AADcAAAADwAAAGRycy9kb3ducmV2LnhtbESPW4vCMBSE3wX/QziCb5pWYZVqFC8o++gNfD00x7bY&#10;nJQk2vrvNwsL+zjMzDfMct2ZWrzJ+cqygnScgCDOra64UHC7HkZzED4ga6wtk4IPeViv+r0lZtq2&#10;fKb3JRQiQthnqKAMocmk9HlJBv3YNsTRe1hnMETpCqkdthFuajlJki9psOK4UGJDu5Ly5+VlFITK&#10;7k9bnh0Pj0lq0/vd1afWKTUcdJsFiEBd+A//tb+1gvk0hd8z8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JEwgAAANwAAAAPAAAAAAAAAAAAAAAAAJgCAABkcnMvZG93&#10;bnJldi54bWxQSwUGAAAAAAQABAD1AAAAhwMAAAAA&#10;" path="m16,8r,96l,104,,8c,4,4,,8,v4,,8,4,8,8xm16,200r,96l,296,,200r16,xm16,392r,96l,488,,392r16,xm16,584r,96l,680,,584r16,xm16,776r,96l,872,,776r16,xm16,968r,96l,1064,,968r16,xe" fillcolor="black" strokeweight=".02919mm">
                  <v:stroke joinstyle="bevel"/>
                  <v:path arrowok="t" o:connecttype="custom" o:connectlocs="6985,3476;6985,45185;0,45185;0,3476;3493,0;6985,3476;6985,86895;6985,128604;0,128604;0,86895;6985,86895;6985,170314;6985,212023;0,212023;0,170314;6985,170314;6985,253733;6985,295442;0,295442;0,253733;6985,253733;6985,337152;6985,378861;0,378861;0,337152;6985,337152;6985,420571;6985,462280;0,462280;0,420571;6985,420571" o:connectangles="0,0,0,0,0,0,0,0,0,0,0,0,0,0,0,0,0,0,0,0,0,0,0,0,0,0,0,0,0,0,0"/>
                  <o:lock v:ext="edit" verticies="t"/>
                </v:shape>
                <v:shape id="Freeform 281" o:spid="_x0000_s1157" style="position:absolute;left:24530;top:21691;width:666;height:673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/MYA&#10;AADcAAAADwAAAGRycy9kb3ducmV2LnhtbESPzW7CMBCE70i8g7VIvYEDrQAFDKKV2ubCAVoO3Fb2&#10;Nj+N11HsJunb15WQOI5m5hvNdj/YWnTU+tKxgvksAUGsnSk5V/D58Tpdg/AB2WDtmBT8kof9bjza&#10;YmpczyfqziEXEcI+RQVFCE0qpdcFWfQz1xBH78u1FkOUbS5Ni32E21oukmQpLZYcFwps6KUg/X3+&#10;sQqSp4vsrtnz8X11rfuqetNcZVqph8lw2IAINIR7+NbOjIL14wL+z8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Ef/MYAAADcAAAADwAAAAAAAAAAAAAAAACYAgAAZHJz&#10;L2Rvd25yZXYueG1sUEsFBgAAAAAEAAQA9QAAAIsDAAAAAA==&#10;" path="m105,l53,106,,e" filled="f" strokeweight="39e-5mm">
                  <v:stroke endcap="round"/>
                  <v:path arrowok="t" o:connecttype="custom" o:connectlocs="66675,0;33655,67310;0,0" o:connectangles="0,0,0"/>
                </v:shape>
                <v:rect id="Rectangle 282" o:spid="_x0000_s1158" style="position:absolute;left:20440;top:1946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9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flq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vYrBAAAA3AAAAA8AAAAAAAAAAAAAAAAAmAIAAGRycy9kb3du&#10;cmV2LnhtbFBLBQYAAAAABAAEAPUAAACGAwAAAAA=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83" o:spid="_x0000_s1159" style="position:absolute;left:9810;top:26917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XTsUA&#10;AADcAAAADwAAAGRycy9kb3ducmV2LnhtbESP3WrCQBSE7wt9h+UUvBHdqCWE1E0oxb8rRe0DHLKn&#10;SWj2bNhdNe3Tu4WCl8PMfMMsy8F04krOt5YVzKYJCOLK6pZrBZ/n9SQD4QOyxs4yKfghD2Xx/LTE&#10;XNsbH+l6CrWIEPY5KmhC6HMpfdWQQT+1PXH0vqwzGKJ0tdQObxFuOjlPklQabDkuNNjTR0PV9+li&#10;FPxuu8Oq3xz2cryidOzSY4b7QanRy/D+BiLQEB7h//ZOK8gWr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d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oval id="Oval 284" o:spid="_x0000_s1160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BMMMA&#10;AADcAAAADwAAAGRycy9kb3ducmV2LnhtbESPQWsCMRSE7wX/Q3iCt5rVUpGtUaRQWHqyVuj1kTw3&#10;q5uXNYnr2l/fFAo9DjPzDbPaDK4VPYXYeFYwmxYgiLU3DdcKDp9vj0sQMSEbbD2TgjtF2KxHDyss&#10;jb/xB/X7VIsM4ViiAptSV0oZtSWHceo74uwdfXCYsgy1NAFvGe5aOS+KhXTYcF6w2NGrJX3eX52C&#10;d9fvdNXZgHq72H2d7KX6lhelJuNh+wIi0ZD+w3/tyihYPj3D75l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BMMMAAADcAAAADwAAAAAAAAAAAAAAAACYAgAAZHJzL2Rv&#10;d25yZXYueG1sUEsFBgAAAAAEAAQA9QAAAIgDAAAAAA==&#10;" fillcolor="black" strokeweight="0"/>
                <v:oval id="Oval 285" o:spid="_x0000_s1161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ga8UA&#10;AADcAAAADwAAAGRycy9kb3ducmV2LnhtbESPQWvCQBSE7wX/w/KE3urGFsSmrhIEQQo9RKXi7ZF9&#10;TaK7b8Pu1iT/vlso9DjMzDfMajNYI+7kQ+tYwXyWgSCunG65VnA67p6WIEJE1mgck4KRAmzWk4cV&#10;5tr1XNL9EGuRIBxyVNDE2OVShqohi2HmOuLkfTlvMSbpa6k99glujXzOsoW02HJaaLCjbUPV7fBt&#10;E6U8fhgdCv8+f71cz3tzos8xU+pxOhRvICIN8T/8195rBcuX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6BrxQAAANwAAAAPAAAAAAAAAAAAAAAAAJgCAABkcnMv&#10;ZG93bnJldi54bWxQSwUGAAAAAAQABAD1AAAAigMAAAAA&#10;" filled="f" strokeweight="39e-5mm">
                  <v:stroke endcap="round"/>
                </v:oval>
                <v:rect id="Rectangle 286" o:spid="_x0000_s1162" style="position:absolute;left:39839;top:11474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mkMYA&#10;AADcAAAADwAAAGRycy9kb3ducmV2LnhtbESPQWvCQBSE70L/w/IKXqRutNqG1FVELNSDB2Npr4/s&#10;a7KafRuzq6b/vlsQPA4z8w0zW3S2FhdqvXGsYDRMQBAXThsuFXzu359SED4ga6wdk4Jf8rCYP/Rm&#10;mGl35R1d8lCKCGGfoYIqhCaT0hcVWfRD1xBH78e1FkOUbSl1i9cIt7UcJ8mLtGg4LlTY0Kqi4pif&#10;rYLinH+Zg7HpYXrarc3gWw82k61S/cdu+QYiUBfu4Vv7QytIn1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mkMYAAADcAAAADwAAAAAAAAAAAAAAAACYAgAAZHJz&#10;L2Rvd25yZXYueG1sUEsFBgAAAAAEAAQA9QAAAIsDAAAAAA==&#10;" fillcolor="#fff9e6" stroked="f"/>
                <v:rect id="Rectangle 287" o:spid="_x0000_s1163" style="position:absolute;left:39839;top:11544;width:1675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TMJ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0wJcAAAADcAAAADwAAAAAAAAAAAAAAAACYAgAAZHJzL2Rvd25y&#10;ZXYueG1sUEsFBgAAAAAEAAQA9QAAAIUDAAAAAA==&#10;" stroked="f"/>
                <v:rect id="Rectangle 288" o:spid="_x0000_s1164" style="position:absolute;left:39839;top:1167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2D8UA&#10;AADcAAAADwAAAGRycy9kb3ducmV2LnhtbESPQWsCMRSE70L/Q3hCb5poi2xXoxShVQ8WduvF22Pz&#10;ulm6eVk2qW7/fSMIPQ4z8w2z2gyuFRfqQ+NZw2yqQBBX3jRcazh9vk0yECEiG2w9k4ZfCrBZP4xW&#10;mBt/5YIuZaxFgnDIUYONsculDJUlh2HqO+LkffneYUyyr6Xp8ZrgrpVzpRbSYcNpwWJHW0vVd/nj&#10;NHTvpwWrvX3enatd8VEcM3UwQevH8fC6BBFpiP/he3tvNGRPL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bYPxQAAANwAAAAPAAAAAAAAAAAAAAAAAJgCAABkcnMv&#10;ZG93bnJldi54bWxQSwUGAAAAAAQABAD1AAAAigMAAAAA&#10;" fillcolor="#fffffe" stroked="f"/>
                <v:rect id="Rectangle 289" o:spid="_x0000_s1165" style="position:absolute;left:39839;top:1188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/g8AA&#10;AADcAAAADwAAAGRycy9kb3ducmV2LnhtbERPy4rCMBTdC/MP4QruNHUQKbWpqCCOwwj1tb8017bY&#10;3JQmo/XvJ4sBl4fzTpe9acSDOldbVjCdRCCIC6trLhVczttxDMJ5ZI2NZVLwIgfL7GOQYqLtk4/0&#10;OPlShBB2CSqovG8TKV1RkUE3sS1x4G62M+gD7EqpO3yGcNPIzyiaS4M1h4YKW9pUVNxPv0bB4brz&#10;l0202+P9GH/na8b8ZztXajTsVwsQnnr/Fv+7v7SCeBb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N/g8AAAADcAAAADwAAAAAAAAAAAAAAAACYAgAAZHJzL2Rvd25y&#10;ZXYueG1sUEsFBgAAAAAEAAQA9QAAAIUDAAAAAA==&#10;" fillcolor="#fffffd" stroked="f"/>
                <v:rect id="Rectangle 290" o:spid="_x0000_s1166" style="position:absolute;left:39839;top:1216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cXcYA&#10;AADcAAAADwAAAGRycy9kb3ducmV2LnhtbESPQWvCQBSE7wX/w/IEL0U32iIhdRWJViye1FJ6fGaf&#10;STD7NmS3uv33bqHgcZiZb5jZIphGXKlztWUF41ECgriwuuZSwefxfZiCcB5ZY2OZFPySg8W89zTD&#10;TNsb7+l68KWIEHYZKqi8bzMpXVGRQTeyLXH0zrYz6KPsSqk7vEW4aeQkSabSYM1xocKW8oqKy+HH&#10;KFivwkvuPk7p5rj7kvvvJN88h1qpQT8s30B4Cv4R/m9vtYL0dQ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vcXcYAAADcAAAADwAAAAAAAAAAAAAAAACYAgAAZHJz&#10;L2Rvd25yZXYueG1sUEsFBgAAAAAEAAQA9QAAAIsDAAAAAA==&#10;" fillcolor="#fffefc" stroked="f"/>
                <v:rect id="Rectangle 291" o:spid="_x0000_s1167" style="position:absolute;left:39839;top:12515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e2MUA&#10;AADcAAAADwAAAGRycy9kb3ducmV2LnhtbESPQWvCQBSE70L/w/IKvZndhiCSukqRSntRUAult2f2&#10;mSzNvg3ZrYn/3hUKPQ4z8w2zWI2uFRfqg/Ws4TlTIIgrbyzXGj6Pm+kcRIjIBlvPpOFKAVbLh8kC&#10;S+MH3tPlEGuRIBxK1NDE2JVShqohhyHzHXHyzr53GJPsa2l6HBLctTJXaiYdWk4LDXa0bqj6Ofw6&#10;DarY7N6+ineanfLvvbJb222HtdZPj+PrC4hIY/wP/7U/jIZ5kcP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R7YxQAAANwAAAAPAAAAAAAAAAAAAAAAAJgCAABkcnMv&#10;ZG93bnJldi54bWxQSwUGAAAAAAQABAD1AAAAigMAAAAA&#10;" fillcolor="#fffefb" stroked="f"/>
                <v:rect id="Rectangle 292" o:spid="_x0000_s1168" style="position:absolute;left:39839;top:12725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MsUA&#10;AADcAAAADwAAAGRycy9kb3ducmV2LnhtbESP3WrCQBSE7wt9h+UUelPqJlqKjW6CCIGiUPzpAxyy&#10;xySYPbtkVxPf3hUKvRxm5htmWYymE1fqfWtZQTpJQBBXVrdcK/g9lu9zED4ga+wsk4IbeSjy56cl&#10;ZtoOvKfrIdQiQthnqKAJwWVS+qohg35iHXH0TrY3GKLsa6l7HCLcdHKaJJ/SYMtxoUFH64aq8+Fi&#10;FMy252O1SYaSf/Attbh1+92XU+r1ZVwtQAQaw3/4r/2tFcw/ZvA4E4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dMyxQAAANwAAAAPAAAAAAAAAAAAAAAAAJgCAABkcnMv&#10;ZG93bnJldi54bWxQSwUGAAAAAAQABAD1AAAAigMAAAAA&#10;" fillcolor="#fffefa" stroked="f"/>
                <v:rect id="Rectangle 293" o:spid="_x0000_s1169" style="position:absolute;left:39839;top:1299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SosYA&#10;AADcAAAADwAAAGRycy9kb3ducmV2LnhtbESPQWsCMRSE7wX/Q3hCbzWrlSKrUYqwIAUPWtvi7bl5&#10;7q5NXtYkXbf/vikUehxmvhlmseqtER350DhWMB5lIIhLpxuuFBxei4cZiBCRNRrHpOCbAqyWg7sF&#10;5trdeEfdPlYilXDIUUEdY5tLGcqaLIaRa4mTd3beYkzSV1J7vKVya+Qky56kxYbTQo0trWsqP/df&#10;VsHso71uj5fm5f1xbE6mCGdfvHVK3Q/75zmISH38D//RG5246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HSosYAAADcAAAADwAAAAAAAAAAAAAAAACYAgAAZHJz&#10;L2Rvd25yZXYueG1sUEsFBgAAAAAEAAQA9QAAAIsDAAAAAA==&#10;" fillcolor="#fffef9" stroked="f"/>
                <v:rect id="Rectangle 294" o:spid="_x0000_s1170" style="position:absolute;left:39839;top:13347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JMYA&#10;AADcAAAADwAAAGRycy9kb3ducmV2LnhtbESPQWvCQBSE70L/w/IKXqRuIioSXaUUCgZaabV6fmSf&#10;2dDs25Ddmvjv3YLgcZiZb5jVpre1uFDrK8cK0nECgrhwuuJSwc/h/WUBwgdkjbVjUnAlD5v102CF&#10;mXYdf9NlH0oRIewzVGBCaDIpfWHIoh+7hjh6Z9daDFG2pdQtdhFuazlJkrm0WHFcMNjQm6Hid/9n&#10;FczS6mObFl9mtJumn/muy4/1KVdq+Ny/LkEE6sMjfG9vtYLFdAb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sJMYAAADcAAAADwAAAAAAAAAAAAAAAACYAgAAZHJz&#10;L2Rvd25yZXYueG1sUEsFBgAAAAAEAAQA9QAAAIsDAAAAAA==&#10;" fillcolor="#fffef8" stroked="f"/>
                <v:rect id="Rectangle 295" o:spid="_x0000_s1171" style="position:absolute;left:39839;top:13417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ae8UA&#10;AADcAAAADwAAAGRycy9kb3ducmV2LnhtbESPQWvCQBSE7wX/w/IKvdVNRVJJXSXYSitFRO3B4yP7&#10;zAazb0N2Y9J/7wqFHoeZ+YaZLwdbiyu1vnKs4GWcgCAunK64VPBzXD/PQPiArLF2TAp+ycNyMXqY&#10;Y6Zdz3u6HkIpIoR9hgpMCE0mpS8MWfRj1xBH7+xaiyHKtpS6xT7CbS0nSZJKixXHBYMNrQwVl0Nn&#10;FZy7yWb43OXfJ/Nev5qN5ePHlpV6ehzyNxCBhvAf/mt/aQWz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p7xQAAANwAAAAPAAAAAAAAAAAAAAAAAJgCAABkcnMv&#10;ZG93bnJldi54bWxQSwUGAAAAAAQABAD1AAAAigMAAAAA&#10;" fillcolor="#fffdf8" stroked="f"/>
                <v:rect id="Rectangle 296" o:spid="_x0000_s1172" style="position:absolute;left:39839;top:1355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c/MIA&#10;AADcAAAADwAAAGRycy9kb3ducmV2LnhtbESPQYvCMBSE74L/ITxhb5oqi0o1iggF8ab14u3ZPNti&#10;81Ka2FZ/vREW9jjMzDfMetubSrTUuNKygukkAkGcWV1yruCSJuMlCOeRNVaWScGLHGw3w8EaY207&#10;PlF79rkIEHYxKii8r2MpXVaQQTexNXHw7rYx6INscqkb7ALcVHIWRXNpsOSwUGBN+4Kyx/lpFLhb&#10;/6Y6Sbu9OSZdez2k5v54K/Uz6ncrEJ56/x/+ax+0guXvAr5nwhG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tz8wgAAANwAAAAPAAAAAAAAAAAAAAAAAJgCAABkcnMvZG93&#10;bnJldi54bWxQSwUGAAAAAAQABAD1AAAAhwMAAAAA&#10;" fillcolor="#fffdf7" stroked="f"/>
                <v:rect id="Rectangle 297" o:spid="_x0000_s1173" style="position:absolute;left:39839;top:1383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BT8EA&#10;AADcAAAADwAAAGRycy9kb3ducmV2LnhtbERPy4rCMBTdC/MP4QqzkTFVikinUUQR3BWrw2wvze0D&#10;m5tOE7X69ZOF4PJw3ul6MK24Ue8aywpm0wgEcWF1w5WC82n/tQThPLLG1jIpeJCD9epjlGKi7Z2P&#10;dMt9JUIIuwQV1N53iZSuqMmgm9qOOHCl7Q36APtK6h7vIdy0ch5FC2mw4dBQY0fbmopLfjUKyu53&#10;H7fZZDPJHln+rHb25+8ZK/U5HjbfIDwN/i1+uQ9awTIOa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gU/BAAAA3AAAAA8AAAAAAAAAAAAAAAAAmAIAAGRycy9kb3du&#10;cmV2LnhtbFBLBQYAAAAABAAEAPUAAACGAwAAAAA=&#10;" fillcolor="#fffdf6" stroked="f"/>
                <v:rect id="Rectangle 298" o:spid="_x0000_s1174" style="position:absolute;left:39839;top:14185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PI8QA&#10;AADcAAAADwAAAGRycy9kb3ducmV2LnhtbESPzWrDMBCE74W+g9hCbo2cEELqRjGm1JCc8tdLb4u1&#10;td1YKyMpsfr2VaDQ4zAz3zDrIppe3Mj5zrKC2TQDQVxb3XGj4ONcPa9A+ICssbdMCn7IQ7F5fFhj&#10;ru3IR7qdQiMShH2OCtoQhlxKX7dk0E/tQJy8L+sMhiRdI7XDMcFNL+dZtpQGO04LLQ701lJ9OV2N&#10;AjfoI/Ou+oyH7zH4rCzj+75RavIUy1cQgWL4D/+1t1rBavEC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DyPEAAAA3AAAAA8AAAAAAAAAAAAAAAAAmAIAAGRycy9k&#10;b3ducmV2LnhtbFBLBQYAAAAABAAEAPUAAACJAwAAAAA=&#10;" fillcolor="#fffdf5" stroked="f"/>
                <v:rect id="Rectangle 299" o:spid="_x0000_s1175" style="position:absolute;left:39839;top:14255;width:16758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8JMIA&#10;AADcAAAADwAAAGRycy9kb3ducmV2LnhtbERPTWvCQBC9C/0PyxR6kbppSkVSV5GC4KmlGj0P2TFJ&#10;m50NuxON/949FHp8vO/lenSdulCIrWcDL7MMFHHlbcu1gfKwfV6AioJssfNMBm4UYb16mCyxsP7K&#10;33TZS61SCMcCDTQifaF1rBpyGGe+J07c2QeHkmCotQ14TeGu03mWzbXDllNDgz19NFT97gdnIJ/m&#10;5UEfT/PNayhFPr/0MPycjXl6HDfvoIRG+Rf/uXfWwOItzU9n0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vwkwgAAANwAAAAPAAAAAAAAAAAAAAAAAJgCAABkcnMvZG93&#10;bnJldi54bWxQSwUGAAAAAAQABAD1AAAAhwMAAAAA&#10;" fillcolor="#fffcf5" stroked="f"/>
                <v:rect id="Rectangle 300" o:spid="_x0000_s1176" style="position:absolute;left:39839;top:1438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gK8QA&#10;AADcAAAADwAAAGRycy9kb3ducmV2LnhtbESPS4vCQBCE78L+h6GFvcg6yYLiRidhEQSvPg56azKd&#10;h2Z6QmaM0V/vLCx4LKrqK2qVDaYRPXWutqwgnkYgiHOray4VHA+brwUI55E1NpZJwYMcZOnHaIWJ&#10;tnfeUb/3pQgQdgkqqLxvEyldXpFBN7UtcfAK2xn0QXal1B3eA9w08juK5tJgzWGhwpbWFeXX/c0o&#10;oMftMHnaeXGJTz+n9eRcHHtfKPU5Hn6XIDwN/h3+b2+1gsUshr8z4QjI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oCvEAAAA3AAAAA8AAAAAAAAAAAAAAAAAmAIAAGRycy9k&#10;b3ducmV2LnhtbFBLBQYAAAAABAAEAPUAAACJAwAAAAA=&#10;" fillcolor="#fffcf4" stroked="f"/>
                <v:rect id="Rectangle 301" o:spid="_x0000_s1177" style="position:absolute;left:39839;top:1466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VccA&#10;AADcAAAADwAAAGRycy9kb3ducmV2LnhtbESPUUvDMBSF34X9h3AHvrl0Bcfolg3ZVhQmyjZB9nZJ&#10;7tpic1OSuFZ/vREEHw/nnO9wluvBtuJKPjSOFUwnGQhi7UzDlYK3U3k3BxEissHWMSn4ogDr1ehm&#10;iYVxPR/oeoyVSBAOBSqoY+wKKYOuyWKYuI44eRfnLcYkfSWNxz7BbSvzLJtJiw2nhRo72tSkP46f&#10;VsHjy26vT/l3v5+9h62Xr6V+PpdK3Y6HhwWISEP8D/+1n4yC+X0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RZlXHAAAA3AAAAA8AAAAAAAAAAAAAAAAAmAIAAGRy&#10;cy9kb3ducmV2LnhtbFBLBQYAAAAABAAEAPUAAACMAwAAAAA=&#10;" fillcolor="#fffcf3" stroked="f"/>
                <v:rect id="Rectangle 302" o:spid="_x0000_s1178" style="position:absolute;left:39839;top:1501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lysQA&#10;AADcAAAADwAAAGRycy9kb3ducmV2LnhtbESPT4vCMBTE7wt+h/CEva1pXVylGkUqsnsQFv/dH82z&#10;rSYvpYlav70RFvY4zMxvmNmis0bcqPW1YwXpIAFBXDhdc6ngsF9/TED4gKzROCYFD/KwmPfeZphp&#10;d+ct3XahFBHCPkMFVQhNJqUvKrLoB64hjt7JtRZDlG0pdYv3CLdGDpPkS1qsOS5U2FBeUXHZXa2C&#10;fGzKdPi70ofv5MFnU6ebND8q9d7vllMQgbrwH/5r/2gFk9En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5crEAAAA3AAAAA8AAAAAAAAAAAAAAAAAmAIAAGRycy9k&#10;b3ducmV2LnhtbFBLBQYAAAAABAAEAPUAAACJAwAAAAA=&#10;" fillcolor="#fffcf2" stroked="f"/>
                <v:rect id="Rectangle 303" o:spid="_x0000_s1179" style="position:absolute;left:39839;top:15227;width:1675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qYcMA&#10;AADcAAAADwAAAGRycy9kb3ducmV2LnhtbESPzW7CMBCE75V4B2uRuBUHaAEFDEJIFVwJP+fFXpJA&#10;vI5iF0Kfvq5UieNoZr7RzJetrcSdGl86VjDoJyCItTMl5woO+6/3KQgfkA1WjknBkzwsF523OabG&#10;PXhH9yzkIkLYp6igCKFOpfS6IIu+72ri6F1cYzFE2eTSNPiIcFvJYZKMpcWS40KBNa0L0rfs2yrY&#10;bJJshJPh6ezXx8zs9lc91j9K9brtagYiUBte4f/21iiYfn7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4qYcMAAADcAAAADwAAAAAAAAAAAAAAAACYAgAAZHJzL2Rv&#10;d25yZXYueG1sUEsFBgAAAAAEAAQA9QAAAIgDAAAAAA==&#10;" fillcolor="#fffcf1" stroked="f"/>
                <v:rect id="Rectangle 304" o:spid="_x0000_s1180" style="position:absolute;left:39839;top:15436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8cQA&#10;AADcAAAADwAAAGRycy9kb3ducmV2LnhtbESPQWsCMRSE74X+h/AK3mq2whbZGsW6Ch4KxdX2/Ni8&#10;bhY3L8smavz3piB4HGbmG2a2iLYTZxp861jB2zgDQVw73XKj4LDfvE5B+ICssXNMCq7kYTF/fpph&#10;od2Fd3SuQiMShH2BCkwIfSGlrw1Z9GPXEyfvzw0WQ5JDI/WAlwS3nZxk2bu02HJaMNjTylB9rE5W&#10;wWdefnM16ZofU25jXH/tf3frUqnRS1x+gAgUwyN8b2+1gmmew/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kPHEAAAA3AAAAA8AAAAAAAAAAAAAAAAAmAIAAGRycy9k&#10;b3ducmV2LnhtbFBLBQYAAAAABAAEAPUAAACJAwAAAAA=&#10;" fillcolor="#fffcf0" stroked="f"/>
                <v:rect id="Rectangle 305" o:spid="_x0000_s1181" style="position:absolute;left:39839;top:15506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9DsUA&#10;AADcAAAADwAAAGRycy9kb3ducmV2LnhtbESPS2vCQBSF9wX/w3CFbopObGmU1FGM1sdK0Ba6vWSu&#10;STBzJ2TGGP+9IxRcHs7j40znnalES40rLSsYDSMQxJnVJecKfn/WgwkI55E1VpZJwY0czGe9lykm&#10;2l75QO3R5yKMsEtQQeF9nUjpsoIMuqGtiYN3so1BH2STS93gNYybSr5HUSwNlhwIBda0LCg7Hy8m&#10;QFZ1x/vztv3+WKd/6Vtp4nS8Ueq13y2+QHjq/DP8395pBZPPG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0OxQAAANwAAAAPAAAAAAAAAAAAAAAAAJgCAABkcnMv&#10;ZG93bnJldi54bWxQSwUGAAAAAAQABAD1AAAAigMAAAAA&#10;" fillcolor="#fffbf0" stroked="f"/>
                <v:rect id="Rectangle 306" o:spid="_x0000_s1182" style="position:absolute;left:39839;top:15646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i3scA&#10;AADcAAAADwAAAGRycy9kb3ducmV2LnhtbESPT2vCQBTE74V+h+UVvNWNFTWkrlLFVC8eTEv1+Mi+&#10;/KHZtyG71ein7xaEHoeZ+Q0zX/amEWfqXG1ZwWgYgSDOra65VPD5kT7HIJxH1thYJgVXcrBcPD7M&#10;MdH2wgc6Z74UAcIuQQWV920ipcsrMuiGtiUOXmE7gz7IrpS6w0uAm0a+RNFUGqw5LFTY0rqi/Dv7&#10;MQpmh7RIN/vtKovtVzQ6FePV++2o1OCpf3sF4an3/+F7e6cVxJMZ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WIt7HAAAA3AAAAA8AAAAAAAAAAAAAAAAAmAIAAGRy&#10;cy9kb3ducmV2LnhtbFBLBQYAAAAABAAEAPUAAACMAwAAAAA=&#10;" fillcolor="#fffbef" stroked="f"/>
                <v:rect id="Rectangle 307" o:spid="_x0000_s1183" style="position:absolute;left:39839;top:15919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IesEA&#10;AADcAAAADwAAAGRycy9kb3ducmV2LnhtbERPTYvCMBC9C/sfwix402SFldI1irjoiuDBqoe9Dc3Y&#10;VptJaaLWf28OgsfH+57MOluLG7W+cqzha6hAEOfOVFxoOOyXgwSED8gGa8ek4UEeZtOP3gRT4+68&#10;o1sWChFD2KeooQyhSaX0eUkW/dA1xJE7udZiiLAtpGnxHsNtLUdKjaXFimNDiQ0tSsov2dVq2GbH&#10;zfG/O58kXVbqT1XJ+Xefa93/7OY/IAJ14S1+uddGQ/Id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SHrBAAAA3AAAAA8AAAAAAAAAAAAAAAAAmAIAAGRycy9kb3du&#10;cmV2LnhtbFBLBQYAAAAABAAEAPUAAACGAwAAAAA=&#10;" fillcolor="#fffbee" stroked="f"/>
                <v:rect id="Rectangle 308" o:spid="_x0000_s1184" style="position:absolute;left:39839;top:1626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S8UA&#10;AADcAAAADwAAAGRycy9kb3ducmV2LnhtbESP0WrCQBRE3wv+w3KFvtWN0hYbXUUUoZU+xOgHXLLX&#10;JJq9G3bXJP17t1Do4zAzZ5jlejCN6Mj52rKC6SQBQVxYXXOp4Hzav8xB+ICssbFMCn7Iw3o1elpi&#10;qm3PR+ryUIoIYZ+igiqENpXSFxUZ9BPbEkfvYp3BEKUrpXbYR7hp5CxJ3qXBmuNChS1tKypu+d0o&#10;uH7t+lOX5XipZy57zQ7+GPpvpZ7Hw2YBItAQ/sN/7U+tYP72Ab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w5LxQAAANwAAAAPAAAAAAAAAAAAAAAAAJgCAABkcnMv&#10;ZG93bnJldi54bWxQSwUGAAAAAAQABAD1AAAAigMAAAAA&#10;" fillcolor="#fffbed" stroked="f"/>
                <v:rect id="Rectangle 309" o:spid="_x0000_s1185" style="position:absolute;left:39839;top:1647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AAsIA&#10;AADcAAAADwAAAGRycy9kb3ducmV2LnhtbERPTWvCQBC9F/oflhG81Y0WxaZuQqgUPBTBGCi9Ddkx&#10;iWZnQ3aj6b93D4LHx/vepKNpxZV611hWMJ9FIIhLqxuuFBTH77c1COeRNbaWScE/OUiT15cNxtre&#10;+EDX3FcihLCLUUHtfRdL6cqaDLqZ7YgDd7K9QR9gX0nd4y2Em1YuomglDTYcGmrs6Kum8pIPRgHZ&#10;4ud3e3D24/28bE5+P/xlxV6p6WTMPkF4Gv1T/HDvtIL1KswPZ8IR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ACwgAAANwAAAAPAAAAAAAAAAAAAAAAAJgCAABkcnMvZG93&#10;bnJldi54bWxQSwUGAAAAAAQABAD1AAAAhwMAAAAA&#10;" fillcolor="#fffbec" stroked="f"/>
                <v:rect id="Rectangle 310" o:spid="_x0000_s1186" style="position:absolute;left:39839;top:16827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X7MIA&#10;AADcAAAADwAAAGRycy9kb3ducmV2LnhtbESPzWrDMBCE74G8g9hCbrHsQEJwrYRip0muTfsAi7T+&#10;odbKWErsvn1UKPQ4zMw3THGcbS8eNPrOsYIsSUEQa2c6bhR8fb6v9yB8QDbYOyYFP+TheFguCsyN&#10;m/iDHrfQiAhhn6OCNoQhl9Lrliz6xA3E0avdaDFEOTbSjDhFuO3lJk130mLHcaHFgcqW9PftbhXo&#10;8jxX9f2ypbS+brCs9Gk7aaVWL/PbK4hAc/gP/7WvRsF+l8HvmXgE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RfswgAAANwAAAAPAAAAAAAAAAAAAAAAAJgCAABkcnMvZG93&#10;bnJldi54bWxQSwUGAAAAAAQABAD1AAAAhwMAAAAA&#10;" fillcolor="#fffaeb" stroked="f"/>
                <v:rect id="Rectangle 311" o:spid="_x0000_s1187" style="position:absolute;left:39839;top:17100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h+sQA&#10;AADcAAAADwAAAGRycy9kb3ducmV2LnhtbESPQWvCQBSE74X+h+UVeqsbpaikriKK4KWKUez1kX3J&#10;RrNvQ3ar8d+7guBxmJlvmMmss7W4UOsrxwr6vQQEce50xaWCw371NQbhA7LG2jEpuJGH2fT9bYKp&#10;dlfe0SULpYgQ9ikqMCE0qZQ+N2TR91xDHL3CtRZDlG0pdYvXCLe1HCTJUFqsOC4YbGhhKD9n/1bB&#10;aHOUpjhkdnnzf9+/p1Wx3hy3Sn1+dPMfEIG68Ao/22utYDwc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4frEAAAA3AAAAA8AAAAAAAAAAAAAAAAAmAIAAGRycy9k&#10;b3ducmV2LnhtbFBLBQYAAAAABAAEAPUAAACJAwAAAAA=&#10;" fillcolor="#fffaea" stroked="f"/>
                <v:rect id="Rectangle 312" o:spid="_x0000_s1188" style="position:absolute;left:39839;top:17310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wcUA&#10;AADcAAAADwAAAGRycy9kb3ducmV2LnhtbESPQWvCQBSE74X+h+UVequbWhVJ3UhRRClUaKx4fWRf&#10;syHZtyG7auyvd4WCx2FmvmFm89424kSdrxwreB0kIIgLpysuFfzsVi9TED4ga2wck4ILeZhnjw8z&#10;TLU78zed8lCKCGGfogITQptK6QtDFv3AtcTR+3WdxRBlV0rd4TnCbSOHSTKRFiuOCwZbWhgq6vxo&#10;FXztKB/Vf7wfjz5puxwbXB8kKvX81H+8gwjUh3v4v73RCqaTN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N/BxQAAANwAAAAPAAAAAAAAAAAAAAAAAJgCAABkcnMv&#10;ZG93bnJldi54bWxQSwUGAAAAAAQABAD1AAAAigMAAAAA&#10;" fillcolor="#fffae9" stroked="f"/>
                <v:rect id="Rectangle 313" o:spid="_x0000_s1189" style="position:absolute;left:39839;top:1765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CWMYA&#10;AADcAAAADwAAAGRycy9kb3ducmV2LnhtbESPS2vDMBCE74H+B7GF3Bq5ebipazmYhEBzyCGPQ4+L&#10;tbXdWisjKYn776tCIcdhZr5h8tVgOnEl51vLCp4nCQjiyuqWawXn0/ZpCcIHZI2dZVLwQx5WxcMo&#10;x0zbGx/oegy1iBD2GSpoQugzKX3VkEE/sT1x9D6tMxiidLXUDm8Rbjo5TZJUGmw5LjTY07qh6vt4&#10;MQpKvzvjOv0qafO64L15+bBuNldq/DiUbyACDeEe/m+/awXLdA5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CWMYAAADcAAAADwAAAAAAAAAAAAAAAACYAgAAZHJz&#10;L2Rvd25yZXYueG1sUEsFBgAAAAAEAAQA9QAAAIsDAAAAAA==&#10;" fillcolor="#fff9e8" stroked="f"/>
                <v:rect id="Rectangle 314" o:spid="_x0000_s1190" style="position:absolute;left:39839;top:1793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FT8QA&#10;AADcAAAADwAAAGRycy9kb3ducmV2LnhtbESPQWvCQBSE7wX/w/KEXkQ3tkYkukoJlHqtevH2yD6z&#10;0ezbmN2a6K/vFoQeh5n5hllteluLG7W+cqxgOklAEBdOV1wqOOw/xwsQPiBrrB2Tgjt52KwHLyvM&#10;tOv4m267UIoIYZ+hAhNCk0npC0MW/cQ1xNE7udZiiLItpW6xi3Bby7ckmUuLFccFgw3lhorL7scq&#10;sH6bdo8wstP3r9HZXGfH3OepUq/D/mMJIlAf/sPP9lYrWMx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xU/EAAAA3AAAAA8AAAAAAAAAAAAAAAAAmAIAAGRycy9k&#10;b3ducmV2LnhtbFBLBQYAAAAABAAEAPUAAACJAwAAAAA=&#10;" fillcolor="#fff9e7" stroked="f"/>
                <v:rect id="Rectangle 315" o:spid="_x0000_s1191" style="position:absolute;left:39839;top:18148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sFsYA&#10;AADcAAAADwAAAGRycy9kb3ducmV2LnhtbESPQWvCQBSE7wX/w/KEXkQ3LW0I0VVEFNpDD0bR6yP7&#10;TFazb9Psqum/7xYKHoeZ+YaZLXrbiBt13jhW8DJJQBCXThuuFOx3m3EGwgdkjY1jUvBDHhbzwdMM&#10;c+3uvKVbESoRIexzVFCH0OZS+rImi37iWuLonVxnMUTZVVJ3eI9w28jXJEmlRcNxocaWVjWVl+Jq&#10;FZTX4mDOxmbn9+/t2oyOevT59qXU87BfTkEE6sMj/N/+0Aqy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YsFsYAAADcAAAADwAAAAAAAAAAAAAAAACYAgAAZHJz&#10;L2Rvd25yZXYueG1sUEsFBgAAAAAEAAQA9QAAAIsDAAAAAA==&#10;" fillcolor="#fff9e6" stroked="f"/>
                <v:shape id="Freeform 316" o:spid="_x0000_s1192" style="position:absolute;left:39884;top:11512;width:16681;height:6680;visibility:visible;mso-wrap-style:square;v-text-anchor:top" coordsize="2627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bJ8IA&#10;AADcAAAADwAAAGRycy9kb3ducmV2LnhtbESPQYvCMBSE78L+h/AWvGmqgko1iizIehO1en40z7bY&#10;vHSbbBv/vREW9jjMzDfMehtMLTpqXWVZwWScgCDOra64UJBd9qMlCOeRNdaWScGTHGw3H4M1ptr2&#10;fKLu7AsRIexSVFB636RSurwkg25sG+Lo3W1r0EfZFlK32Ee4qeU0SebSYMVxocSGvkrKH+dfo6D/&#10;2enMHrtjfZ2dvm83G/BaBKWGn2G3AuEp+P/wX/ugFSznC3if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JsnwgAAANwAAAAPAAAAAAAAAAAAAAAAAJgCAABkcnMvZG93&#10;bnJldi54bWxQSwUGAAAAAAQABAD1AAAAhwMAAAAA&#10;" path="m,l1642,r,282l,282r2627,l2627,1052,,1052,,xe" filled="f" strokecolor="#bfa184" strokeweight="28e-5mm">
                  <v:stroke endcap="round"/>
                  <v:path arrowok="t" o:connecttype="custom" o:connectlocs="0,0;1042670,0;1042670,179070;0,179070;1668145,179070;1668145,668020;0,668020;0,0" o:connectangles="0,0,0,0,0,0,0,0"/>
                </v:shape>
                <v:rect id="Rectangle 317" o:spid="_x0000_s1193" style="position:absolute;left:41579;top:12033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5r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pBvkp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00A5r0AAADcAAAADwAAAAAAAAAAAAAAAACYAgAAZHJzL2Rvd25yZXYu&#10;eG1sUEsFBgAAAAAEAAQA9QAAAIIDAAAAAA==&#10;" filled="f" stroked="f">
                  <v:textbox style="mso-fit-shape-to-text:t" inset="0,0,0,0">
                    <w:txbxContent>
                      <w:p w:rsidR="00CD19BE" w:rsidRDefault="00CD19BE" w:rsidP="00BE2ADB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SRM.DataObjects</w:t>
                        </w:r>
                        <w:proofErr w:type="spellEnd"/>
                      </w:p>
                    </w:txbxContent>
                  </v:textbox>
                </v:rect>
                <v:shape id="Picture 318" o:spid="_x0000_s1194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kTYHGAAAA3AAAAA8AAABkcnMvZG93bnJldi54bWxEj09rAjEUxO+FfofwCt5qtgqyrkYpgsVD&#10;K/5D8PbYPHcXNy/bTdTYT28KgsdhZn7DjKfB1OJCrassK/joJiCIc6srLhTstvP3FITzyBpry6Tg&#10;Rg6mk9eXMWbaXnlNl40vRISwy1BB6X2TSenykgy6rm2Io3e0rUEfZVtI3eI1wk0te0kykAYrjgsl&#10;NjQrKT9tzkbB/iukzffy9PP3e1gtz4vbet7HoFTnLXyOQHgK/hl+tBdaQToYwv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CRNgcYAAADcAAAADwAAAAAAAAAAAAAA&#10;AACfAgAAZHJzL2Rvd25yZXYueG1sUEsFBgAAAAAEAAQA9wAAAJIDAAAAAA==&#10;">
                  <v:imagedata r:id="rId26" o:title=""/>
                </v:shape>
                <v:shape id="Picture 319" o:spid="_x0000_s1195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6H7BAAAA3AAAAA8AAABkcnMvZG93bnJldi54bWxET01rwkAQvRf8D8sIvdWNUqqkrqJCaSlF&#10;iBXPQ3bMBrOzIbtN4r/vHAo9Pt73ejv6RvXUxTqwgfksA0VcBltzZeD8/fa0AhUTssUmMBm4U4Tt&#10;ZvKwxtyGgQvqT6lSEsIxRwMupTbXOpaOPMZZaImFu4bOYxLYVdp2OEi4b/Qiy160x5qlwWFLB0fl&#10;7fTjDaye+8u7+ywui/t5/OoH55qj2xvzOB13r6ASjelf/Of+sOJbynw5I0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6H7BAAAA3AAAAA8AAAAAAAAAAAAAAAAAnwIA&#10;AGRycy9kb3ducmV2LnhtbFBLBQYAAAAABAAEAPcAAACNAwAAAAA=&#10;">
                  <v:imagedata r:id="rId27" o:title=""/>
                </v:shape>
                <v:shape id="Freeform 320" o:spid="_x0000_s1196" style="position:absolute;left:33172;top:3968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enMQA&#10;AADcAAAADwAAAGRycy9kb3ducmV2LnhtbESPQYvCMBSE78L+h/AW9qZpPajtmpZlQVzwIOoKHh/N&#10;sy02L6WJtf57Iwgeh5n5hlnmg2lET52rLSuIJxEI4sLqmksF/4fVeAHCeWSNjWVScCcHefYxWmKq&#10;7Y131O99KQKEXYoKKu/bVEpXVGTQTWxLHLyz7Qz6ILtS6g5vAW4aOY2imTRYc1iosKXfiorL/moU&#10;6GTTH0/Rym2T9SnuiyOud8lMqa/P4ecbhKfBv8Ov9p9WsJjH8DwTj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Xpz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m1736,r96,l1832,16r-96,l1736,xm1928,r96,l2024,16r-96,l1928,xm2120,r96,l2216,16r-96,l2120,xm2312,r96,l2408,16r-96,l2312,xm2504,r96,l2600,16r-96,l2504,xm2696,r96,l2792,16r-96,l2696,xm2888,r96,l2984,16r-96,l2888,xm3080,r96,l3176,16r-96,l3080,xm3272,r96,l3368,16r-96,l3272,xm3472,8r,96l3456,104r,-96l3472,8xm3472,200r,96l3456,296r,-96l3472,200xm3472,392r,96l3456,488r,-96l3472,392xm3472,584r,96l3456,680r,-96l3472,584xm3472,776r,96l3456,872r,-96l3472,776xm3472,968r,96l3456,1064r,-96l3472,968xm3472,1160r,96l3456,1256r,-96l3472,1160xm3472,1352r,96l3456,1448r,-96l3472,1352xm3472,1544r,96l3456,1640r,-96l3472,1544xe" fillcolor="black" strokeweight=".02919mm">
                  <v:stroke joinstyle="bevel"/>
                  <v:path arrowok="t" o:connecttype="custom" o:connectlocs="45193,6957;3476,0;128627,6957;170344,0;170344,6957;295494,0;253778,0;378928,6957;420645,0;420645,6957;545796,0;504079,0;629229,6957;670946,0;670946,6957;796097,0;754380,0;879531,6957;921247,0;921247,6957;1046398,0;1004681,0;1129832,6957;1171549,0;1171549,6957;1296699,0;1254982,0;1380133,6957;1421850,0;1421850,6957;1508760,45221;1508760,3479;1501807,128707;1508760,170449;1501807,170449;1508760,295678;1508760,253935;1501807,379163;1508760,420906;1501807,420906;1508760,546134;1508760,504391;1501807,629620;1508760,671362;1501807,671362" o:connectangles="0,0,0,0,0,0,0,0,0,0,0,0,0,0,0,0,0,0,0,0,0,0,0,0,0,0,0,0,0,0,0,0,0,0,0,0,0,0,0,0,0,0,0,0,0"/>
                  <o:lock v:ext="edit" verticies="t"/>
                </v:shape>
                <v:shape id="Freeform 321" o:spid="_x0000_s1197" style="position:absolute;left:47891;top:10845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rsUA&#10;AADcAAAADwAAAGRycy9kb3ducmV2LnhtbESPQWvCQBSE7wX/w/KE3uqmObQSXaUULDnYQ1MlHh/Z&#10;5yY0+zZmNzH+e7dQ6HGYmW+Y9XayrRip941jBc+LBARx5XTDRsHhe/e0BOEDssbWMSm4kYftZvaw&#10;xky7K3/RWAQjIoR9hgrqELpMSl/VZNEvXEccvbPrLYYoeyN1j9cIt61Mk+RFWmw4LtTY0XtN1U8x&#10;WAUnk5dHOp/MR7MviuETy+6yL5V6nE9vKxCBpvAf/mvnWsHyNY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mWu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322" o:spid="_x0000_s1198" style="position:absolute;left:43872;top:194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ESs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8jX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RK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3" o:spid="_x0000_s1199" style="position:absolute;left:33172;top:14401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ujsUA&#10;AADcAAAADwAAAGRycy9kb3ducmV2LnhtbESP3WrCQBSE74W+w3IK3kjdKJKG1FWK+NMrJbYPcMie&#10;JqHZs2F31ejTuwXBy2FmvmHmy9604kzON5YVTMYJCOLS6oYrBT/fm7cMhA/IGlvLpOBKHpaLl8Ec&#10;c20vXND5GCoRIexzVFCH0OVS+rImg35sO+Lo/VpnMETpKqkdXiLctHKaJKk02HBcqLGjVU3l3/Fk&#10;FNx27WHdbQ97OVpTOnJpkeG+V2r42n9+gAjUh2f40f7SCrL3G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a6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shape id="Freeform 324" o:spid="_x0000_s1200" style="position:absolute;left:39211;top:14103;width:673;height:66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0NMcA&#10;AADcAAAADwAAAGRycy9kb3ducmV2LnhtbESPT2vCQBTE74V+h+UVehHdWLCG1FW0RRv05L/i8ZF9&#10;JsHs25BdNfbTu4WCx2FmfsOMJq2pxIUaV1pW0O9FIIgzq0vOFey2824MwnlkjZVlUnAjB5Px89MI&#10;E22vvKbLxuciQNglqKDwvk6kdFlBBl3P1sTBO9rGoA+yyaVu8BrgppJvUfQuDZYcFgqs6bOg7LQ5&#10;GwXYOfmvw365StOf31sZz+bfnUVfqdeXdvoBwlPrH+H/dqoVxMMB/J0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9DTHAAAA3AAAAA8AAAAAAAAAAAAAAAAAmAIAAGRy&#10;cy9kb3ducmV2LnhtbFBLBQYAAAAABAAEAPUAAACMAwAAAAA=&#10;" path="m,l106,52,,105e" filled="f" strokeweight="39e-5mm">
                  <v:stroke endcap="round"/>
                  <v:path arrowok="t" o:connecttype="custom" o:connectlocs="0,0;67310,33020;0,66675" o:connectangles="0,0,0"/>
                </v:shape>
                <v:rect id="Rectangle 325" o:spid="_x0000_s1201" style="position:absolute;left:35947;top:12376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n0s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6fS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6" o:spid="_x0000_s1202" style="position:absolute;left:33172;top:18605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jc8IA&#10;AADcAAAADwAAAGRycy9kb3ducmV2LnhtbESPzarCMBSE9xd8h3AEd9dUF2qrUUQQBRfiH7g8NMe2&#10;2JyUJtb69kYQXA4z8w0zW7SmFA3VrrCsYNCPQBCnVhecKTif1v8TEM4jaywtk4IXOVjMO38zTLR9&#10;8oGao89EgLBLUEHufZVI6dKcDLq+rYiDd7O1QR9knUld4zPATSmHUTSSBgsOCzlWtMopvR8fRoGO&#10;d83lGq3dPt5cB016wc0hHinV67bLKQhPrf+Fv+2tVjAZj+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NzwgAAANwAAAAPAAAAAAAAAAAAAAAAAJgCAABkcnMvZG93&#10;bnJldi54bWxQSwUGAAAAAAQABAD1AAAAhwMAAAAA&#10;" path="m8,1624r96,l104,1640r-96,c4,1640,,1636,,1632v,-4,4,-8,8,-8xm200,1624r96,l296,1640r-96,l200,1624xm392,1624r96,l488,1640r-96,l392,1624xm584,1624r96,l680,1640r-96,l584,1624xm776,1624r96,l872,1640r-96,l776,1624xm968,1624r96,l1064,1640r-96,l968,1624xm1160,1624r96,l1256,1640r-96,l1160,1624xm1352,1624r96,l1448,1640r-96,l1352,1624xm1544,1624r96,l1640,1640r-96,l1544,1624xm1736,1624r96,l1832,1640r-96,l1736,1624xm1928,1624r96,l2024,1640r-96,l1928,1624xm2120,1624r96,l2216,1640r-96,l2120,1624xm2312,1624r96,l2408,1640r-96,l2312,1624xm2504,1624r96,l2600,1640r-96,l2504,1624xm2696,1624r96,l2792,1640r-96,l2696,1624xm2888,1624r96,l2984,1640r-96,l2888,1624xm3080,1624r96,l3176,1640r-96,l3080,1624xm3272,1624r96,l3368,1640r-96,l3272,1624xm3456,1632r,-96l3472,1536r,96l3456,1632xm3456,1440r,-96l3472,1344r,96l3456,1440xm3456,1248r,-96l3472,1152r,96l3456,1248xm3456,1056r,-96l3472,960r,96l3456,1056xm3456,864r,-96l3472,768r,96l3456,864xm3456,672r,-96l3472,576r,96l3456,672xm3456,480r,-96l3472,384r,96l3456,480xm3456,288r,-96l3472,192r,96l3456,288xm3456,96r,-96l3472,r,96l3456,96xe" fillcolor="black" strokeweight=".02919mm">
                  <v:stroke joinstyle="bevel"/>
                  <v:path arrowok="t" o:connecttype="custom" o:connectlocs="45193,713105;3476,706148;128627,713105;170344,706148;170344,713105;295494,706148;253778,706148;378928,713105;420645,706148;420645,713105;545796,706148;504079,706148;629229,713105;670946,706148;670946,713105;796097,706148;754380,706148;879531,713105;921247,706148;921247,713105;1046398,706148;1004681,706148;1129832,713105;1171549,706148;1171549,713105;1296699,706148;1254982,706148;1380133,713105;1421850,706148;1421850,713105;1501807,667884;1501807,709626;1508760,584398;1501807,542656;1508760,542656;1501807,417427;1501807,459170;1508760,333942;1501807,292199;1508760,292199;1501807,166971;1501807,208714;1508760,83485;1501807,41743;1508760,41743" o:connectangles="0,0,0,0,0,0,0,0,0,0,0,0,0,0,0,0,0,0,0,0,0,0,0,0,0,0,0,0,0,0,0,0,0,0,0,0,0,0,0,0,0,0,0,0,0"/>
                  <o:lock v:ext="edit" verticies="t"/>
                </v:shape>
                <v:shape id="Freeform 327" o:spid="_x0000_s1203" style="position:absolute;left:47891;top:18192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RMAA&#10;AADcAAAADwAAAGRycy9kb3ducmV2LnhtbERPTYvCMBC9C/6HMII3TfXgSjWKCIoH97BVqcehGdNi&#10;M6lN1O6/3xwWPD7e93Ld2Vq8qPWVYwWTcQKCuHC6YqPgfNqN5iB8QNZYOyYFv+Rhver3lphq9+Yf&#10;emXBiBjCPkUFZQhNKqUvSrLox64hjtzNtRZDhK2RusV3DLe1nCbJTFqsODaU2NC2pOKePa2Cqznk&#10;F7pdzb46ZtnzG/PmccyVGg66zQJEoC58xP/ug1Yw/4pr45l4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5SRMAAAADcAAAADwAAAAAAAAAAAAAAAACYAgAAZHJzL2Rvd25y&#10;ZXYueG1sUEsFBgAAAAAEAAQA9QAAAIUDAAAAAA==&#10;" path="m,105l53,r52,105e" filled="f" strokeweight="39e-5mm">
                  <v:stroke endcap="round"/>
                  <v:path arrowok="t" o:connecttype="custom" o:connectlocs="0,66675;33655,0;66675,66675" o:connectangles="0,0,0"/>
                </v:shape>
                <v:rect id="Rectangle 328" o:spid="_x0000_s1204" style="position:absolute;left:43872;top:23641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zoM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B/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OgwgAAANwAAAAPAAAAAAAAAAAAAAAAAJgCAABkcnMvZG93&#10;bnJldi54bWxQSwUGAAAAAAQABAD1AAAAhwMAAAAA&#10;" filled="f" stroked="f">
                  <v:textbox style="mso-fit-shape-to-text:t" inset="0,0,0,0">
                    <w:txbxContent>
                      <w:p w:rsidR="00CD19BE" w:rsidRDefault="00CD19BE" w:rsidP="00BE2ADB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9" o:spid="_x0000_s1205" style="position:absolute;left:51530;top:18605;width:70;height:13805;visibility:visible;mso-wrap-style:square;v-text-anchor:top" coordsize="16,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ZKMEA&#10;AADcAAAADwAAAGRycy9kb3ducmV2LnhtbERPTWsCMRC9C/6HMIVeRLPtQbZboxSlUNCLVu/TzXQ3&#10;dDNZkqm7/ntzKPT4eN+rzeg7daWYXGADT4sCFHEdrOPGwPnzfV6CSoJssQtMBm6UYLOeTlZY2TDw&#10;ka4naVQO4VShgVakr7ROdUse0yL0xJn7DtGjZBgbbSMOOdx3+rkoltqj49zQYk/bluqf0683EA9L&#10;t5P9y3n75XhfHrqZDJeZMY8P49srKKFR/sV/7g9roCzz/HwmHwG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WmSjBAAAA3AAAAA8AAAAAAAAAAAAAAAAAmAIAAGRycy9kb3du&#10;cmV2LnhtbFBLBQYAAAAABAAEAPUAAACGAwAAAAA=&#10;" path="m,3168r,-96l16,3072r,96c16,3172,12,3176,8,3176v-4,,-8,-4,-8,-8xm,2976r,-96l16,2880r,96l,2976xm,2784r,-96l16,2688r,96l,2784xm,2592r,-96l16,2496r,96l,2592xm,2400r,-96l16,2304r,96l,2400xm,2208r,-96l16,2112r,96l,2208xm,2016r,-96l16,1920r,96l,2016xm,1824r,-96l16,1728r,96l,1824xm,1632r,-96l16,1536r,96l,1632xm,1440r,-96l16,1344r,96l,1440xm,1248r,-96l16,1152r,96l,1248xm,1056l,960r16,l16,1056r-16,xm,864l,768r16,l16,864,,864xm,672l,576r16,l16,672,,672xm,480l,384r16,l16,480,,480xm,288l,192r16,l16,288,,288xm,96l,,16,r,96l,96xe" fillcolor="black" strokeweight=".02919mm">
                  <v:stroke joinstyle="bevel"/>
                  <v:path arrowok="t" o:connecttype="custom" o:connectlocs="0,1335285;6985,1377013;0,1377013;0,1251830;6985,1293557;0,1210102;6985,1168374;0,1210102;0,1084919;6985,1126647;0,1043191;6985,1001464;0,1043191;0,918008;6985,959736;0,876281;6985,834553;0,876281;0,751098;6985,792825;0,709370;6985,667643;0,709370;0,584187;6985,625915;0,542460;6985,500732;0,542460;0,417277;6985,459004;0,375549;6985,333821;0,375549;0,250366;6985,292094;0,208638;6985,166911;0,208638;0,83455;6985,125183;0,41728;6985,0;0,41728" o:connectangles="0,0,0,0,0,0,0,0,0,0,0,0,0,0,0,0,0,0,0,0,0,0,0,0,0,0,0,0,0,0,0,0,0,0,0,0,0,0,0,0,0,0,0"/>
                  <o:lock v:ext="edit" verticies="t"/>
                </v:shape>
                <v:oval id="Oval 330" o:spid="_x0000_s1206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O1MMA&#10;AADcAAAADwAAAGRycy9kb3ducmV2LnhtbESPwWrDMBBE74H+g9hCb7GcHoJxo4RQKJie0iSQ6yJt&#10;LSfWypFUx+3XV4FCj8PMvGFWm8n1YqQQO88KFkUJglh703Gr4Hh4m1cgYkI22HsmBd8UYbN+mK2w&#10;Nv7GHzTuUysyhGONCmxKQy1l1JYcxsIPxNn79MFhyjK00gS8Zbjr5XNZLqXDjvOCxYFeLenL/ssp&#10;eHfjTjeDDai3y93pbK/Nj7wq9fQ4bV9AJJrSf/iv3RgFVbWA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O1MMAAADcAAAADwAAAAAAAAAAAAAAAACYAgAAZHJzL2Rv&#10;d25yZXYueG1sUEsFBgAAAAAEAAQA9QAAAIgDAAAAAA==&#10;" fillcolor="black" strokeweight="0"/>
                <v:oval id="Oval 331" o:spid="_x0000_s1207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vj8MA&#10;AADcAAAADwAAAGRycy9kb3ducmV2LnhtbESPT4vCMBTE7wt+h/CEva2pHqRbjSKCIAse/IPi7dE8&#10;22ryUpKs1m+/EYQ9DjPzG2Y676wRd/KhcaxgOMhAEJdON1wpOOxXXzmIEJE1Gsek4EkB5rPexxQL&#10;7R68pfsuViJBOBSooI6xLaQMZU0Ww8C1xMm7OG8xJukrqT0+EtwaOcqysbTYcFqosaVlTeVt92sT&#10;ZbvfGB0W/mf4fb6e1uZAx2em1Ge/W0xAROrif/jdXmsFeT6C1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vj8MAAADcAAAADwAAAAAAAAAAAAAAAACYAgAAZHJzL2Rv&#10;d25yZXYueG1sUEsFBgAAAAAEAAQA9QAAAIgDAAAAAA==&#10;" filled="f" strokeweight="39e-5mm">
                  <v:stroke endcap="round"/>
                </v:oval>
                <w10:anchorlock/>
              </v:group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6"/>
        <w:gridCol w:w="5400"/>
      </w:tblGrid>
      <w:tr w:rsidR="00BE2ADB" w:rsidRPr="00466E70" w:rsidTr="00CD19BE">
        <w:trPr>
          <w:tblHeader/>
        </w:trPr>
        <w:tc>
          <w:tcPr>
            <w:tcW w:w="3316" w:type="dxa"/>
            <w:shd w:val="clear" w:color="auto" w:fill="E5DFEC"/>
          </w:tcPr>
          <w:p w:rsidR="00BE2ADB" w:rsidRPr="004560A3" w:rsidRDefault="00BE2ADB" w:rsidP="00CD19BE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Elements</w:t>
            </w:r>
          </w:p>
        </w:tc>
        <w:tc>
          <w:tcPr>
            <w:tcW w:w="5400" w:type="dxa"/>
            <w:shd w:val="clear" w:color="auto" w:fill="E5DFEC"/>
          </w:tcPr>
          <w:p w:rsidR="00BE2ADB" w:rsidRPr="004560A3" w:rsidRDefault="00BE2ADB" w:rsidP="00CD19BE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BE2ADB" w:rsidRPr="00466E70" w:rsidTr="00CD19BE">
        <w:trPr>
          <w:trHeight w:val="2042"/>
        </w:trPr>
        <w:tc>
          <w:tcPr>
            <w:tcW w:w="3316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>
                      <wp:extent cx="1573530" cy="1122045"/>
                      <wp:effectExtent l="0" t="0" r="0" b="0"/>
                      <wp:docPr id="49" name="Canv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329"/>
                                  <a:ext cx="1102995" cy="777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960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7310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8128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0096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2827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6192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8224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08915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3205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9555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6352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9019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2385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30835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4417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7147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0513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2545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45135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52120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6545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9276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2641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4673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8039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7695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27380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61670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8834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70866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770" y="64770"/>
                                  <a:ext cx="1287145" cy="713105"/>
                                </a:xfrm>
                                <a:custGeom>
                                  <a:avLst/>
                                  <a:gdLst>
                                    <a:gd name="T0" fmla="*/ 0 w 1533"/>
                                    <a:gd name="T1" fmla="*/ 0 h 1021"/>
                                    <a:gd name="T2" fmla="*/ 958 w 1533"/>
                                    <a:gd name="T3" fmla="*/ 0 h 1021"/>
                                    <a:gd name="T4" fmla="*/ 958 w 1533"/>
                                    <a:gd name="T5" fmla="*/ 274 h 1021"/>
                                    <a:gd name="T6" fmla="*/ 0 w 1533"/>
                                    <a:gd name="T7" fmla="*/ 274 h 1021"/>
                                    <a:gd name="T8" fmla="*/ 1533 w 1533"/>
                                    <a:gd name="T9" fmla="*/ 274 h 1021"/>
                                    <a:gd name="T10" fmla="*/ 1533 w 1533"/>
                                    <a:gd name="T11" fmla="*/ 1021 h 1021"/>
                                    <a:gd name="T12" fmla="*/ 0 w 1533"/>
                                    <a:gd name="T13" fmla="*/ 1021 h 1021"/>
                                    <a:gd name="T14" fmla="*/ 0 w 1533"/>
                                    <a:gd name="T15" fmla="*/ 0 h 10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33" h="1021">
                                      <a:moveTo>
                                        <a:pt x="0" y="0"/>
                                      </a:moveTo>
                                      <a:lnTo>
                                        <a:pt x="958" y="0"/>
                                      </a:lnTo>
                                      <a:lnTo>
                                        <a:pt x="958" y="274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1533" y="274"/>
                                      </a:lnTo>
                                      <a:lnTo>
                                        <a:pt x="1533" y="1021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870" y="114935"/>
                                  <a:ext cx="3441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19BE" w:rsidRDefault="00CD19BE" w:rsidP="00BE2ADB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 GUI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3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4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" o:spid="_x0000_s1208" editas="canvas" style="width:123.9pt;height:88.35pt;mso-position-horizontal-relative:char;mso-position-vertical-relative:line" coordsize="15735,11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">
                      <v:shape id="_x0000_s1209" type="#_x0000_t75" style="position:absolute;width:15735;height:11220;visibility:visible;mso-wrap-style:square">
                        <v:fill o:detectmouseclick="t"/>
                        <v:path o:connecttype="none"/>
                      </v:shape>
                      <v:rect id="Rectangle 118" o:spid="_x0000_s1210" style="position:absolute;top:1863;width:11029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K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SCZ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HijBAAAA3AAAAA8AAAAAAAAAAAAAAAAAmAIAAGRycy9kb3du&#10;cmV2LnhtbFBLBQYAAAAABAAEAPUAAACGAwAAAAA=&#10;" stroked="f"/>
                      <v:rect id="Rectangle 119" o:spid="_x0000_s1211" style="position:absolute;left:609;top:609;width:979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5dMYA&#10;AADcAAAADwAAAGRycy9kb3ducmV2LnhtbESPQWvCQBSE7wX/w/KEXqRuLNZKdCNSWmgPHkxLvT6y&#10;z2Rj9m3Mrhr/vVsQehxm5htmueptI87UeeNYwWScgCAunDZcKvj5/niag/ABWWPjmBRcycMqGzws&#10;MdXuwls656EUEcI+RQVVCG0qpS8qsujHriWO3t51FkOUXSl1h5cIt418TpKZtGg4LlTY0ltFxSE/&#10;WQXFKf81tbHz+uW4fTejnR59TTdKPQ779QJEoD78h+/tT61g9jqBv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5dMYAAADcAAAADwAAAAAAAAAAAAAAAACYAgAAZHJz&#10;L2Rvd25yZXYueG1sUEsFBgAAAAAEAAQA9QAAAIsDAAAAAA==&#10;" fillcolor="#fff9e6" stroked="f"/>
                      <v:rect id="Rectangle 120" o:spid="_x0000_s1212" style="position:absolute;left:609;top:673;width:979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x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lkC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JcTEAAAA3AAAAA8AAAAAAAAAAAAAAAAAmAIAAGRycy9k&#10;b3ducmV2LnhtbFBLBQYAAAAABAAEAPUAAACJAwAAAAA=&#10;" stroked="f"/>
                      <v:rect id="Rectangle 121" o:spid="_x0000_s1213" style="position:absolute;left:609;top:812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7s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qPuxQAAANwAAAAPAAAAAAAAAAAAAAAAAJgCAABkcnMv&#10;ZG93bnJldi54bWxQSwUGAAAAAAQABAD1AAAAigMAAAAA&#10;" fillcolor="#fffffe" stroked="f"/>
                      <v:rect id="Rectangle 122" o:spid="_x0000_s1214" style="position:absolute;left:609;top:1009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o9sQA&#10;AADcAAAADwAAAGRycy9kb3ducmV2LnhtbESPW4vCMBSE34X9D+Es7JumK9KVahRXEC+sUG/vh+bY&#10;FpuT0mS1/nsjCD4OM/MNM562phJXalxpWcF3LwJBnFldcq7geFh0hyCcR9ZYWSYFd3IwnXx0xpho&#10;e+MdXfc+FwHCLkEFhfd1IqXLCjLoerYmDt7ZNgZ9kE0udYO3ADeV7EdRLA2WHBYKrGleUHbZ/xsF&#10;29PSH+fRco2X3XCT/jKmf4tYqa/PdjYC4an17/CrvdIK4p8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KPbEAAAA3AAAAA8AAAAAAAAAAAAAAAAAmAIAAGRycy9k&#10;b3ducmV2LnhtbFBLBQYAAAAABAAEAPUAAACJAwAAAAA=&#10;" fillcolor="#fffffd" stroked="f"/>
                      <v:rect id="Rectangle 123" o:spid="_x0000_s1215" style="position:absolute;left:609;top:1282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LKMcA&#10;AADcAAAADwAAAGRycy9kb3ducmV2LnhtbESPT2vCQBTE7wW/w/IEL0U3tfiH6ColbaXSU1TE4zP7&#10;TEKzb0N2q9tv3y0IPQ4z8xtmuQ6mEVfqXG1ZwdMoAUFcWF1zqeCwfx/OQTiPrLGxTAp+yMF61XtY&#10;YqrtjXO67nwpIoRdigoq79tUSldUZNCNbEscvYvtDPoou1LqDm8Rbho5TpKpNFhzXKiwpayi4mv3&#10;bRS8vYbnzG3P883+8yjzU5JtHkOt1KAfXhYgPAX/H763P7SC6WwC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ZiyjHAAAA3AAAAA8AAAAAAAAAAAAAAAAAmAIAAGRy&#10;cy9kb3ducmV2LnhtbFBLBQYAAAAABAAEAPUAAACMAwAAAAA=&#10;" fillcolor="#fffefc" stroked="f"/>
                      <v:rect id="Rectangle 124" o:spid="_x0000_s1216" style="position:absolute;left:609;top:1619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JrcUA&#10;AADcAAAADwAAAGRycy9kb3ducmV2LnhtbESPQWsCMRSE70L/Q3hCb5oosspqlCKV9mJBLRRvz81z&#10;N3TzsmxSd/vvm4LgcZiZb5jVpne1uFEbrGcNk7ECQVx4Y7nU8HnajRYgQkQ2WHsmDb8UYLN+Gqww&#10;N77jA92OsRQJwiFHDVWMTS5lKCpyGMa+IU7e1bcOY5JtKU2LXYK7Wk6VyqRDy2mhwoa2FRXfxx+n&#10;Qc12H69fszfKLtPzQdm9bfbdVuvnYf+yBBGpj4/wvf1uNGTzDP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0mtxQAAANwAAAAPAAAAAAAAAAAAAAAAAJgCAABkcnMv&#10;ZG93bnJldi54bWxQSwUGAAAAAAQABAD1AAAAigMAAAAA&#10;" fillcolor="#fffefb" stroked="f"/>
                      <v:rect id="Rectangle 125" o:spid="_x0000_s1217" style="position:absolute;left:609;top:1822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ER8QA&#10;AADcAAAADwAAAGRycy9kb3ducmV2LnhtbESP0WrCQBRE34X+w3ILfZG60YLW1FVEEEoDxUQ/4JK9&#10;TYLZu0t2TeLfu4VCH4eZOcNsdqNpRU+dbywrmM8SEMSl1Q1XCi7n4+s7CB+QNbaWScGdPOy2T5MN&#10;ptoOnFNfhEpECPsUFdQhuFRKX9Zk0M+sI47ej+0Mhii7SuoOhwg3rVwkyVIabDgu1OjoUFN5LW5G&#10;wVt2PZdfyXDkb5zOLWYuP62dUi/P4/4DRKAx/If/2p9awXK1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LhEfEAAAA3AAAAA8AAAAAAAAAAAAAAAAAmAIAAGRycy9k&#10;b3ducmV2LnhtbFBLBQYAAAAABAAEAPUAAACJAwAAAAA=&#10;" fillcolor="#fffefa" stroked="f"/>
                      <v:rect id="Rectangle 126" o:spid="_x0000_s1218" style="position:absolute;left:609;top:2089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J0cMA&#10;AADcAAAADwAAAGRycy9kb3ducmV2LnhtbERPz2vCMBS+D/Y/hDfwNlMdOKlGGUJBBh50m+LtrXm2&#10;3ZKXmsRa/3tzGOz48f2eL3trREc+NI4VjIYZCOLS6YYrBZ8fxfMURIjIGo1jUnCjAMvF48Mcc+2u&#10;vKVuFyuRQjjkqKCOsc2lDGVNFsPQtcSJOzlvMSboK6k9XlO4NXKcZRNpseHUUGNLq5rK393FKpge&#10;2vPm+NO8719G5tsU4eSLr06pwVP/NgMRqY//4j/3WiuYvKa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J0cMAAADcAAAADwAAAAAAAAAAAAAAAACYAgAAZHJzL2Rv&#10;d25yZXYueG1sUEsFBgAAAAAEAAQA9QAAAIgDAAAAAA==&#10;" fillcolor="#fffef9" stroked="f"/>
                      <v:rect id="Rectangle 127" o:spid="_x0000_s1219" style="position:absolute;left:609;top:2432;width:979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3V8cA&#10;AADcAAAADwAAAGRycy9kb3ducmV2LnhtbESPS2vDMBCE74X8B7GFXEoiO7R5uFFCKQRiaEPz6nmx&#10;tpaJtTKWErv/vioUehxm5htmue5tLW7U+sqxgnScgCAunK64VHA6bkZzED4ga6wdk4Jv8rBeDe6W&#10;mGnX8Z5uh1CKCGGfoQITQpNJ6QtDFv3YNcTR+3KtxRBlW0rdYhfhtpaTJJlKixXHBYMNvRoqLoer&#10;VfCUVm/btPgwD7vH9D3fdfm5/syVGt73L88gAvXhP/zX3moF09kC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Dd1fHAAAA3AAAAA8AAAAAAAAAAAAAAAAAmAIAAGRy&#10;cy9kb3ducmV2LnhtbFBLBQYAAAAABAAEAPUAAACMAwAAAAA=&#10;" fillcolor="#fffef8" stroked="f"/>
                      <v:rect id="Rectangle 128" o:spid="_x0000_s1220" style="position:absolute;left:609;top:2495;width:979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GxcAA&#10;AADcAAAADwAAAGRycy9kb3ducmV2LnhtbERPy4rCMBTdD/gP4QruxlQXKtUo4gOVQcTHwuWluTbF&#10;5qY0Uevfm8WAy8N5T2aNLcWTal84VtDrJiCIM6cLzhVczuvfEQgfkDWWjknBmzzMpq2fCabavfhI&#10;z1PIRQxhn6ICE0KVSukzQxZ911XEkbu52mKIsM6lrvEVw20p+0kykBYLjg0GK1oYyu6nh1Vwe/R3&#10;zeYw/7uaZTk0O8vn1Z6V6rSb+RhEoCZ8xf/urVYwGMX58Uw8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BGxcAAAADcAAAADwAAAAAAAAAAAAAAAACYAgAAZHJzL2Rvd25y&#10;ZXYueG1sUEsFBgAAAAAEAAQA9QAAAIUDAAAAAA==&#10;" fillcolor="#fffdf8" stroked="f"/>
                      <v:rect id="Rectangle 129" o:spid="_x0000_s1221" style="position:absolute;left:609;top:2635;width:979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AQr8A&#10;AADcAAAADwAAAGRycy9kb3ducmV2LnhtbESPwQrCMBBE74L/EFbwpqkeRKpRRCiIN60Xb2uztsVm&#10;U5rYVr/eCILHYWbeMOttbyrRUuNKywpm0wgEcWZ1ybmCS5pMliCcR9ZYWSYFL3Kw3QwHa4y17fhE&#10;7dnnIkDYxaig8L6OpXRZQQbd1NbEwbvbxqAPssmlbrALcFPJeRQtpMGSw0KBNe0Lyh7np1Hgbv2b&#10;6iTt9uaYdO31kJr7463UeNTvViA89f4f/rUPWsFiOYPvmX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8BCvwAAANwAAAAPAAAAAAAAAAAAAAAAAJgCAABkcnMvZG93bnJl&#10;di54bWxQSwUGAAAAAAQABAD1AAAAhAMAAAAA&#10;" fillcolor="#fffdf7" stroked="f"/>
                      <v:rect id="Rectangle 130" o:spid="_x0000_s1222" style="position:absolute;left:609;top:2901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X9MUA&#10;AADcAAAADwAAAGRycy9kb3ducmV2LnhtbESPQWvCQBSE74X+h+UVehGzaRAJ0VXEIngLpi1eH9ln&#10;Esy+jdlVE399Vyj0OMzMN8xyPZhW3Kh3jWUFH1EMgri0uuFKwffXbpqCcB5ZY2uZFIzkYL16fVli&#10;pu2dD3QrfCUChF2GCmrvu0xKV9Zk0EW2Iw7eyfYGfZB9JXWP9wA3rUzieC4NNhwWauxoW1N5Lq5G&#10;wak77mZtPtlM8jEvHtWn/bk8Zkq9vw2bBQhPg/8P/7X3WsE8TeB5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pf0xQAAANwAAAAPAAAAAAAAAAAAAAAAAJgCAABkcnMv&#10;ZG93bnJldi54bWxQSwUGAAAAAAQABAD1AAAAigMAAAAA&#10;" fillcolor="#fffdf6" stroked="f"/>
                      <v:rect id="Rectangle 131" o:spid="_x0000_s1223" style="position:absolute;left:609;top:3238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ZmMMA&#10;AADcAAAADwAAAGRycy9kb3ducmV2LnhtbESPT2sCMRTE70K/Q3iF3txsLYisRlmKgj21/rl4e2ye&#10;u6ublyWJbvrtm4LgcZiZ3zCLVTSduJPzrWUF71kOgriyuuVawfGwGc9A+ICssbNMCn7Jw2r5Mlpg&#10;oe3AO7rvQy0ShH2BCpoQ+kJKXzVk0Ge2J07e2TqDIUlXS+1wSHDTyUmeT6XBltNCgz19NlRd9zej&#10;wPV6x/y1OcWfyxB8XpZx/V0r9fYayzmIQDE8w4/2ViuYzj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ZmMMAAADcAAAADwAAAAAAAAAAAAAAAACYAgAAZHJzL2Rv&#10;d25yZXYueG1sUEsFBgAAAAAEAAQA9QAAAIgDAAAAAA==&#10;" fillcolor="#fffdf5" stroked="f"/>
                      <v:rect id="Rectangle 132" o:spid="_x0000_s1224" style="position:absolute;left:609;top:3308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Nq8QA&#10;AADcAAAADwAAAGRycy9kb3ducmV2LnhtbESPQUvDQBSE70L/w/IEL9JujBJK7LaUguBJsU17fmRf&#10;k2j2bdh9aeO/dwXB4zAz3zCrzeR6daEQO88GHhYZKOLa244bA9XhZb4EFQXZYu+ZDHxThM16drPC&#10;0vorf9BlL41KEI4lGmhFhlLrWLfkMC78QJy8sw8OJcnQaBvwmuCu13mWFdphx2mhxYF2LdVf+9EZ&#10;yO/z6qCPp2L7GCqRt3c9jp9nY+5up+0zKKFJ/sN/7VdroFg+we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TavEAAAA3AAAAA8AAAAAAAAAAAAAAAAAmAIAAGRycy9k&#10;b3ducmV2LnhtbFBLBQYAAAAABAAEAPUAAACJAwAAAAA=&#10;" fillcolor="#fffcf5" stroked="f"/>
                      <v:rect id="Rectangle 133" o:spid="_x0000_s1225" style="position:absolute;left:609;top:3441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RpMQA&#10;AADcAAAADwAAAGRycy9kb3ducmV2LnhtbESPS4vCQBCE74L/YegFL6IThQ2adRJEWNirj4Pemkzn&#10;sZvpCZkxRn/9jiB4LKrqK2qTDaYRPXWutqxgMY9AEOdW11wqOB2/ZysQziNrbCyTgjs5yNLxaIOJ&#10;tjfeU3/wpQgQdgkqqLxvEyldXpFBN7ctcfAK2xn0QXal1B3eAtw0chlFsTRYc1iosKVdRfnf4WoU&#10;0P16nD5sXPwuzuvzbnopTr0vlJp8DNsvEJ4G/w6/2j9aQbz6hO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EaTEAAAA3AAAAA8AAAAAAAAAAAAAAAAAmAIAAGRycy9k&#10;b3ducmV2LnhtbFBLBQYAAAAABAAEAPUAAACJAwAAAAA=&#10;" fillcolor="#fffcf4" stroked="f"/>
                      <v:rect id="Rectangle 134" o:spid="_x0000_s1226" style="position:absolute;left:609;top:3714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X2sYA&#10;AADcAAAADwAAAGRycy9kb3ducmV2LnhtbESPQWsCMRSE74X+h/AKvWlWD4tsjSK1SwVLi1oQb4/k&#10;ubt087Ik0d321zcFocdhZr5h5svBtuJKPjSOFUzGGQhi7UzDlYLPQzmagQgR2WDrmBR8U4Dl4v5u&#10;joVxPe/ouo+VSBAOBSqoY+wKKYOuyWIYu444eWfnLcYkfSWNxz7BbSunWZZLiw2nhRo7eq5Jf+0v&#10;VsHr+8tWH6Y//TY/hrWXH6V+O5VKPT4MqycQkYb4H761N0ZBPsv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X2sYAAADcAAAADwAAAAAAAAAAAAAAAACYAgAAZHJz&#10;L2Rvd25yZXYueG1sUEsFBgAAAAAEAAQA9QAAAIsDAAAAAA==&#10;" fillcolor="#fffcf3" stroked="f"/>
                      <v:rect id="Rectangle 135" o:spid="_x0000_s1227" style="position:absolute;left:609;top:4051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RcMA&#10;AADcAAAADwAAAGRycy9kb3ducmV2LnhtbESPT4vCMBTE74LfITzBm6b1oFKNIpVl9yDI+uf+aJ5t&#10;NXkpTVbrtzeCsMdhZn7DLNedNeJOra8dK0jHCQjiwumaSwWn49doDsIHZI3GMSl4kof1qt9bYqbd&#10;g3/pfgiliBD2GSqoQmgyKX1RkUU/dg1x9C6utRiibEupW3xEuDVykiRTabHmuFBhQ3lFxe3wZxXk&#10;M1Omk/1Wn76TJ19Nne7S/KzUcNBtFiACdeE//Gn/aAXT+Q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RcMAAADcAAAADwAAAAAAAAAAAAAAAACYAgAAZHJzL2Rv&#10;d25yZXYueG1sUEsFBgAAAAAEAAQA9QAAAIgDAAAAAA==&#10;" fillcolor="#fffcf2" stroked="f"/>
                      <v:rect id="Rectangle 136" o:spid="_x0000_s1228" style="position:absolute;left:609;top:4254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X6L8A&#10;AADcAAAADwAAAGRycy9kb3ducmV2LnhtbERPTYvCMBC9C/sfwix401SFWqpRRFj0atU9zyZjW20m&#10;pclq3V+/OQgeH+97ue5tI+7U+dqxgsk4AUGsnam5VHA6fo0yED4gG2wck4IneVivPgZLzI178IHu&#10;RShFDGGfo4IqhDaX0uuKLPqxa4kjd3GdxRBhV0rT4SOG20ZOkySVFmuODRW2tK1I34pfq2C3S4oZ&#10;zqffP357LszheNWp/lNq+NlvFiAC9eEtfrn3RkGaxb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xpfovwAAANwAAAAPAAAAAAAAAAAAAAAAAJgCAABkcnMvZG93bnJl&#10;di54bWxQSwUGAAAAAAQABAD1AAAAhAMAAAAA&#10;" fillcolor="#fffcf1" stroked="f"/>
                      <v:rect id="Rectangle 137" o:spid="_x0000_s1229" style="position:absolute;left:609;top:4451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teMQA&#10;AADcAAAADwAAAGRycy9kb3ducmV2LnhtbESPQWsCMRSE70L/Q3iF3jSrUNHVKOpa8FAorq3nx+a5&#10;Wdy8LJtU03/fFAoeh5n5hlmuo23FjXrfOFYwHmUgiCunG64VfJ7ehjMQPiBrbB2Tgh/ysF49DZaY&#10;a3fnI93KUIsEYZ+jAhNCl0vpK0MW/ch1xMm7uN5iSLKvpe7xnuC2lZMsm0qLDacFgx3tDFXX8tsq&#10;2L4WH1xO2vrLFIcY9++n83FfKPXyHDcLEIFieIT/2wetYDqb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LXjEAAAA3AAAAA8AAAAAAAAAAAAAAAAAmAIAAGRycy9k&#10;b3ducmV2LnhtbFBLBQYAAAAABAAEAPUAAACJAwAAAAA=&#10;" fillcolor="#fffcf0" stroked="f"/>
                      <v:rect id="Rectangle 138" o:spid="_x0000_s1230" style="position:absolute;left:609;top:4521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sMMA&#10;AADcAAAADwAAAGRycy9kb3ducmV2LnhtbERPTWvCQBC9F/oflil4kbqpQmyjqzS2Vk+F2kKvQ3ZM&#10;gtnZkF1j/Pedg9Dj430v14NrVE9dqD0beJokoIgLb2suDfx8bx+fQYWIbLHxTAauFGC9ur9bYmb9&#10;hb+oP8RSSQiHDA1UMbaZ1qGoyGGY+JZYuKPvHEaBXalthxcJd42eJkmqHdYsDRW2tKmoOB3OTkre&#10;2oE/T7v+fbbNf/Nx7dJ8/mHM6GF4XYCKNMR/8c29twbSF5kvZ+Q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sMMAAADcAAAADwAAAAAAAAAAAAAAAACYAgAAZHJzL2Rv&#10;d25yZXYueG1sUEsFBgAAAAAEAAQA9QAAAIgDAAAAAA==&#10;" fillcolor="#fffbf0" stroked="f"/>
                      <v:rect id="Rectangle 139" o:spid="_x0000_s1231" style="position:absolute;left:609;top:4654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+Y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m8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PmDHAAAA3AAAAA8AAAAAAAAAAAAAAAAAmAIAAGRy&#10;cy9kb3ducmV2LnhtbFBLBQYAAAAABAAEAPUAAACMAwAAAAA=&#10;" fillcolor="#fffbef" stroked="f"/>
                      <v:rect id="Rectangle 140" o:spid="_x0000_s1232" style="position:absolute;left:609;top:4927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ewcUA&#10;AADcAAAADwAAAGRycy9kb3ducmV2LnhtbESPT2sCMRTE7wW/Q3hCbzVxD2JX4yJKayn00LUevD02&#10;z/2bl2UTdfvtm0Khx2FmfsOss9F24kaDrx1rmM8UCOLCmZpLDV/Hl6clCB+QDXaOScM3ecg2k4c1&#10;psbd+ZNueShFhLBPUUMVQp9K6YuKLPqZ64mjd3GDxRDlUEoz4D3CbScTpRbSYs1xocKedhUVbX61&#10;Gj7y0/vpPDYXSe2rOqh62eyPhdaP03G7AhFoDP/hv/ab0bB4T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V7BxQAAANwAAAAPAAAAAAAAAAAAAAAAAJgCAABkcnMv&#10;ZG93bnJldi54bWxQSwUGAAAAAAQABAD1AAAAigMAAAAA&#10;" fillcolor="#fffbee" stroked="f"/>
                      <v:rect id="Rectangle 141" o:spid="_x0000_s1233" style="position:absolute;left:609;top:5264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Y8MUA&#10;AADcAAAADwAAAGRycy9kb3ducmV2LnhtbESP0WrCQBRE3wv+w3KFvtWNWqRGVxFFaEsfYvQDLtlr&#10;Es3eDbtrkv59t1Do4zAzZ5j1djCN6Mj52rKC6SQBQVxYXXOp4HI+vryB8AFZY2OZFHyTh+1m9LTG&#10;VNueT9TloRQRwj5FBVUIbSqlLyoy6Ce2JY7e1TqDIUpXSu2wj3DTyFmSLKTBmuNChS3tKyru+cMo&#10;uH0c+nOX5XitZy57zT79KfRfSj2Ph90KRKAh/If/2u9awWI5h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jwxQAAANwAAAAPAAAAAAAAAAAAAAAAAJgCAABkcnMv&#10;ZG93bnJldi54bWxQSwUGAAAAAAQABAD1AAAAigMAAAAA&#10;" fillcolor="#fffbed" stroked="f"/>
                      <v:rect id="Rectangle 142" o:spid="_x0000_s1234" style="position:absolute;left:609;top:5467;width:979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t7cQA&#10;AADcAAAADwAAAGRycy9kb3ducmV2LnhtbESPQYvCMBSE74L/IbyFvWm6ropWo4gieBDBbkG8PZpn&#10;293mpTRR6783grDHYWa+YebL1lTiRo0rLSv46kcgiDOrS84VpD/b3gSE88gaK8uk4EEOlotuZ46x&#10;tnc+0i3xuQgQdjEqKLyvYyldVpBB17c1cfAutjHog2xyqRu8B7ip5CCKxtJgyWGhwJrWBWV/ydUo&#10;IJvuT5ujs9Pv31F58YfreZUelPr8aFczEJ5a/x9+t3dawXg6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be3EAAAA3AAAAA8AAAAAAAAAAAAAAAAAmAIAAGRycy9k&#10;b3ducmV2LnhtbFBLBQYAAAAABAAEAPUAAACJAwAAAAA=&#10;" fillcolor="#fffbec" stroked="f"/>
                      <v:rect id="Rectangle 143" o:spid="_x0000_s1235" style="position:absolute;left:609;top:5803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A8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yXK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oDwgAAANwAAAAPAAAAAAAAAAAAAAAAAJgCAABkcnMvZG93&#10;bnJldi54bWxQSwUGAAAAAAQABAD1AAAAhwMAAAAA&#10;" fillcolor="#fffaeb" stroked="f"/>
                      <v:rect id="Rectangle 144" o:spid="_x0000_s1236" style="position:absolute;left:609;top:6076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MFcUA&#10;AADcAAAADwAAAGRycy9kb3ducmV2LnhtbESPQWvCQBSE7wX/w/IEb3VjkWhTVxGL4KWKUez1kX3J&#10;pmbfhuxW47/vFgo9DjPzDbNY9bYRN+p87VjBZJyAIC6crrlScD5tn+cgfEDW2DgmBQ/ysFoOnhaY&#10;aXfnI93yUIkIYZ+hAhNCm0npC0MW/di1xNErXWcxRNlVUnd4j3DbyJckSaXFmuOCwZY2hopr/m0V&#10;zPYXacpzbt8f/nP68bUtd/vLQanRsF+/gQjUh//wX3unFaSv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wVxQAAANwAAAAPAAAAAAAAAAAAAAAAAJgCAABkcnMv&#10;ZG93bnJldi54bWxQSwUGAAAAAAQABAD1AAAAigMAAAAA&#10;" fillcolor="#fffaea" stroked="f"/>
                      <v:rect id="Rectangle 145" o:spid="_x0000_s1237" style="position:absolute;left:609;top:6273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yLsUA&#10;AADcAAAADwAAAGRycy9kb3ducmV2LnhtbESP3WrCQBSE7wXfYTlC78ym4k+NriItYim0YKx4e8ie&#10;ZoPZsyG71bRP3y0IXg4z8w2zXHe2FhdqfeVYwWOSgiAunK64VPB52A6fQPiArLF2TAp+yMN61e8t&#10;MdPuynu65KEUEcI+QwUmhCaT0heGLPrENcTR+3KtxRBlW0rd4jXCbS1HaTqVFiuOCwYbejZUnPNv&#10;q+D9QPn4/MvHyfiNPl4mBncniUo9DLrNAkSgLtzDt/arVjCdz+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zIuxQAAANwAAAAPAAAAAAAAAAAAAAAAAJgCAABkcnMv&#10;ZG93bnJldi54bWxQSwUGAAAAAAQABAD1AAAAigMAAAAA&#10;" fillcolor="#fffae9" stroked="f"/>
                      <v:rect id="Rectangle 146" o:spid="_x0000_s1238" style="position:absolute;left:609;top:6616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jscIA&#10;AADcAAAADwAAAGRycy9kb3ducmV2LnhtbERPu27CMBTdkfgH6yJ1AwcoKUljUERVqR0YeAwdr+JL&#10;khJfR7YL6d/XQyXGo/MutoPpxI2cby0rmM8SEMSV1S3XCs6n9+kahA/IGjvLpOCXPGw341GBubZ3&#10;PtDtGGoRQ9jnqKAJoc+l9FVDBv3M9sSRu1hnMEToaqkd3mO46eQiSVJpsOXY0GBPu4aq6/HHKCj9&#10;5xl36XdJb9mK9+bly7rls1JPk6F8BRFoCA/xv/tDK0izuDae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OxwgAAANwAAAAPAAAAAAAAAAAAAAAAAJgCAABkcnMvZG93&#10;bnJldi54bWxQSwUGAAAAAAQABAD1AAAAhwMAAAAA&#10;" fillcolor="#fff9e8" stroked="f"/>
                      <v:rect id="Rectangle 147" o:spid="_x0000_s1239" style="position:absolute;left:609;top:6883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psQA&#10;AADcAAAADwAAAGRycy9kb3ducmV2LnhtbESPT2vCQBTE70K/w/IKXkQ3/kWjq5SA6LW2l94e2Wc2&#10;bfZtml1N9NO7QqHHYWZ+w2x2na3ElRpfOlYwHiUgiHOnSy4UfH7sh0sQPiBrrByTght52G1fehtM&#10;tWv5na6nUIgIYZ+iAhNCnUrpc0MW/cjVxNE7u8ZiiLIppG6wjXBbyUmSLKTFkuOCwZoyQ/nP6WIV&#10;WH+ct/cwsOPpYfBtfmdfmc/mSvVfu7c1iEBd+A//tY9awWK1gu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JKbEAAAA3AAAAA8AAAAAAAAAAAAAAAAAmAIAAGRycy9k&#10;b3ducmV2LnhtbFBLBQYAAAAABAAEAPUAAACJAwAAAAA=&#10;" fillcolor="#fff9e7" stroked="f"/>
                      <v:rect id="Rectangle 148" o:spid="_x0000_s1240" style="position:absolute;left:609;top:7086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gD8MA&#10;AADcAAAADwAAAGRycy9kb3ducmV2LnhtbERPz2vCMBS+D/wfwht4EU0nTqWaiowN5sGD3diuj+bZ&#10;pmteuiZq/e/NQfD48f1eb3rbiDN13jhW8DJJQBAXThsuFXx/fYyXIHxA1tg4JgVX8rDJBk9rTLW7&#10;8IHOeShFDGGfooIqhDaV0hcVWfQT1xJH7ug6iyHCrpS6w0sMt42cJslcWjQcGyps6a2i4i8/WQXF&#10;Kf8xtbHL+vX/8G5Gv3q0m+2VGj732xWIQH14iO/uT61gkcT5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gD8MAAADcAAAADwAAAAAAAAAAAAAAAACYAgAAZHJzL2Rv&#10;d25yZXYueG1sUEsFBgAAAAAEAAQA9QAAAIgDAAAAAA==&#10;" fillcolor="#fff9e6" stroked="f"/>
                      <v:shape id="Freeform 149" o:spid="_x0000_s1241" style="position:absolute;left:647;top:647;width:12872;height:7131;visibility:visible;mso-wrap-style:square;v-text-anchor:top" coordsize="1533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GXcUA&#10;AADcAAAADwAAAGRycy9kb3ducmV2LnhtbESPT2sCMRTE74LfITyht5r4v65GKUKp6EG0UujtsXnu&#10;Lm5etptU129vhILHYWZ+w8yXjS3FhWpfONbQ6yoQxKkzBWcajl8fr28gfEA2WDomDTfysFy0W3NM&#10;jLvyni6HkIkIYZ+ghjyEKpHSpzlZ9F1XEUfv5GqLIco6k6bGa4TbUvaVGkuLBceFHCta5ZSeD39W&#10;w4+ZNuf9YLjZqd/P7fdxOzLBVlq/dJr3GYhATXiG/9tro2Gie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EZdxQAAANwAAAAPAAAAAAAAAAAAAAAAAJgCAABkcnMv&#10;ZG93bnJldi54bWxQSwUGAAAAAAQABAD1AAAAigMAAAAA&#10;" path="m,l958,r,274l,274r1533,l1533,1021,,1021,,xe" filled="f" strokecolor="#bfa184" strokeweight="28e-5mm">
                        <v:stroke endcap="round"/>
                        <v:path arrowok="t" o:connecttype="custom" o:connectlocs="0,0;804361,0;804361,191372;0,191372;1287145,191372;1287145,713105;0,713105;0,0" o:connectangles="0,0,0,0,0,0,0,0"/>
                      </v:shape>
                      <v:rect id="Rectangle 150" o:spid="_x0000_s1242" style="position:absolute;left:2298;top:1149;width:344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G+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BS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kb6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CD19BE" w:rsidRDefault="00CD19BE" w:rsidP="00BE2ADB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 GUI</w:t>
                              </w:r>
                            </w:p>
                          </w:txbxContent>
                        </v:textbox>
                      </v:rect>
                      <v:shape id="Picture 151" o:spid="_x0000_s1243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jZKvGAAAA3AAAAA8AAABkcnMvZG93bnJldi54bWxEj0FLw0AUhO9C/8PyCr3ZjamtIXZbiiDa&#10;m6ZevD2yzySafbvNrknaX98VCh6HmfmGWW9H04qeOt9YVnA3T0AQl1Y3XCn4ODzfZiB8QNbYWiYF&#10;J/Kw3Uxu1phrO/A79UWoRISwz1FBHYLLpfRlTQb93Dri6H3ZzmCIsquk7nCIcNPKNElW0mDDcaFG&#10;R081lT/Fr1GQ4mHVH12/fMvcy306FN+f++ys1Gw67h5BBBrDf/jaftUKHpIF/J2JR0B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+Nkq8YAAADcAAAADwAAAAAAAAAAAAAA&#10;AACfAgAAZHJzL2Rvd25yZXYueG1sUEsFBgAAAAAEAAQA9wAAAJIDAAAAAA==&#10;">
                        <v:imagedata r:id="rId30" o:title=""/>
                      </v:shape>
                      <v:shape id="Picture 152" o:spid="_x0000_s1244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uCbFAAAA3AAAAA8AAABkcnMvZG93bnJldi54bWxEj0FrwkAQhe+C/2GZQm9101Bsia4SbC29&#10;aDGt9yE7JiHZ2bC7xvTfdwXB4+PN+9685Xo0nRjI+caygudZAoK4tLrhSsHvz/bpDYQPyBo7y6Tg&#10;jzysV9PJEjNtL3ygoQiViBD2GSqoQ+gzKX1Zk0E/sz1x9E7WGQxRukpqh5cIN51Mk2QuDTYcG2rs&#10;aVNT2RZnE99wn+3h2Ox33XzM0/3xQ78X3zulHh/GfAEi0Bjux7f0l1bwmrzAdUwkgF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KrgmxQAAANwAAAAPAAAAAAAAAAAAAAAA&#10;AJ8CAABkcnMvZG93bnJldi54bWxQSwUGAAAAAAQABAD3AAAAkQM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(form)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BE2ADB" w:rsidRPr="00466E70" w:rsidTr="00CD19BE">
        <w:tc>
          <w:tcPr>
            <w:tcW w:w="3316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>
                      <wp:extent cx="1828800" cy="713740"/>
                      <wp:effectExtent l="0" t="0" r="0" b="0"/>
                      <wp:docPr id="4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3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4355" cy="709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24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159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736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9207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1684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4795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6637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9050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1615"/>
                                  <a:ext cx="1711325" cy="5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7330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4003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6479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9527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0162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1369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3845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6893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8735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0576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12115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24815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4894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7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800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9847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2895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372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7213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0325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2738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4579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90" y="59055"/>
                                  <a:ext cx="1704975" cy="590550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0 h 930"/>
                                    <a:gd name="T2" fmla="*/ 1678 w 2685"/>
                                    <a:gd name="T3" fmla="*/ 0 h 930"/>
                                    <a:gd name="T4" fmla="*/ 1678 w 2685"/>
                                    <a:gd name="T5" fmla="*/ 250 h 930"/>
                                    <a:gd name="T6" fmla="*/ 0 w 2685"/>
                                    <a:gd name="T7" fmla="*/ 250 h 930"/>
                                    <a:gd name="T8" fmla="*/ 2685 w 2685"/>
                                    <a:gd name="T9" fmla="*/ 250 h 930"/>
                                    <a:gd name="T10" fmla="*/ 2685 w 2685"/>
                                    <a:gd name="T11" fmla="*/ 930 h 930"/>
                                    <a:gd name="T12" fmla="*/ 0 w 2685"/>
                                    <a:gd name="T13" fmla="*/ 930 h 930"/>
                                    <a:gd name="T14" fmla="*/ 0 w 2685"/>
                                    <a:gd name="T15" fmla="*/ 0 h 9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85" h="930">
                                      <a:moveTo>
                                        <a:pt x="0" y="0"/>
                                      </a:moveTo>
                                      <a:lnTo>
                                        <a:pt x="1678" y="0"/>
                                      </a:lnTo>
                                      <a:lnTo>
                                        <a:pt x="1678" y="250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2685" y="250"/>
                                      </a:lnTo>
                                      <a:lnTo>
                                        <a:pt x="2685" y="930"/>
                                      </a:lnTo>
                                      <a:lnTo>
                                        <a:pt x="0" y="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185" y="104140"/>
                                  <a:ext cx="47180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19BE" w:rsidRDefault="00CD19BE" w:rsidP="00BE2ADB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0"/>
                                        <w:szCs w:val="10"/>
                                      </w:rPr>
                                      <w:t>.Business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7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8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8" o:spid="_x0000_s1245" editas="canvas" style="width:2in;height:56.2pt;mso-position-horizontal-relative:char;mso-position-vertical-relative:line" coordsize="18288,71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">
                      <v:shape id="_x0000_s1246" type="#_x0000_t75" style="position:absolute;width:18288;height:7137;visibility:visible;mso-wrap-style:square">
                        <v:fill o:detectmouseclick="t"/>
                        <v:path o:connecttype="none"/>
                      </v:shape>
                      <v:rect id="Rectangle 81" o:spid="_x0000_s1247" style="position:absolute;width:18243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h6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ZDMhj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h68MAAADcAAAADwAAAAAAAAAAAAAAAACYAgAAZHJzL2Rv&#10;d25yZXYueG1sUEsFBgAAAAAEAAQA9QAAAIgDAAAAAA==&#10;" stroked="f"/>
                      <v:rect id="Rectangle 82" o:spid="_x0000_s1248" style="position:absolute;left:558;top:552;width:1711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Gt8YA&#10;AADcAAAADwAAAGRycy9kb3ducmV2LnhtbESPT2vCQBTE74V+h+UJvUjd9I8iaVYpoqAHD8bSXh/Z&#10;12Rj9m2aXTX99q4geBxm5jdMNu9tI07UeeNYwcsoAUFcOG24VPC1Xz1PQfiArLFxTAr+ycN89viQ&#10;YardmXd0ykMpIoR9igqqENpUSl9UZNGPXEscvV/XWQxRdqXUHZ4j3DbyNUkm0qLhuFBhS4uKikN+&#10;tAqKY/5tamOn9fhvtzTDHz3cvG+Vehr0nx8gAvXhHr6111rB5G0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Gt8YAAADcAAAADwAAAAAAAAAAAAAAAACYAgAAZHJz&#10;L2Rvd25yZXYueG1sUEsFBgAAAAAEAAQA9QAAAIsDAAAAAA==&#10;" fillcolor="#fff9e6" stroked="f"/>
                      <v:rect id="Rectangle 83" o:spid="_x0000_s1249" style="position:absolute;left:558;top:615;width:17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84" o:spid="_x0000_s1250" style="position:absolute;left:558;top:736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cLc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6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wtxQAAANwAAAAPAAAAAAAAAAAAAAAAAJgCAABkcnMv&#10;ZG93bnJldi54bWxQSwUGAAAAAAQABAD1AAAAigMAAAAA&#10;" fillcolor="#fffffe" stroked="f"/>
                      <v:rect id="Rectangle 85" o:spid="_x0000_s1251" style="position:absolute;left:558;top:920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bM78A&#10;AADcAAAADwAAAGRycy9kb3ducmV2LnhtbERPy4rCMBTdD/gP4QruxlSFItUoKogPHKiv/aW5tsXm&#10;pjRR69+bhTDLw3lP562pxJMaV1pWMOhHIIgzq0vOFVzO698xCOeRNVaWScGbHMxnnZ8pJtq++EjP&#10;k89FCGGXoILC+zqR0mUFGXR9WxMH7mYbgz7AJpe6wVcIN5UcRlEsDZYcGgqsaVVQdj89jIK/68Zf&#10;VtFmh/fjeJ8uGdPDOlaq120XExCeWv8v/rq3WkE8Cmv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pszvwAAANwAAAAPAAAAAAAAAAAAAAAAAJgCAABkcnMvZG93bnJl&#10;di54bWxQSwUGAAAAAAQABAD1AAAAhAMAAAAA&#10;" fillcolor="#fffffd" stroked="f"/>
                      <v:rect id="Rectangle 86" o:spid="_x0000_s1252" style="position:absolute;left:558;top:1168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47cYA&#10;AADcAAAADwAAAGRycy9kb3ducmV2LnhtbESPT2sCMRTE7wW/Q3iCl1KzVRBdjVLWP7R4Ukvp8bl5&#10;7i5uXpZN1PTbG6HgcZiZ3zCzRTC1uFLrKssK3vsJCOLc6ooLBd+H9dsYhPPIGmvLpOCPHCzmnZcZ&#10;ptreeEfXvS9EhLBLUUHpfZNK6fKSDLq+bYijd7KtQR9lW0jd4i3CTS0HSTKSBiuOCyU2lJWUn/cX&#10;o2C1DMPMfR3Hm8P2R+5+k2zzGiqlet3wMQXhKfhn+L/9qRWMhh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447cYAAADcAAAADwAAAAAAAAAAAAAAAACYAgAAZHJz&#10;L2Rvd25yZXYueG1sUEsFBgAAAAAEAAQA9QAAAIsDAAAAAA==&#10;" fillcolor="#fffefc" stroked="f"/>
                      <v:rect id="Rectangle 87" o:spid="_x0000_s1253" style="position:absolute;left:558;top:147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+/8IA&#10;AADcAAAADwAAAGRycy9kb3ducmV2LnhtbERPz2vCMBS+D/wfwhN2m4lSinRGEVG2i4I6GLs9m2cb&#10;bF5Kk9nuv18OgseP7/diNbhG3KkL1rOG6USBIC69sVxp+Drv3uYgQkQ22HgmDX8UYLUcvSywML7n&#10;I91PsRIphEOBGuoY20LKUNbkMEx8S5y4q+8cxgS7SpoO+xTuGjlTKpcOLaeGGlva1FTeTr9Og8p2&#10;h+139kH5ZfZzVHZv232/0fp1PKzfQUQa4lP8cH8aDXmW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r7/wgAAANwAAAAPAAAAAAAAAAAAAAAAAJgCAABkcnMvZG93&#10;bnJldi54bWxQSwUGAAAAAAQABAD1AAAAhwMAAAAA&#10;" fillcolor="#fffefb" stroked="f"/>
                      <v:rect id="Rectangle 88" o:spid="_x0000_s1254" style="position:absolute;left:558;top:1663;width:17114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FcUA&#10;AADcAAAADwAAAGRycy9kb3ducmV2LnhtbESP0WrCQBRE3wv+w3IFX4puYovU6CpSEEoDpSZ+wCV7&#10;TYLZu0t2m6R/3y0U+jjMzBlmf5xMJwbqfWtZQbpKQBBXVrdcK7iW5+ULCB+QNXaWScE3eTgeZg97&#10;zLQd+UJDEWoRIewzVNCE4DIpfdWQQb+yjjh6N9sbDFH2tdQ9jhFuOrlOko002HJcaNDRa0PVvfgy&#10;Cp7ye1m9J+OZP/AxtZi7y+fWKbWYT6cdiEBT+A//td+0gs1zCr9n4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nMVxQAAANwAAAAPAAAAAAAAAAAAAAAAAJgCAABkcnMv&#10;ZG93bnJldi54bWxQSwUGAAAAAAQABAD1AAAAigMAAAAA&#10;" fillcolor="#fffefa" stroked="f"/>
                      <v:rect id="Rectangle 89" o:spid="_x0000_s1255" style="position:absolute;left:558;top:1905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0hsYA&#10;AADcAAAADwAAAGRycy9kb3ducmV2LnhtbESPT2sCMRTE7wW/Q3iCt5rVisjWKCIslIIH7T96e908&#10;d7dNXrZJXNdvb4RCj8PM/IZZrntrREc+NI4VTMYZCOLS6YYrBa8vxf0CRIjIGo1jUnChAOvV4G6J&#10;uXZn3lN3iJVIEA45KqhjbHMpQ1mTxTB2LXHyjs5bjEn6SmqP5wS3Rk6zbC4tNpwWamxpW1P5czhZ&#10;BYuP9nf3+d08vz9MzJcpwtEXb51So2G/eQQRqY//4b/2k1Ywn03hdi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0hsYAAADcAAAADwAAAAAAAAAAAAAAAACYAgAAZHJz&#10;L2Rvd25yZXYueG1sUEsFBgAAAAAEAAQA9QAAAIsDAAAAAA==&#10;" fillcolor="#fffef9" stroked="f"/>
                      <v:rect id="Rectangle 90" o:spid="_x0000_s1256" style="position:absolute;left:558;top:2216;width:1711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KAMYA&#10;AADcAAAADwAAAGRycy9kb3ducmV2LnhtbESP3WrCQBSE74W+w3IKvSm6SWtFoquUQsFAK9a/60P2&#10;mA3Nng3ZrUnf3hUEL4eZ+YaZL3tbizO1vnKsIB0lIIgLpysuFex3n8MpCB+QNdaOScE/eVguHgZz&#10;zLTr+IfO21CKCGGfoQITQpNJ6QtDFv3INcTRO7nWYoiyLaVusYtwW8uXJJlIixXHBYMNfRgqfrd/&#10;VsFbWn2t0mJjntfj9Dtfd/mhPuZKPT327zMQgfpwD9/aK61gMn6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eKAMYAAADcAAAADwAAAAAAAAAAAAAAAACYAgAAZHJz&#10;L2Rvd25yZXYueG1sUEsFBgAAAAAEAAQA9QAAAIsDAAAAAA==&#10;" fillcolor="#fffef8" stroked="f"/>
                      <v:rect id="Rectangle 91" o:spid="_x0000_s1257" style="position:absolute;left:558;top:2273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6XMYA&#10;AADcAAAADwAAAGRycy9kb3ducmV2LnhtbESPW2sCMRSE3wv9D+EUfKtZZbGyGkV6wUoR8fLg42Fz&#10;3CxuTpYkrtt/3xQKfRxm5htmvuxtIzryoXasYDTMQBCXTtdcKTgdP56nIEJE1tg4JgXfFGC5eHyY&#10;Y6HdnffUHWIlEoRDgQpMjG0hZSgNWQxD1xIn7+K8xZikr6T2eE9w28hxlk2kxZrTgsGWXg2V18PN&#10;Krjcxpt+vVt9nc1b82I2lo/vW1Zq8NSvZiAi9fE//Nf+1Aom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L6XMYAAADcAAAADwAAAAAAAAAAAAAAAACYAgAAZHJz&#10;L2Rvd25yZXYueG1sUEsFBgAAAAAEAAQA9QAAAIsDAAAAAA==&#10;" fillcolor="#fffdf8" stroked="f"/>
                      <v:rect id="Rectangle 92" o:spid="_x0000_s1258" style="position:absolute;left:558;top:2400;width:1711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8MA&#10;AADcAAAADwAAAGRycy9kb3ducmV2LnhtbESPQYvCMBSE78L+h/AEb5oqqyzdRlmEguxN68Xb2+bZ&#10;ljYvpcm21V9vBMHjMDPfMMluNI3oqXOVZQXLRQSCOLe64kLBOUvnXyCcR9bYWCYFN3Kw235MEoy1&#10;HfhI/ckXIkDYxaig9L6NpXR5SQbdwrbEwbvazqAPsiuk7nAIcNPIVRRtpMGKw0KJLe1LyuvTv1Hg&#10;/sY7tWk27M1vOvSXQ2au9V2p2XT8+QbhafTv8Kt90Ao2n2t4ng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828MAAADcAAAADwAAAAAAAAAAAAAAAACYAgAAZHJzL2Rv&#10;d25yZXYueG1sUEsFBgAAAAAEAAQA9QAAAIgDAAAAAA==&#10;" fillcolor="#fffdf7" stroked="f"/>
                      <v:rect id="Rectangle 93" o:spid="_x0000_s1259" style="position:absolute;left:558;top:2647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bcYA&#10;AADcAAAADwAAAGRycy9kb3ducmV2LnhtbESPzWrDMBCE74W8g9hCLyGWG4wJTpQQWgK5mbotuS7W&#10;+odaK8dSYztPXxUKPQ4z8w2zO0ymEzcaXGtZwXMUgyAurW65VvDxflptQDiPrLGzTApmcnDYLx52&#10;mGk78hvdCl+LAGGXoYLG+z6T0pUNGXSR7YmDV9nBoA9yqKUecAxw08l1HKfSYMthocGeXhoqv4pv&#10;o6DqL6eky5fHZT7nxb1+tZ/Xe6LU0+N03ILwNPn/8F/7rBWkSQq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rbcYAAADcAAAADwAAAAAAAAAAAAAAAACYAgAAZHJz&#10;L2Rvd25yZXYueG1sUEsFBgAAAAAEAAQA9QAAAIsDAAAAAA==&#10;" fillcolor="#fffdf6" stroked="f"/>
                      <v:rect id="Rectangle 94" o:spid="_x0000_s1260" style="position:absolute;left:558;top:2952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lAcQA&#10;AADcAAAADwAAAGRycy9kb3ducmV2LnhtbESPQWvCQBSE70L/w/IK3nSjiC2pawilAT1ZtZfeHtnX&#10;JDX7NuyuZvvvu0Khx2FmvmE2RTS9uJHznWUFi3kGgri2uuNGwce5mj2D8AFZY2+ZFPyQh2L7MNlg&#10;ru3IR7qdQiMShH2OCtoQhlxKX7dk0M/tQJy8L+sMhiRdI7XDMcFNL5dZtpYGO04LLQ702lJ9OV2N&#10;AjfoI/O++ozv32PwWVnGt0Oj1PQxli8gAsXwH/5r77SC9eoJ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pQHEAAAA3AAAAA8AAAAAAAAAAAAAAAAAmAIAAGRycy9k&#10;b3ducmV2LnhtbFBLBQYAAAAABAAEAPUAAACJAwAAAAA=&#10;" fillcolor="#fffdf5" stroked="f"/>
                      <v:rect id="Rectangle 95" o:spid="_x0000_s1261" style="position:absolute;left:558;top:3016;width:17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9NMIA&#10;AADcAAAADwAAAGRycy9kb3ducmV2LnhtbERPTUvDQBC9C/0PyxS8SLsxSihpt6UIgifFNu15yE6T&#10;aHY27E7a+O/dg+Dx8b43u8n16kohdp4NPC4zUMS1tx03Bqrj62IFKgqyxd4zGfihCLvt7G6DpfU3&#10;/qTrQRqVQjiWaKAVGUqtY92Sw7j0A3HiLj44lARDo23AWwp3vc6zrNAOO04NLQ700lL9fRidgfwh&#10;r476dC72T6ESef/Q4/h1MeZ+Pu3XoIQm+Rf/ud+sgeI5rU1n0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P00wgAAANwAAAAPAAAAAAAAAAAAAAAAAJgCAABkcnMvZG93&#10;bnJldi54bWxQSwUGAAAAAAQABAD1AAAAhwMAAAAA&#10;" fillcolor="#fffcf5" stroked="f"/>
                      <v:rect id="Rectangle 96" o:spid="_x0000_s1262" style="position:absolute;left:558;top:3136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hO8QA&#10;AADcAAAADwAAAGRycy9kb3ducmV2LnhtbESPS4vCQBCE74L/YegFL6ITZQmadRJEWNirj4Pemkzn&#10;sZvpCZkxRn/9jiB4LKrqK2qTDaYRPXWutqxgMY9AEOdW11wqOB2/ZysQziNrbCyTgjs5yNLxaIOJ&#10;tjfeU3/wpQgQdgkqqLxvEyldXpFBN7ctcfAK2xn0QXal1B3eAtw0chlFsTRYc1iosKVdRfnf4WoU&#10;0P16nD5sXPwuzuvzbnopTr0vlJp8DNsvEJ4G/w6/2j9aQfy5hu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oTvEAAAA3AAAAA8AAAAAAAAAAAAAAAAAmAIAAGRycy9k&#10;b3ducmV2LnhtbFBLBQYAAAAABAAEAPUAAACJAwAAAAA=&#10;" fillcolor="#fffcf4" stroked="f"/>
                      <v:rect id="Rectangle 97" o:spid="_x0000_s1263" style="position:absolute;left:558;top:33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GcsQA&#10;AADcAAAADwAAAGRycy9kb3ducmV2LnhtbERPXWvCMBR9H+w/hDvYm6YTVkY1ijiLA8fGVBDfLsm1&#10;LTY3Jclst1+/PAh7PJzv2WKwrbiSD41jBU/jDASxdqbhSsFhX45eQISIbLB1TAp+KMBifn83w8K4&#10;nr/ououVSCEcClRQx9gVUgZdk8Uwdh1x4s7OW4wJ+koaj30Kt62cZFkuLTacGmrsaFWTvuy+rYLN&#10;x3qr95Pffpsfw6uXn6V+P5VKPT4MyymISEP8F9/cb0ZB/pzmp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xnLEAAAA3AAAAA8AAAAAAAAAAAAAAAAAmAIAAGRycy9k&#10;b3ducmV2LnhtbFBLBQYAAAAABAAEAPUAAACJAwAAAAA=&#10;" fillcolor="#fffcf3" stroked="f"/>
                      <v:rect id="Rectangle 98" o:spid="_x0000_s1264" style="position:absolute;left:558;top:368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F7c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D8U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Re3EAAAA3AAAAA8AAAAAAAAAAAAAAAAAmAIAAGRycy9k&#10;b3ducmV2LnhtbFBLBQYAAAAABAAEAPUAAACJAwAAAAA=&#10;" fillcolor="#fffcf2" stroked="f"/>
                      <v:rect id="Rectangle 99" o:spid="_x0000_s1265" style="position:absolute;left:558;top:38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MRcQA&#10;AADcAAAADwAAAGRycy9kb3ducmV2LnhtbESPQWvCQBSE7wX/w/KE3urGlMaSuooEJF6NrefX3dck&#10;mn0bsqvG/vpuodDjMDPfMMv1aDtxpcG3jhXMZwkIYu1My7WC98P26RWED8gGO8ek4E4e1qvJwxJz&#10;4268p2sVahEh7HNU0ITQ51J63ZBFP3M9cfS+3GAxRDnU0gx4i3DbyTRJMmmx5bjQYE9FQ/pcXayC&#10;skyqZ1ykx09ffFRmfzjpTH8r9TgdN28gAo3hP/zX3hkF2UsK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jEXEAAAA3AAAAA8AAAAAAAAAAAAAAAAAmAIAAGRycy9k&#10;b3ducmV2LnhtbFBLBQYAAAAABAAEAPUAAACJAwAAAAA=&#10;" fillcolor="#fffcf1" stroked="f"/>
                      <v:rect id="Rectangle 100" o:spid="_x0000_s1266" style="position:absolute;left:558;top:40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21cQA&#10;AADcAAAADwAAAGRycy9kb3ducmV2LnhtbESPQWsCMRSE70L/Q3iF3jSrRZHVKOpa8FAorq3nx+a5&#10;Wdy8LJtU03/fFAoeh5n5hlmuo23FjXrfOFYwHmUgiCunG64VfJ7ehnMQPiBrbB2Tgh/ysF49DZaY&#10;a3fnI93KUIsEYZ+jAhNCl0vpK0MW/ch1xMm7uN5iSLKvpe7xnuC2lZMsm0mLDacFgx3tDFXX8tsq&#10;2E6LDy4nbf1likOM+/fT+bgvlHp5jpsFiEAxPML/7YNWMJu+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VNtXEAAAA3AAAAA8AAAAAAAAAAAAAAAAAmAIAAGRycy9k&#10;b3ducmV2LnhtbFBLBQYAAAAABAAEAPUAAACJAwAAAAA=&#10;" fillcolor="#fffcf0" stroked="f"/>
                      <v:rect id="Rectangle 101" o:spid="_x0000_s1267" style="position:absolute;left:558;top:4121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dKcUA&#10;AADcAAAADwAAAGRycy9kb3ducmV2LnhtbESPzWrCQBSF94LvMFyhG9GJrU0lOkpTq+2qoBXcXjLX&#10;JJi5EzJjTN++IwguD+fn4yxWnalES40rLSuYjCMQxJnVJecKDr+b0QyE88gaK8uk4I8crJb93gIT&#10;ba+8o3bvcxFG2CWooPC+TqR0WUEG3djWxME72cagD7LJpW7wGsZNJZ+jKJYGSw6EAmv6KCg77y8m&#10;QNZ1xz/nr/bzZZMe02Fp4vRtq9TToHufg/DU+Uf43v7WCuLXK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0pxQAAANwAAAAPAAAAAAAAAAAAAAAAAJgCAABkcnMv&#10;ZG93bnJldi54bWxQSwUGAAAAAAQABAD1AAAAigMAAAAA&#10;" fillcolor="#fffbf0" stroked="f"/>
                      <v:rect id="Rectangle 102" o:spid="_x0000_s1268" style="position:absolute;left:558;top:4248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+ccA&#10;AADcAAAADwAAAGRycy9kb3ducmV2LnhtbESPT2vCQBTE74LfYXlCb7qxRSvRVWppWi8ejKIeH9mX&#10;PzT7NmS3mvbTu4LQ4zAzv2EWq87U4kKtqywrGI8iEMSZ1RUXCg77ZDgD4TyyxtoyKfglB6tlv7fA&#10;WNsr7+iS+kIECLsYFZTeN7GULivJoBvZhjh4uW0N+iDbQuoWrwFuavkcRVNpsOKwUGJD7yVl3+mP&#10;UfC6S/LkY/u1Tmf2GI3P+cv68++k1NOge5uD8NT5//CjvdEKpp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gvnHAAAA3AAAAA8AAAAAAAAAAAAAAAAAmAIAAGRy&#10;cy9kb3ducmV2LnhtbFBLBQYAAAAABAAEAPUAAACMAwAAAAA=&#10;" fillcolor="#fffbef" stroked="f"/>
                      <v:rect id="Rectangle 103" o:spid="_x0000_s1269" style="position:absolute;left:558;top:4489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iWMYA&#10;AADcAAAADwAAAGRycy9kb3ducmV2LnhtbESPT2sCMRTE74V+h/AK3mqi4CLbjSKWWil46FoP3h6b&#10;t39087JsUl2/fSMUPA4z8xsmWw62FRfqfeNYw2SsQBAXzjRcafjZf7zOQfiAbLB1TBpu5GG5eH7K&#10;MDXuyt90yUMlIoR9ihrqELpUSl/UZNGPXUccvdL1FkOUfSVNj9cIt62cKpVIiw3HhRo7WtdUnPNf&#10;q2GXH74Ox+FUSjpv1Kdq5qf3faH16GVYvYEINIRH+L+9NRqSWQ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iWMYAAADcAAAADwAAAAAAAAAAAAAAAACYAgAAZHJz&#10;L2Rvd25yZXYueG1sUEsFBgAAAAAEAAQA9QAAAIsDAAAAAA==&#10;" fillcolor="#fffbee" stroked="f"/>
                      <v:rect id="Rectangle 104" o:spid="_x0000_s1270" style="position:absolute;left:558;top:4800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kacUA&#10;AADcAAAADwAAAGRycy9kb3ducmV2LnhtbESP0WrCQBRE3wv+w3KFvtWNYq1EVxFFaEsfYvQDLtlr&#10;Es3eDbtrkv59t1Do4zAzZ5j1djCN6Mj52rKC6SQBQVxYXXOp4HI+vixB+ICssbFMCr7Jw3Yzelpj&#10;qm3PJ+ryUIoIYZ+igiqENpXSFxUZ9BPbEkfvap3BEKUrpXbYR7hp5CxJFtJgzXGhwpb2FRX3/GEU&#10;3D4O/bnLcrzWM5fNs09/Cv2XUs/jYbcCEWgI/+G/9rtWsHh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paRpxQAAANwAAAAPAAAAAAAAAAAAAAAAAJgCAABkcnMv&#10;ZG93bnJldi54bWxQSwUGAAAAAAQABAD1AAAAigMAAAAA&#10;" fillcolor="#fffbed" stroked="f"/>
                      <v:rect id="Rectangle 105" o:spid="_x0000_s1271" style="position:absolute;left:558;top:49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csMA&#10;AADcAAAADwAAAGRycy9kb3ducmV2LnhtbERPz2vCMBS+D/Y/hDfYbaZzWFxtKuIY7CAFa0F2ezTP&#10;tq55KUnU7r83h8GOH9/vfD2ZQVzJ+d6ygtdZAoK4sbrnVkF9+HxZgvABWeNgmRT8kod18fiQY6bt&#10;jfd0rUIrYgj7DBV0IYyZlL7pyKCf2ZE4cifrDIYIXSu1w1sMN4OcJ0kqDfYcGzocadtR81NdjAKy&#10;9e74sff2/e286E+hvHxv6lKp56dpswIRaAr/4j/3l1aQLuLaeCYe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LdcsMAAADcAAAADwAAAAAAAAAAAAAAAACYAgAAZHJzL2Rv&#10;d25yZXYueG1sUEsFBgAAAAAEAAQA9QAAAIgDAAAAAA==&#10;" fillcolor="#fffbec" stroked="f"/>
                      <v:rect id="Rectangle 106" o:spid="_x0000_s1272" style="position:absolute;left:558;top:5289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KnM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zTJ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kqcwgAAANwAAAAPAAAAAAAAAAAAAAAAAJgCAABkcnMvZG93&#10;bnJldi54bWxQSwUGAAAAAAQABAD1AAAAhwMAAAAA&#10;" fillcolor="#fffaeb" stroked="f"/>
                      <v:rect id="Rectangle 107" o:spid="_x0000_s1273" style="position:absolute;left:558;top:5537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B3cEA&#10;AADcAAAADwAAAGRycy9kb3ducmV2LnhtbERPz2vCMBS+D/wfwhO8zVQZnVSjiCJ40bEqen00r021&#10;eSlNpvW/Xw6DHT++34tVbxvxoM7XjhVMxgkI4sLpmisF59PufQbCB2SNjWNS8CIPq+XgbYGZdk/+&#10;pkceKhFD2GeowITQZlL6wpBFP3YtceRK11kMEXaV1B0+Y7ht5DRJUmmx5thgsKWNoeKe/1gFn8eL&#10;NOU5t9uXv34cbrtyf7x8KTUa9us5iEB9+Bf/ufdaQZrG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Qd3BAAAA3AAAAA8AAAAAAAAAAAAAAAAAmAIAAGRycy9kb3du&#10;cmV2LnhtbFBLBQYAAAAABAAEAPUAAACGAwAAAAA=&#10;" fillcolor="#fffaea" stroked="f"/>
                      <v:rect id="Rectangle 108" o:spid="_x0000_s1274" style="position:absolute;left:558;top:5721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/5sQA&#10;AADcAAAADwAAAGRycy9kb3ducmV2LnhtbESPQWvCQBSE74L/YXlCb7qxaJDUVcRSKkIFo6XXR/Y1&#10;G8y+DdmtRn99VxA8DjPzDTNfdrYWZ2p95VjBeJSAIC6crrhUcDx8DGcgfEDWWDsmBVfysFz0e3PM&#10;tLvwns55KEWEsM9QgQmhyaT0hSGLfuQa4uj9utZiiLItpW7xEuG2lq9JkkqLFccFgw2tDRWn/M8q&#10;+DpQPjnd+Hs62dLufWrw80eiUi+DbvUGIlAXnuFHe6MVpOkY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f+bEAAAA3AAAAA8AAAAAAAAAAAAAAAAAmAIAAGRycy9k&#10;b3ducmV2LnhtbFBLBQYAAAAABAAEAPUAAACJAwAAAAA=&#10;" fillcolor="#fffae9" stroked="f"/>
                      <v:rect id="Rectangle 109" o:spid="_x0000_s1275" style="position:absolute;left:558;top:6032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fM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jTA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CR8xQAAANwAAAAPAAAAAAAAAAAAAAAAAJgCAABkcnMv&#10;ZG93bnJldi54bWxQSwUGAAAAAAQABAD1AAAAigMAAAAA&#10;" fillcolor="#fff9e8" stroked="f"/>
                      <v:rect id="Rectangle 110" o:spid="_x0000_s1276" style="position:absolute;left:558;top:62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a8QA&#10;AADcAAAADwAAAGRycy9kb3ducmV2LnhtbESPQWvCQBSE74L/YXlCL6Ibaw0SXaUESr1WvXh7ZJ/Z&#10;aPZtmt2a1F/vFgoeh5n5hllve1uLG7W+cqxgNk1AEBdOV1wqOB4+JksQPiBrrB2Tgl/ysN0MB2vM&#10;tOv4i277UIoIYZ+hAhNCk0npC0MW/dQ1xNE7u9ZiiLItpW6xi3Bby9ckSaXFiuOCwYZyQ8V1/2MV&#10;WL9bdPcwtrP55/hivt9Ouc8XSr2M+vcViEB9eIb/2zutIE3n8Hc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Y2vEAAAA3AAAAA8AAAAAAAAAAAAAAAAAmAIAAGRycy9k&#10;b3ducmV2LnhtbFBLBQYAAAAABAAEAPUAAACJAwAAAAA=&#10;" fillcolor="#fff9e7" stroked="f"/>
                      <v:rect id="Rectangle 111" o:spid="_x0000_s1277" style="position:absolute;left:558;top:64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MMcUA&#10;AADcAAAADwAAAGRycy9kb3ducmV2LnhtbESPQWvCQBSE74L/YXlCL1I3igZJXUVEoT30YCr2+si+&#10;JqvZtzG7avrvu4LQ4zAz3zCLVWdrcaPWG8cKxqMEBHHhtOFSweFr9zoH4QOyxtoxKfglD6tlv7fA&#10;TLs77+mWh1JECPsMFVQhNJmUvqjIoh+5hjh6P661GKJsS6lbvEe4reUkSVJp0XBcqLChTUXFOb9a&#10;BcU1P5qTsfPT7LLfmuG3Hn5MP5V6GXTrNxCBuvAffrbftYI0nc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YwxxQAAANwAAAAPAAAAAAAAAAAAAAAAAJgCAABkcnMv&#10;ZG93bnJldi54bWxQSwUGAAAAAAQABAD1AAAAigMAAAAA&#10;" fillcolor="#fff9e6" stroked="f"/>
                      <v:shape id="Freeform 112" o:spid="_x0000_s1278" style="position:absolute;left:596;top:590;width:17050;height:5906;visibility:visible;mso-wrap-style:square;v-text-anchor:top" coordsize="2685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98QA&#10;AADcAAAADwAAAGRycy9kb3ducmV2LnhtbESPQUsDMRSE70L/Q3gFbzap4CLbpkWFBUEvbnvp7bF5&#10;bhY3LzFJt6u/3giCx2FmvmG2+9mNYqKYBs8a1isFgrjzZuBew/HQ3NyDSBnZ4OiZNHxRgv1ucbXF&#10;2vgLv9HU5l4UCKcaNdicQy1l6iw5TCsfiIv37qPDXGTspYl4KXA3ylulKulw4LJgMdCTpe6jPTsN&#10;Yf0d4qlRffMp88vr1D6q88Fqfb2cHzYgMs35P/zXfjYaquoOfs+U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R/fEAAAA3AAAAA8AAAAAAAAAAAAAAAAAmAIAAGRycy9k&#10;b3ducmV2LnhtbFBLBQYAAAAABAAEAPUAAACJAwAAAAA=&#10;" path="m,l1678,r,250l,250r2685,l2685,930,,930,,xe" filled="f" strokecolor="#bfa184" strokeweight=".00025mm">
                        <v:stroke endcap="round"/>
                        <v:path arrowok="t" o:connecttype="custom" o:connectlocs="0,0;1065530,0;1065530,158750;0,158750;1704975,158750;1704975,590550;0,590550;0,0" o:connectangles="0,0,0,0,0,0,0,0"/>
                      </v:shape>
                      <v:rect id="Rectangle 113" o:spid="_x0000_s1279" style="position:absolute;left:2101;top:1041;width:4718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CD19BE" w:rsidRDefault="00CD19BE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0"/>
                                  <w:szCs w:val="10"/>
                                </w:rPr>
                                <w:t>.Business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114" o:spid="_x0000_s1280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tJ3EAAAA3AAAAA8AAABkcnMvZG93bnJldi54bWxEj0FrwkAUhO+C/2F5Qi9SNy0h1tRVSiHU&#10;iwc1B4+P7DMbmn0bstuY/ntXEDwOM/MNs96OthUD9b5xrOBtkYAgrpxuuFZQnorXDxA+IGtsHZOC&#10;f/Kw3Uwna8y1u/KBhmOoRYSwz1GBCaHLpfSVIYt+4Tri6F1cbzFE2ddS93iNcNvK9yTJpMWG44LB&#10;jr4NVb/HP6ugoDRd1W7Yp5lJyqL8mZ/dOFfqZTZ+fYIINIZn+NHeaQVZtoT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qtJ3EAAAA3AAAAA8AAAAAAAAAAAAAAAAA&#10;nwIAAGRycy9kb3ducmV2LnhtbFBLBQYAAAAABAAEAPcAAACQAwAAAAA=&#10;">
                        <v:imagedata r:id="rId33" o:title=""/>
                      </v:shape>
                      <v:shape id="Picture 115" o:spid="_x0000_s1281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WB7EAAAA3AAAAA8AAABkcnMvZG93bnJldi54bWxEj8FuwjAMhu+T9g6RJ+22puNQTR0pQmxD&#10;u8BEGXerMW1F41RJgPL2+DBpR+v3//nzfDG5QV0oxN6zgdcsB0XceNtza+B3//XyBiomZIuDZzJw&#10;owiL6vFhjqX1V97RpU6tEgjHEg10KY2l1rHpyGHM/Egs2dEHh0nG0Gob8CpwN+hZnhfaYc9yocOR&#10;Vh01p/rsRCOsT7tDv90MxbScbQ+f9qP+2Rjz/DQt30ElmtL/8l/72xooCrGVZ4QAur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WB7EAAAA3AAAAA8AAAAAAAAAAAAAAAAA&#10;nwIAAGRycy9kb3ducmV2LnhtbFBLBQYAAAAABAAEAPcAAACQAwAAAAA=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thuộc</w:t>
            </w:r>
            <w:proofErr w:type="spellEnd"/>
            <w:r>
              <w:t xml:space="preserve"> Business Layer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business rule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request </w:t>
            </w:r>
            <w:proofErr w:type="spellStart"/>
            <w:r>
              <w:t>từ</w:t>
            </w:r>
            <w:proofErr w:type="spellEnd"/>
            <w:r>
              <w:t xml:space="preserve"> client</w:t>
            </w:r>
          </w:p>
        </w:tc>
      </w:tr>
      <w:tr w:rsidR="00BE2ADB" w:rsidRPr="00466E70" w:rsidTr="00CD19BE">
        <w:trPr>
          <w:trHeight w:val="1601"/>
        </w:trPr>
        <w:tc>
          <w:tcPr>
            <w:tcW w:w="3316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>
                      <wp:extent cx="1738630" cy="775970"/>
                      <wp:effectExtent l="0" t="0" r="0" b="5080"/>
                      <wp:docPr id="47" name="Canv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3550" cy="770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325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6675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8001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0033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27000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60655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80340"/>
                                  <a:ext cx="161163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07645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066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8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765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6098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87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1310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766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4099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6766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0132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2164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132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831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6164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8831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1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2197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41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7531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198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22300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5532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8199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702310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35" y="64135"/>
                                  <a:ext cx="1605280" cy="642620"/>
                                </a:xfrm>
                                <a:custGeom>
                                  <a:avLst/>
                                  <a:gdLst>
                                    <a:gd name="T0" fmla="*/ 0 w 2528"/>
                                    <a:gd name="T1" fmla="*/ 0 h 1012"/>
                                    <a:gd name="T2" fmla="*/ 1580 w 2528"/>
                                    <a:gd name="T3" fmla="*/ 0 h 1012"/>
                                    <a:gd name="T4" fmla="*/ 1580 w 2528"/>
                                    <a:gd name="T5" fmla="*/ 272 h 1012"/>
                                    <a:gd name="T6" fmla="*/ 0 w 2528"/>
                                    <a:gd name="T7" fmla="*/ 272 h 1012"/>
                                    <a:gd name="T8" fmla="*/ 2528 w 2528"/>
                                    <a:gd name="T9" fmla="*/ 272 h 1012"/>
                                    <a:gd name="T10" fmla="*/ 2528 w 2528"/>
                                    <a:gd name="T11" fmla="*/ 1012 h 1012"/>
                                    <a:gd name="T12" fmla="*/ 0 w 2528"/>
                                    <a:gd name="T13" fmla="*/ 1012 h 1012"/>
                                    <a:gd name="T14" fmla="*/ 0 w 2528"/>
                                    <a:gd name="T15" fmla="*/ 0 h 1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528" h="1012">
                                      <a:moveTo>
                                        <a:pt x="0" y="0"/>
                                      </a:moveTo>
                                      <a:lnTo>
                                        <a:pt x="1580" y="0"/>
                                      </a:lnTo>
                                      <a:lnTo>
                                        <a:pt x="1580" y="272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2528" y="272"/>
                                      </a:lnTo>
                                      <a:lnTo>
                                        <a:pt x="2528" y="1012"/>
                                      </a:lnTo>
                                      <a:lnTo>
                                        <a:pt x="0" y="1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330" y="113665"/>
                                  <a:ext cx="63246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19BE" w:rsidRDefault="00CD19BE" w:rsidP="00BE2ADB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SRM.DataAccess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2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7" o:spid="_x0000_s1282" editas="canvas" style="width:136.9pt;height:61.1pt;mso-position-horizontal-relative:char;mso-position-vertical-relative:line" coordsize="17386,7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">
                      <v:shape id="_x0000_s1283" type="#_x0000_t75" style="position:absolute;width:17386;height:7759;visibility:visible;mso-wrap-style:square">
                        <v:fill o:detectmouseclick="t"/>
                        <v:path o:connecttype="none"/>
                      </v:shape>
                      <v:rect id="Rectangle 44" o:spid="_x0000_s1284" style="position:absolute;width:17335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VqMAA&#10;AADcAAAADwAAAGRycy9kb3ducmV2LnhtbERPy4rCMBTdC/5DuII7TdSxaDWKCIIwzsIHuL0017bY&#10;3NQmaufvJwthlofzXq5bW4kXNb50rGE0VCCIM2dKzjVczrvBDIQPyAYrx6ThlzysV93OElPj3nyk&#10;1ynkIoawT1FDEUKdSumzgiz6oauJI3dzjcUQYZNL0+A7httKjpVKpMWSY0OBNW0Lyu6np9WAyZd5&#10;/Nwmh/P3M8F53qrd9Kq07vfazQJEoDb8iz/uvdEwnce1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uVqMAAAADcAAAADwAAAAAAAAAAAAAAAACYAgAAZHJzL2Rvd25y&#10;ZXYueG1sUEsFBgAAAAAEAAQA9QAAAIUDAAAAAA==&#10;" stroked="f"/>
                      <v:rect id="Rectangle 45" o:spid="_x0000_s1285" style="position:absolute;left:603;top:60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y9MYA&#10;AADcAAAADwAAAGRycy9kb3ducmV2LnhtbESPQWvCQBSE7wX/w/KEXkQ3llo0ZhUpLbSHHoyi10f2&#10;mWzMvk2zq6b/vlsQehxm5hsmW/e2EVfqvHGsYDpJQBAXThsuFex37+M5CB+QNTaOScEPeVivBg8Z&#10;ptrdeEvXPJQiQtinqKAKoU2l9EVFFv3EtcTRO7nOYoiyK6Xu8BbhtpFPSfIiLRqOCxW29FpRcc4v&#10;VkFxyQ+mNnZez763b2Z01KPP5y+lHof9ZgkiUB/+w/f2h1YwWy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y9MYAAADcAAAADwAAAAAAAAAAAAAAAACYAgAAZHJz&#10;L2Rvd25yZXYueG1sUEsFBgAAAAAEAAQA9QAAAIsDAAAAAA==&#10;" fillcolor="#fff9e6" stroked="f"/>
                      <v:rect id="Rectangle 46" o:spid="_x0000_s1286" style="position:absolute;left:603;top:666;width:16116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tVcIA&#10;AADc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hUnB/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1VwgAAANwAAAAPAAAAAAAAAAAAAAAAAJgCAABkcnMvZG93&#10;bnJldi54bWxQSwUGAAAAAAQABAD1AAAAhwMAAAAA&#10;" stroked="f"/>
                      <v:rect id="Rectangle 47" o:spid="_x0000_s1287" style="position:absolute;left:603;top:800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rf8QA&#10;AADcAAAADwAAAGRycy9kb3ducmV2LnhtbESPQWsCMRSE74L/ITyhN02UssjWKKXQqgcLu3rp7bF5&#10;bhY3L8sm6vrvTaHQ4zAz3zCrzeBacaM+NJ41zGcKBHHlTcO1htPxc7oEESKywdYzaXhQgM16PFph&#10;bvydC7qVsRYJwiFHDTbGLpcyVJYchpnviJN39r3DmGRfS9PjPcFdKxdKZdJhw2nBYkcflqpLeXUa&#10;uq9TxmpnX7c/1bb4Lg5LtTdB65fJ8P4GItIQ/8N/7Z3RkKk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63/EAAAA3AAAAA8AAAAAAAAAAAAAAAAAmAIAAGRycy9k&#10;b3ducmV2LnhtbFBLBQYAAAAABAAEAPUAAACJAwAAAAA=&#10;" fillcolor="#fffffe" stroked="f"/>
                      <v:rect id="Rectangle 48" o:spid="_x0000_s1288" style="position:absolute;left:603;top:1003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mZMQA&#10;AADcAAAADwAAAGRycy9kb3ducmV2LnhtbESPzWrDMBCE74W+g9hCb40UH4xxooQmEJKGFvJ7X6yt&#10;bWKtjKXYzttXhUKPw8x8w8yXo21ET52vHWuYThQI4sKZmksNl/PmLQPhA7LBxjFpeJCH5eL5aY65&#10;cQMfqT+FUkQI+xw1VCG0uZS+qMiin7iWOHrfrrMYouxKaTocItw2MlEqlRZrjgsVtrSuqLid7lbD&#10;13UbLmu1/cDbMdsfVoyHz02q9evL+D4DEWgM/+G/9s5oSFUC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ZmTEAAAA3AAAAA8AAAAAAAAAAAAAAAAAmAIAAGRycy9k&#10;b3ducmV2LnhtbFBLBQYAAAAABAAEAPUAAACJAwAAAAA=&#10;" fillcolor="#fffffd" stroked="f"/>
                      <v:rect id="Rectangle 49" o:spid="_x0000_s1289" style="position:absolute;left:603;top:1270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usUA&#10;AADcAAAADwAAAGRycy9kb3ducmV2LnhtbESPQWsCMRSE70L/Q3hCL1ITFUS2RpGtSsWTWsTj6+Z1&#10;d+nmZdmkmv57IxR6HGbmG2a+jLYRV+p87VjDaKhAEBfO1Fxq+DhtXmYgfEA22DgmDb/kYbl46s0x&#10;M+7GB7oeQykShH2GGqoQ2kxKX1Rk0Q9dS5y8L9dZDEl2pTQd3hLcNnKs1FRarDktVNhSXlHxffyx&#10;GtZvcZL73edse9qf5eGi8u0g1lo/9+PqFUSgGP7Df+13o2GqJ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sW6xQAAANwAAAAPAAAAAAAAAAAAAAAAAJgCAABkcnMv&#10;ZG93bnJldi54bWxQSwUGAAAAAAQABAD1AAAAigMAAAAA&#10;" fillcolor="#fffefc" stroked="f"/>
                      <v:rect id="Rectangle 50" o:spid="_x0000_s1290" style="position:absolute;left:603;top:160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BPMUA&#10;AADcAAAADwAAAGRycy9kb3ducmV2LnhtbESPzWrDMBCE74W8g9hAbrXUYExxo4QSEpJLCvmB0tvW&#10;2tqi1spYSuy8fVUo9DjMzDfMYjW6VtyoD9azhqdMgSCuvLFca7ict4/PIEJENth6Jg13CrBaTh4W&#10;WBo/8JFup1iLBOFQooYmxq6UMlQNOQyZ74iT9+V7hzHJvpamxyHBXSvnShXSoeW00GBH64aq79PV&#10;aVD59m3znu+o+Jx/HJU92O4wrLWeTcfXFxCRxvgf/mvvjYZC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wE8xQAAANwAAAAPAAAAAAAAAAAAAAAAAJgCAABkcnMv&#10;ZG93bnJldi54bWxQSwUGAAAAAAQABAD1AAAAigMAAAAA&#10;" fillcolor="#fffefb" stroked="f"/>
                      <v:rect id="Rectangle 51" o:spid="_x0000_s1291" style="position:absolute;left:603;top:1803;width:161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1sQA&#10;AADcAAAADwAAAGRycy9kb3ducmV2LnhtbESP3WoCMRSE7wu+QziCN0UTLZW6bhQpCFKh1J8HOGyO&#10;u8tuTsImdde3bwqFXg4z8w2Tbwfbijt1oXasYT5TIIgLZ2ouNVwv++kbiBCRDbaOScODAmw3o6cc&#10;M+N6PtH9HEuRIBwy1FDF6DMpQ1GRxTBznjh5N9dZjEl2pTQd9gluW7lQaikt1pwWKvT0XlHRnL+t&#10;hpdjcyk+VL/nT3yeOzz609fKaz0ZD7s1iEhD/A//tQ9Gw1K9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zNbEAAAA3AAAAA8AAAAAAAAAAAAAAAAAmAIAAGRycy9k&#10;b3ducmV2LnhtbFBLBQYAAAAABAAEAPUAAACJAwAAAAA=&#10;" fillcolor="#fffefa" stroked="f"/>
                      <v:rect id="Rectangle 52" o:spid="_x0000_s1292" style="position:absolute;left:603;top:2076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LRcYA&#10;AADcAAAADwAAAGRycy9kb3ducmV2LnhtbESPT2sCMRTE7wW/Q3hCbzWrhUVWo0hhQYQetP/o7bl5&#10;7q5NXtYkXddv3xQKPQ4z8xtmuR6sET350DpWMJ1kIIgrp1uuFby+lA9zECEiazSOScGNAqxXo7sl&#10;FtpdeU/9IdYiQTgUqKCJsSukDFVDFsPEdcTJOzlvMSbpa6k9XhPcGjnLslxabDktNNjRU0PV1+Hb&#10;Kph/dJfnz3O7e3+cmqMpw8mXb71S9+NhswARaYj/4b/2VivIsx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DLRcYAAADcAAAADwAAAAAAAAAAAAAAAACYAgAAZHJz&#10;L2Rvd25yZXYueG1sUEsFBgAAAAAEAAQA9QAAAIsDAAAAAA==&#10;" fillcolor="#fffef9" stroked="f"/>
                      <v:rect id="Rectangle 53" o:spid="_x0000_s1293" style="position:absolute;left:603;top:2406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1w8YA&#10;AADcAAAADwAAAGRycy9kb3ducmV2LnhtbESPzWrDMBCE74W+g9hCLiWRHdokuFFCCQRiaEP+z4u1&#10;tUytlbHU2H37qhDIcZiZb5j5sre1uFLrK8cK0lECgrhwuuJSwem4Hs5A+ICssXZMCn7Jw3Lx+DDH&#10;TLuO93Q9hFJECPsMFZgQmkxKXxiy6EeuIY7el2sthijbUuoWuwi3tRwnyURarDguGGxoZaj4PvxY&#10;Ba9p9bFJi5153r6kn/m2y8/1JVdq8NS/v4EI1Id7+NbeaAWT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Y1w8YAAADcAAAADwAAAAAAAAAAAAAAAACYAgAAZHJz&#10;L2Rvd25yZXYueG1sUEsFBgAAAAAEAAQA9QAAAIsDAAAAAA==&#10;" fillcolor="#fffef8" stroked="f"/>
                      <v:rect id="Rectangle 54" o:spid="_x0000_s1294" style="position:absolute;left:603;top:24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JmcEA&#10;AADcAAAADwAAAGRycy9kb3ducmV2LnhtbERPTYvCMBC9C/6HMII3TfWgUo2lqMsqiyyrHjwOzdgU&#10;m0lpotZ/vzks7PHxvldZZ2vxpNZXjhVMxgkI4sLpiksFl/PHaAHCB2SNtWNS8CYP2brfW2Gq3Yt/&#10;6HkKpYgh7FNUYEJoUil9YciiH7uGOHI311oMEbal1C2+Yrit5TRJZtJixbHBYEMbQ8X99LAKbo/p&#10;ofv8zr+uZlvPzcHyeXdkpYaDLl+CCNSFf/Gfe68VzJK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1SZnBAAAA3AAAAA8AAAAAAAAAAAAAAAAAmAIAAGRycy9kb3du&#10;cmV2LnhtbFBLBQYAAAAABAAEAPUAAACGAwAAAAA=&#10;" fillcolor="#fffdf8" stroked="f"/>
                      <v:rect id="Rectangle 55" o:spid="_x0000_s1295" style="position:absolute;left:603;top:26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PHsMA&#10;AADcAAAADwAAAGRycy9kb3ducmV2LnhtbESPQWuDQBSE74H8h+UFcqtrcpDWZiNBEKS3xF56e3Vf&#10;VOK+FXejNr++WyjkOMzMN8whW0wvJhpdZ1nBLopBENdWd9wo+KyKl1cQziNr7C2Tgh9ykB3XqwOm&#10;2s58puniGxEg7FJU0Ho/pFK6uiWDLrIDcfCudjTogxwbqUecA9z0ch/HiTTYcVhocaC8pfp2uRsF&#10;7nt50FBUc24+inn6KitzvT2U2m6W0zsIT4t/hv/bpVaQxG/wdyYcAX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LPHsMAAADcAAAADwAAAAAAAAAAAAAAAACYAgAAZHJzL2Rv&#10;d25yZXYueG1sUEsFBgAAAAAEAAQA9QAAAIgDAAAAAA==&#10;" fillcolor="#fffdf7" stroked="f"/>
                      <v:rect id="Rectangle 56" o:spid="_x0000_s1296" style="position:absolute;left:603;top:28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5n8MA&#10;AADcAAAADwAAAGRycy9kb3ducmV2LnhtbERPy2rCQBTdF/yH4QpuRCcRkRIzCaFF6C40ben2krl5&#10;YOZOzEw1+vWdRaHLw3mn+WwGcaXJ9ZYVxNsIBHFtdc+tgs+P0+YZhPPIGgfLpOBODvJs8ZRiou2N&#10;3+la+VaEEHYJKui8HxMpXd2RQbe1I3HgGjsZ9AFOrdQT3kK4GeQuig7SYM+hocORXjqqz9WPUdCM&#10;36f9UK6LdXkvq0f7ar8uj71Sq+VcHEF4mv2/+M/9phUc4j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5n8MAAADcAAAADwAAAAAAAAAAAAAAAACYAgAAZHJzL2Rv&#10;d25yZXYueG1sUEsFBgAAAAAEAAQA9QAAAIgDAAAAAA==&#10;" fillcolor="#fffdf6" stroked="f"/>
                      <v:rect id="Rectangle 57" o:spid="_x0000_s1297" style="position:absolute;left:603;top:321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388MA&#10;AADcAAAADwAAAGRycy9kb3ducmV2LnhtbESPQWvCQBSE7wX/w/IEb3WTHqRE1xBKA+3Jqr309sg+&#10;k2j2bdjdmvXfu4WCx2FmvmE2ZTSDuJLzvWUF+TIDQdxY3XOr4PtYP7+C8AFZ42CZFNzIQ7mdPW2w&#10;0HbiPV0PoRUJwr5ABV0IYyGlbzoy6Jd2JE7eyTqDIUnXSu1wSnAzyJcsW0mDPaeFDkd666i5HH6N&#10;AjfqPfNn/RO/zlPwWVXF912r1GIeqzWIQDE8wv/tD61glefwd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388MAAADcAAAADwAAAAAAAAAAAAAAAACYAgAAZHJzL2Rv&#10;d25yZXYueG1sUEsFBgAAAAAEAAQA9QAAAIgDAAAAAA==&#10;" fillcolor="#fffdf5" stroked="f"/>
                      <v:rect id="Rectangle 58" o:spid="_x0000_s1298" style="position:absolute;left:603;top:32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lw8QA&#10;AADcAAAADwAAAGRycy9kb3ducmV2LnhtbESPQUvDQBSE70L/w/KEXsRuGiFI2m0pBcFTxTZ6fmRf&#10;k9Ts27D70sZ/7wqCx2FmvmHW28n16kohdp4NLBcZKOLa244bA9Xp5fEZVBRki71nMvBNEbab2d0a&#10;S+tv/E7XozQqQTiWaKAVGUqtY92Sw7jwA3Hyzj44lCRDo23AW4K7XudZVmiHHaeFFgfat1R/HUdn&#10;IH/Iq5P++Cx2T6ESObzpcbycjZnfT7sVKKFJ/sN/7VdroFjm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5cPEAAAA3AAAAA8AAAAAAAAAAAAAAAAAmAIAAGRycy9k&#10;b3ducmV2LnhtbFBLBQYAAAAABAAEAPUAAACJAwAAAAA=&#10;" fillcolor="#fffcf5" stroked="f"/>
                      <v:rect id="Rectangle 59" o:spid="_x0000_s1299" style="position:absolute;left:603;top:34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5zMUA&#10;AADcAAAADwAAAGRycy9kb3ducmV2LnhtbESPzWrDMBCE74G+g9hCL6aR3YJp3SihBAK5xvbBvS3W&#10;+qe1VsZSHCdPXxUKOQ4z8w2z2S1mEDNNrresIFnHIIhrq3tuFZTF4fkNhPPIGgfLpOBKDnbbh9UG&#10;M20vfKI5960IEHYZKui8HzMpXd2RQbe2I3HwGjsZ9EFOrdQTXgLcDPIljlNpsOew0OFI+47qn/xs&#10;FND1XEQ3mzbfSfVe7aOvppx9o9TT4/L5AcLT4u/h//ZRK0iTV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nMxQAAANwAAAAPAAAAAAAAAAAAAAAAAJgCAABkcnMv&#10;ZG93bnJldi54bWxQSwUGAAAAAAQABAD1AAAAigMAAAAA&#10;" fillcolor="#fffcf4" stroked="f"/>
                      <v:rect id="Rectangle 60" o:spid="_x0000_s1300" style="position:absolute;left:603;top:36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5sccA&#10;AADcAAAADwAAAGRycy9kb3ducmV2LnhtbESPUUvDMBSF3wX/Q7jC3ly6Mcqoy8ZQi8JEcRuMvV2S&#10;u7asuSlJXKu/3ggDHw/nnO9wFqvBtuJCPjSOFUzGGQhi7UzDlYL9rryfgwgR2WDrmBR8U4DV8vZm&#10;gYVxPX/SZRsrkSAcClRQx9gVUgZdk8Uwdh1x8k7OW4xJ+koaj32C21ZOsyyXFhtOCzV29FiTPm+/&#10;rIKX9+eN3k1/+k1+CE9efpT67VgqNbob1g8gIg3xP3xtvxoF+WQG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LebHHAAAA3AAAAA8AAAAAAAAAAAAAAAAAmAIAAGRy&#10;cy9kb3ducmV2LnhtbFBLBQYAAAAABAAEAPUAAACMAwAAAAA=&#10;" fillcolor="#fffcf3" stroked="f"/>
                      <v:rect id="Rectangle 61" o:spid="_x0000_s1301" style="position:absolute;left:603;top:4013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6Ls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NUH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+i7EAAAA3AAAAA8AAAAAAAAAAAAAAAAAmAIAAGRycy9k&#10;b3ducmV2LnhtbFBLBQYAAAAABAAEAPUAAACJAwAAAAA=&#10;" fillcolor="#fffcf2" stroked="f"/>
                      <v:rect id="Rectangle 62" o:spid="_x0000_s1302" style="position:absolute;left:603;top:421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hsQA&#10;AADcAAAADwAAAGRycy9kb3ducmV2LnhtbESPQWvCQBSE70L/w/IKvZmNFmJJs0oRir0mUc+vu69J&#10;2uzbkN1q9Ne7QqHHYWa+YYrNZHtxotF3jhUskhQEsXam40bBvn6fv4DwAdlg75gUXMjDZv0wKzA3&#10;7swlnarQiAhhn6OCNoQhl9Lrliz6xA3E0ftyo8UQ5dhIM+I5wm0vl2maSYsdx4UWB9q2pH+qX6tg&#10;t0urZ1wtj59+e6hMWX/rTF+Venqc3l5BBJrCf/iv/WEUZIs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M4bEAAAA3AAAAA8AAAAAAAAAAAAAAAAAmAIAAGRycy9k&#10;b3ducmV2LnhtbFBLBQYAAAAABAAEAPUAAACJAwAAAAA=&#10;" fillcolor="#fffcf1" stroked="f"/>
                      <v:rect id="Rectangle 63" o:spid="_x0000_s1303" style="position:absolute;left:603;top:4413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JFsUA&#10;AADcAAAADwAAAGRycy9kb3ducmV2LnhtbESPQWsCMRSE70L/Q3hCb5pVqJatUWzXggdB3NWeH5vX&#10;zdLNy7JJNf33plDocZiZb5jVJtpOXGnwrWMFs2kGgrh2uuVGwbl6nzyD8AFZY+eYFPyQh836YbTC&#10;XLsbn+hahkYkCPscFZgQ+lxKXxuy6KeuJ07epxsshiSHRuoBbwluOznPsoW02HJaMNjTm6H6q/y2&#10;Cl6fiiOX8665mGIf4+5QfZx2hVKP47h9AREohv/wX3uvFSxmS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kWxQAAANwAAAAPAAAAAAAAAAAAAAAAAJgCAABkcnMv&#10;ZG93bnJldi54bWxQSwUGAAAAAAQABAD1AAAAigMAAAAA&#10;" fillcolor="#fffcf0" stroked="f"/>
                      <v:rect id="Rectangle 64" o:spid="_x0000_s1304" style="position:absolute;left:603;top:4483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u7MIA&#10;AADcAAAADwAAAGRycy9kb3ducmV2LnhtbERPTWvCQBC9F/oflin0UnSjhViiqxitrSehKngdsmMS&#10;zM6G7Dam/75zKPT4eN+L1eAa1VMXas8GJuMEFHHhbc2lgfNpN3oDFSKyxcYzGfihAKvl48MCM+vv&#10;/EX9MZZKQjhkaKCKsc20DkVFDsPYt8TCXX3nMArsSm07vEu4a/Q0SVLtsGZpqLClTUXF7fjtpGTb&#10;Dny4ffbvr7v8kr/ULs1nH8Y8Pw3rOahIQ/wX/7n31kA6kbV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7swgAAANwAAAAPAAAAAAAAAAAAAAAAAJgCAABkcnMvZG93&#10;bnJldi54bWxQSwUGAAAAAAQABAD1AAAAhwMAAAAA&#10;" fillcolor="#fffbf0" stroked="f"/>
                      <v:rect id="Rectangle 65" o:spid="_x0000_s1305" style="position:absolute;left:603;top:4616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xP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vEb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6MTzHAAAA3AAAAA8AAAAAAAAAAAAAAAAAmAIAAGRy&#10;cy9kb3ducmV2LnhtbFBLBQYAAAAABAAEAPUAAACMAwAAAAA=&#10;" fillcolor="#fffbef" stroked="f"/>
                      <v:rect id="Rectangle 66" o:spid="_x0000_s1306" style="position:absolute;left:603;top:4883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sysIA&#10;AADcAAAADwAAAGRycy9kb3ducmV2LnhtbERPy4rCMBTdD/gP4QruxkQXIh1TEcUHgoup48Ldpbl9&#10;aHNTmqidv58shFkeznux7G0jntT52rGGyViBIM6dqbnU8HPefs5B+IBssHFMGn7JwzIdfCwwMe7F&#10;3/TMQiliCPsENVQhtImUPq/Ioh+7ljhyhesshgi7UpoOXzHcNnKq1ExarDk2VNjSuqL8nj2shlN2&#10;OV6u/a2QdN+pvarnt80513o07FdfIAL14V/8dh+Mhtk0zo9n4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KzKwgAAANwAAAAPAAAAAAAAAAAAAAAAAJgCAABkcnMvZG93&#10;bnJldi54bWxQSwUGAAAAAAQABAD1AAAAhwMAAAAA&#10;" fillcolor="#fffbee" stroked="f"/>
                      <v:rect id="Rectangle 67" o:spid="_x0000_s1307" style="position:absolute;left:603;top:5219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q+8QA&#10;AADcAAAADwAAAGRycy9kb3ducmV2LnhtbESPzWrDMBCE74G8g9hAb4kcU0JxrYSSUGhLDo6TB1is&#10;9U9rrYyk2u7bR4VCj8PMfMPkh9n0YiTnO8sKtpsEBHFldceNgtv1df0Ewgdkjb1lUvBDHg775SLH&#10;TNuJLzSWoRERwj5DBW0IQyalr1oy6Dd2II5ebZ3BEKVrpHY4RbjpZZokO2mw47jQ4kDHlqqv8tso&#10;+Hw/TdexKLHuUlc8Fh/+EqazUg+r+eUZRKA5/If/2m9awS7d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6vvEAAAA3AAAAA8AAAAAAAAAAAAAAAAAmAIAAGRycy9k&#10;b3ducmV2LnhtbFBLBQYAAAAABAAEAPUAAACJAwAAAAA=&#10;" fillcolor="#fffbed" stroked="f"/>
                      <v:rect id="Rectangle 68" o:spid="_x0000_s1308" style="position:absolute;left:603;top:541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Z5cUA&#10;AADcAAAADwAAAGRycy9kb3ducmV2LnhtbESPT2vCQBTE70K/w/IK3nRjSqVGV5GWgocimAaKt0f2&#10;mUSzb0N286ffvisIPQ4z8xtmsxtNLXpqXWVZwWIegSDOra64UJB9f87eQDiPrLG2TAp+ycFu+zTZ&#10;YKLtwCfqU1+IAGGXoILS+yaR0uUlGXRz2xAH72Jbgz7ItpC6xSHATS3jKFpKgxWHhRIbei8pv6Wd&#10;UUA2+/r5ODm7erm+Vhd/7M777KjU9Hncr0F4Gv1/+NE+aAXLOIb7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JnlxQAAANwAAAAPAAAAAAAAAAAAAAAAAJgCAABkcnMv&#10;ZG93bnJldi54bWxQSwUGAAAAAAQABAD1AAAAigMAAAAA&#10;" fillcolor="#fffbec" stroked="f"/>
                      <v:rect id="Rectangle 69" o:spid="_x0000_s1309" style="position:absolute;left:603;top:57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C8EA&#10;AADcAAAADwAAAGRycy9kb3ducmV2LnhtbESP3YrCMBSE7xd8h3AE79bUiiLVKFJ119tVH+CQnP5g&#10;c1KaaOvbm4WFvRxm5htmsxtsI57U+dqxgtk0AUGsnam5VHC7nj5XIHxANtg4JgUv8rDbjj42mBnX&#10;8w89L6EUEcI+QwVVCG0mpdcVWfRT1xJHr3CdxRBlV0rTYR/htpFpkiylxZrjQoUt5RXp++VhFej8&#10;azgUj+8FJcU5xfygj4teKzUZD/s1iEBD+A//tc9GwTKdw+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DgvBAAAA3AAAAA8AAAAAAAAAAAAAAAAAmAIAAGRycy9kb3du&#10;cmV2LnhtbFBLBQYAAAAABAAEAPUAAACGAwAAAAA=&#10;" fillcolor="#fffaeb" stroked="f"/>
                      <v:rect id="Rectangle 70" o:spid="_x0000_s1310" style="position:absolute;left:603;top:60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+HsQA&#10;AADcAAAADwAAAGRycy9kb3ducmV2LnhtbESPQWvCQBSE7wX/w/IEb3WjiJXoKqIIXrQ0Fb0+si/Z&#10;aPZtyK4a/323UOhxmJlvmMWqs7V4UOsrxwpGwwQEce50xaWC0/fufQbCB2SNtWNS8CIPq2XvbYGp&#10;dk/+okcWShEh7FNUYEJoUil9bsiiH7qGOHqFay2GKNtS6hafEW5rOU6SqbRYcVww2NDGUH7L7lbB&#10;x/EsTXHK7PblL5PDdVfsj+dPpQb9bj0HEagL/+G/9l4rmI4n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/h7EAAAA3AAAAA8AAAAAAAAAAAAAAAAAmAIAAGRycy9k&#10;b3ducmV2LnhtbFBLBQYAAAAABAAEAPUAAACJAwAAAAA=&#10;" fillcolor="#fffaea" stroked="f"/>
                      <v:rect id="Rectangle 71" o:spid="_x0000_s1311" style="position:absolute;left:603;top:6223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AJcQA&#10;AADcAAAADwAAAGRycy9kb3ducmV2LnhtbESPQWvCQBSE74L/YXlCb3WjGJHUVUQpLYKC0dLrI/ua&#10;DWbfhuxWU3+9KxQ8DjPzDTNfdrYWF2p95VjBaJiAIC6crrhUcDq+v85A+ICssXZMCv7Iw3LR780x&#10;0+7KB7rkoRQRwj5DBSaEJpPSF4Ys+qFriKP341qLIcq2lLrFa4TbWo6TZCotVhwXDDa0NlSc81+r&#10;YHekfHK+8Vc62dJ+kxr8+Jao1MugW72BCNSFZ/i//akVTMc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wCXEAAAA3AAAAA8AAAAAAAAAAAAAAAAAmAIAAGRycy9k&#10;b3ducmV2LnhtbFBLBQYAAAAABAAEAPUAAACJAwAAAAA=&#10;" fillcolor="#fffae9" stroked="f"/>
                      <v:rect id="Rectangle 72" o:spid="_x0000_s1312" style="position:absolute;left:603;top:65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v8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gH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Zu/xQAAANwAAAAPAAAAAAAAAAAAAAAAAJgCAABkcnMv&#10;ZG93bnJldi54bWxQSwUGAAAAAAQABAD1AAAAigMAAAAA&#10;" fillcolor="#fff9e8" stroked="f"/>
                      <v:rect id="Rectangle 73" o:spid="_x0000_s1313" style="position:absolute;left:603;top:68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cqMQA&#10;AADcAAAADwAAAGRycy9kb3ducmV2LnhtbESPT2vCQBTE70K/w/IKvYhu/C+pq5RA0avaS2+P7DOb&#10;Nvs2zW5N9NO7guBxmJnfMKtNZytxpsaXjhWMhgkI4tzpkgsFX8fPwRKED8gaK8ek4EIeNuuX3gpT&#10;7Vre0/kQChEh7FNUYEKoUyl9bsiiH7qaOHon11gMUTaF1A22EW4rOU6SubRYclwwWFNmKP89/FsF&#10;1u9m7TX07Wiy7f+Yv+l35rOZUm+v3cc7iEBdeIYf7Z1WMB8v4H4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3KjEAAAA3AAAAA8AAAAAAAAAAAAAAAAAmAIAAGRycy9k&#10;b3ducmV2LnhtbFBLBQYAAAAABAAEAPUAAACJAwAAAAA=&#10;" fillcolor="#fff9e7" stroked="f"/>
                      <v:rect id="Rectangle 74" o:spid="_x0000_s1314" style="position:absolute;left:603;top:7023;width:1611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/9MIA&#10;AADcAAAADwAAAGRycy9kb3ducmV2LnhtbERPTYvCMBC9C/sfwix4kTVVVKQaRURBDx7sLut1aGbb&#10;uM2kNlHrvzcHwePjfc+Xra3EjRpvHCsY9BMQxLnThgsFP9/brykIH5A1Vo5JwYM8LBcfnTmm2t35&#10;SLcsFCKGsE9RQRlCnUrp85Is+r6riSP35xqLIcKmkLrBewy3lRwmyURaNBwbSqxpXVL+n12tgvya&#10;/ZqzsdPz+HLcmN5J9/ajg1Ldz3Y1AxGoDW/xy73TCibD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j/0wgAAANwAAAAPAAAAAAAAAAAAAAAAAJgCAABkcnMvZG93&#10;bnJldi54bWxQSwUGAAAAAAQABAD1AAAAhwMAAAAA&#10;" fillcolor="#fff9e6" stroked="f"/>
                      <v:shape id="Freeform 75" o:spid="_x0000_s1315" style="position:absolute;left:641;top:641;width:16053;height:6426;visibility:visible;mso-wrap-style:square;v-text-anchor:top" coordsize="2528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Hl8cA&#10;AADcAAAADwAAAGRycy9kb3ducmV2LnhtbESPQWsCMRSE74L/IbxCL0Wz9SB1NUptaWkPgq4e7O2x&#10;ed0su3nZJlHXf98UCh6HmfmGWax624oz+VA7VvA4zkAQl07XXCk47N9GTyBCRNbYOiYFVwqwWg4H&#10;C8y1u/COzkWsRIJwyFGBibHLpQylIYth7Dri5H07bzEm6SupPV4S3LZykmVTabHmtGCwoxdDZVOc&#10;rAJ/Wn+9Fqb6OT5cP5uN3W5i866Vur/rn+cgIvXxFv5vf2gF08kM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Th5fHAAAA3AAAAA8AAAAAAAAAAAAAAAAAmAIAAGRy&#10;cy9kb3ducmV2LnhtbFBLBQYAAAAABAAEAPUAAACMAwAAAAA=&#10;" path="m,l1580,r,272l,272r2528,l2528,1012,,1012,,xe" filled="f" strokecolor="#bfa184" strokeweight="28e-5mm">
                        <v:stroke endcap="round"/>
                        <v:path arrowok="t" o:connecttype="custom" o:connectlocs="0,0;1003300,0;1003300,172720;0,172720;1605280,172720;1605280,642620;0,642620;0,0" o:connectangles="0,0,0,0,0,0,0,0"/>
                      </v:shape>
                      <v:rect id="Rectangle 76" o:spid="_x0000_s1316" style="position:absolute;left:2273;top:1136;width:632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CD19BE" w:rsidRDefault="00CD19BE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77" o:spid="_x0000_s1317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LRPjGAAAA3AAAAA8AAABkcnMvZG93bnJldi54bWxEj1trwkAUhN8L/oflCL6UuvGCSOoqUij1&#10;TbyBvh2yp9nU7Nk0uybpv+8Kgo/DzHzDLFadLUVDtS8cKxgNExDEmdMF5wqOh8+3OQgfkDWWjknB&#10;H3lYLXsvC0y1a3lHzT7kIkLYp6jAhFClUvrMkEU/dBVx9L5dbTFEWedS19hGuC3lOElm0mLBccFg&#10;RR+Gsuv+ZhXI10tyuJya358qM5sbf53n7Xaq1KDfrd9BBOrCM/xob7SC2WQE9zPxCM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tE+MYAAADcAAAADwAAAAAAAAAAAAAA&#10;AACfAgAAZHJzL2Rvd25yZXYueG1sUEsFBgAAAAAEAAQA9wAAAJIDAAAAAA==&#10;">
                        <v:imagedata r:id="rId36" o:title=""/>
                      </v:shape>
                      <v:shape id="Picture 78" o:spid="_x0000_s1318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M5XHAAAA3AAAAA8AAABkcnMvZG93bnJldi54bWxEj0FrwkAUhO+F/oflFbw1mypKiW5CKQii&#10;KNU2SG+P7DMJZt/G7KrRX98tFHocZuYbZpb1phEX6lxtWcFLFIMgLqyuuVTw9Tl/fgXhPLLGxjIp&#10;uJGDLH18mGGi7ZW3dNn5UgQIuwQVVN63iZSuqMigi2xLHLyD7Qz6ILtS6g6vAW4aOYzjiTRYc1io&#10;sKX3iorj7mwULPztOKbV+uNwsvdmc9rn+fcyV2rw1L9NQXjq/X/4r73QCiajIfyeCUdAp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UoM5XHAAAA3AAAAA8AAAAAAAAAAAAA&#10;AAAAnwIAAGRycy9kb3ducmV2LnhtbFBLBQYAAAAABAAEAPcAAACTAwAAAAA=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thuộc</w:t>
            </w:r>
            <w:proofErr w:type="spellEnd"/>
            <w:r>
              <w:t xml:space="preserve"> DB Access Layer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request </w:t>
            </w:r>
            <w:proofErr w:type="spellStart"/>
            <w:r>
              <w:t>đến</w:t>
            </w:r>
            <w:proofErr w:type="spellEnd"/>
            <w:r>
              <w:t xml:space="preserve"> DB </w:t>
            </w:r>
            <w:proofErr w:type="spellStart"/>
            <w:r>
              <w:t>từ</w:t>
            </w:r>
            <w:proofErr w:type="spellEnd"/>
            <w:r>
              <w:t xml:space="preserve"> Business Layer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connections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DB tractions</w:t>
            </w:r>
          </w:p>
        </w:tc>
      </w:tr>
      <w:tr w:rsidR="00BE2ADB" w:rsidRPr="00466E70" w:rsidTr="00CD19BE">
        <w:tc>
          <w:tcPr>
            <w:tcW w:w="3316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r>
              <w:rPr>
                <w:noProof/>
                <w:lang w:eastAsia="en-US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1828800" cy="817245"/>
                      <wp:effectExtent l="0" t="0" r="0" b="1905"/>
                      <wp:docPr id="46" name="Canv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3720" cy="812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50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048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8445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05410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3398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6891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9050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1844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5336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60350"/>
                                  <a:ext cx="1694815" cy="14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74955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02895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3845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45440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5941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87350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2291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4386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6482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7180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8577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1435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49275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7086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0579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373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5532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9024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1882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3977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45" y="67945"/>
                                  <a:ext cx="1687830" cy="676275"/>
                                </a:xfrm>
                                <a:custGeom>
                                  <a:avLst/>
                                  <a:gdLst>
                                    <a:gd name="T0" fmla="*/ 0 w 2658"/>
                                    <a:gd name="T1" fmla="*/ 0 h 1065"/>
                                    <a:gd name="T2" fmla="*/ 1661 w 2658"/>
                                    <a:gd name="T3" fmla="*/ 0 h 1065"/>
                                    <a:gd name="T4" fmla="*/ 1661 w 2658"/>
                                    <a:gd name="T5" fmla="*/ 285 h 1065"/>
                                    <a:gd name="T6" fmla="*/ 0 w 2658"/>
                                    <a:gd name="T7" fmla="*/ 285 h 1065"/>
                                    <a:gd name="T8" fmla="*/ 2658 w 2658"/>
                                    <a:gd name="T9" fmla="*/ 285 h 1065"/>
                                    <a:gd name="T10" fmla="*/ 2658 w 2658"/>
                                    <a:gd name="T11" fmla="*/ 1065 h 1065"/>
                                    <a:gd name="T12" fmla="*/ 0 w 2658"/>
                                    <a:gd name="T13" fmla="*/ 1065 h 1065"/>
                                    <a:gd name="T14" fmla="*/ 0 w 2658"/>
                                    <a:gd name="T15" fmla="*/ 0 h 10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58" h="1065">
                                      <a:moveTo>
                                        <a:pt x="0" y="0"/>
                                      </a:moveTo>
                                      <a:lnTo>
                                        <a:pt x="1661" y="0"/>
                                      </a:lnTo>
                                      <a:lnTo>
                                        <a:pt x="166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658" y="285"/>
                                      </a:lnTo>
                                      <a:lnTo>
                                        <a:pt x="2658" y="1065"/>
                                      </a:lnTo>
                                      <a:lnTo>
                                        <a:pt x="0" y="10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395" y="120015"/>
                                  <a:ext cx="66738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D19BE" w:rsidRDefault="00CD19BE" w:rsidP="00BE2ADB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SRM.DataObjects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5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6" o:spid="_x0000_s1319" editas="canvas" style="width:2in;height:64.35pt;mso-position-horizontal-relative:char;mso-position-vertical-relative:line" coordsize="18288,81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">
                      <v:shape id="_x0000_s1320" type="#_x0000_t75" style="position:absolute;width:18288;height:8172;visibility:visible;mso-wrap-style:square">
                        <v:fill o:detectmouseclick="t"/>
                        <v:path o:connecttype="none"/>
                      </v:shape>
                      <v:rect id="Rectangle 7" o:spid="_x0000_s1321" style="position:absolute;width:18237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Gr8UA&#10;AADcAAAADwAAAGRycy9kb3ducmV2LnhtbESPW2sCMRSE3wv9D+EUfKuJ1V3a7UYpgiBoH7xAXw+b&#10;sxe6Odluoq7/3ggFH4eZ+YbJF4NtxZl63zjWMBkrEMSFMw1XGo6H1es7CB+QDbaOScOVPCzmz085&#10;ZsZdeEfnfahEhLDPUEMdQpdJ6YuaLPqx64ijV7reYoiyr6Tp8RLhtpVvSqXSYsNxocaOljUVv/uT&#10;1YDpzPx9l9PtYXNK8aMa1Cr5UVqPXoavTxCBhvAI/7fXRkOSTO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IavxQAAANwAAAAPAAAAAAAAAAAAAAAAAJgCAABkcnMv&#10;ZG93bnJldi54bWxQSwUGAAAAAAQABAD1AAAAigMAAAAA&#10;" stroked="f"/>
                      <v:rect id="Rectangle 8" o:spid="_x0000_s1322" style="position:absolute;left:635;top:635;width:16948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Ca8UA&#10;AADcAAAADwAAAGRycy9kb3ducmV2LnhtbESPQWvCQBSE70L/w/IKXqRuFFMkdZUiCnrwYFra6yP7&#10;mqzNvo3ZVeO/dwXB4zAz3zCzRWdrcabWG8cKRsMEBHHhtOFSwffX+m0KwgdkjbVjUnAlD4v5S2+G&#10;mXYX3tM5D6WIEPYZKqhCaDIpfVGRRT90DXH0/lxrMUTZllK3eIlwW8txkrxLi4bjQoUNLSsq/vOT&#10;VVCc8h9zMHZ6SI/7lRn86sF2slOq/9p9foAI1IVn+NHeaAVpms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IJrxQAAANwAAAAPAAAAAAAAAAAAAAAAAJgCAABkcnMv&#10;ZG93bnJldi54bWxQSwUGAAAAAAQABAD1AAAAigMAAAAA&#10;" fillcolor="#fff9e6" stroked="f"/>
                      <v:rect id="_x0000_s1323" style="position:absolute;left:635;top:70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3/s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sMyT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nf+xQAAANwAAAAPAAAAAAAAAAAAAAAAAJgCAABkcnMv&#10;ZG93bnJldi54bWxQSwUGAAAAAAQABAD1AAAAigMAAAAA&#10;" stroked="f"/>
                      <v:rect id="Rectangle 10" o:spid="_x0000_s1324" style="position:absolute;left:635;top:844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MO8UA&#10;AADcAAAADwAAAGRycy9kb3ducmV2LnhtbESPT2sCMRTE74V+h/CE3mpisYusRpFC/XOosOrF22Pz&#10;3CxuXpZN1O23N4WCx2FmfsPMFr1rxI26UHvWMBoqEMSlNzVXGo6H7/cJiBCRDTaeScMvBVjMX19m&#10;mBt/54Ju+1iJBOGQowYbY5tLGUpLDsPQt8TJO/vOYUyyq6Tp8J7grpEfSmXSYc1pwWJLX5bKy/7q&#10;NLSrY8ZqY8frU7kudsXPRG1N0Ppt0C+nICL18Rn+b2+Mhs9sDH9n0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8w7xQAAANwAAAAPAAAAAAAAAAAAAAAAAJgCAABkcnMv&#10;ZG93bnJldi54bWxQSwUGAAAAAAQABAD1AAAAigMAAAAA&#10;" fillcolor="#fffffe" stroked="f"/>
                      <v:rect id="Rectangle 11" o:spid="_x0000_s1325" style="position:absolute;left:635;top:1054;width:1694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zMIA&#10;AADcAAAADwAAAGRycy9kb3ducmV2LnhtbESP3YrCMBSE7wXfIRzBO00VLFKNooLoygr+3h+aY1ts&#10;TkoTtfv2ZkHwcpiZb5jpvDGleFLtCssKBv0IBHFqdcGZgst53RuDcB5ZY2mZFPyRg/ms3Zpiou2L&#10;j/Q8+UwECLsEFeTeV4mULs3JoOvbijh4N1sb9EHWmdQ1vgLclHIYRbE0WHBYyLGiVU7p/fQwCvbX&#10;jb+sos0P3o/j3WHJePhdx0p1O81iAsJT47/hT3urFYziE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XrMwgAAANwAAAAPAAAAAAAAAAAAAAAAAJgCAABkcnMvZG93&#10;bnJldi54bWxQSwUGAAAAAAQABAD1AAAAhwMAAAAA&#10;" fillcolor="#fffffd" stroked="f"/>
                      <v:rect id="Rectangle 12" o:spid="_x0000_s1326" style="position:absolute;left:635;top:1339;width:1694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i/sYA&#10;AADcAAAADwAAAGRycy9kb3ducmV2LnhtbESPT2vCQBTE74V+h+UJvZS6aYtBUlcp8Q8VT9EiHl+z&#10;zyQ0+zZkV91++64geBxm5jfMZBZMK87Uu8aygtdhAoK4tLrhSsH3bvkyBuE8ssbWMin4Iwez6ePD&#10;BDNtL1zQeesrESHsMlRQe99lUrqyJoNuaDvi6B1tb9BH2VdS93iJcNPKtyRJpcGG40KNHeU1lb/b&#10;k1GwmIf33K1/xqvdZi+LQ5KvnkOj1NMgfH6A8BT8PXxrf2kFozSF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fi/sYAAADcAAAADwAAAAAAAAAAAAAAAACYAgAAZHJz&#10;L2Rvd25yZXYueG1sUEsFBgAAAAAEAAQA9QAAAIsDAAAAAA==&#10;" fillcolor="#fffefc" stroked="f"/>
                      <v:rect id="Rectangle 13" o:spid="_x0000_s1327" style="position:absolute;left:635;top:1689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bl8UA&#10;AADcAAAADwAAAGRycy9kb3ducmV2LnhtbESPQWsCMRSE74X+h/AK3mpS0W1ZjVKkohcFbaH09rp5&#10;7oZuXpZNdNd/bwShx2FmvmFmi97V4kxtsJ41vAwVCOLCG8ulhq/P1fMbiBCRDdaeScOFAizmjw8z&#10;zI3veE/nQyxFgnDIUUMVY5NLGYqKHIahb4iTd/Stw5hkW0rTYpfgrpYjpTLp0HJaqLChZUXF3+Hk&#10;NKjxavfxPV5T9jv62Su7tc22W2o9eOrfpyAi9fE/fG9vjIZJ9gq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xuXxQAAANwAAAAPAAAAAAAAAAAAAAAAAJgCAABkcnMv&#10;ZG93bnJldi54bWxQSwUGAAAAAAQABAD1AAAAigMAAAAA&#10;" fillcolor="#fffefb" stroked="f"/>
                      <v:rect id="Rectangle 14" o:spid="_x0000_s1328" style="position:absolute;left:635;top:1905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nlMIA&#10;AADcAAAADwAAAGRycy9kb3ducmV2LnhtbERP3WrCMBS+F/YO4Qx2I2uqw7J1jTIGhTFBrO4BDs1Z&#10;W2xOQhPb+vbmYrDLj++/2M2mFyMNvrOsYJWkIIhrqztuFPycy+dXED4ga+wtk4IbedhtHxYF5tpO&#10;XNF4Co2IIexzVNCG4HIpfd2SQZ9YRxy5XzsYDBEOjdQDTjHc9HKdppk02HFsaNHRZ0v15XQ1Cl72&#10;l3P9nU4lH3C5srh31fHNKfX0OH+8gwg0h3/xn/tLK9hk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OeUwgAAANwAAAAPAAAAAAAAAAAAAAAAAJgCAABkcnMvZG93&#10;bnJldi54bWxQSwUGAAAAAAQABAD1AAAAhwMAAAAA&#10;" fillcolor="#fffefa" stroked="f"/>
                      <v:rect id="Rectangle 15" o:spid="_x0000_s1329" style="position:absolute;left:635;top:2184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b68cA&#10;AADcAAAADwAAAGRycy9kb3ducmV2LnhtbESPT2sCMRTE74V+h/AEbzWrpWK3RimFhSJ4qP1Hb6+b&#10;5+7a5GVN4rp+eyMIPQ4z8xtmvuytER350DhWMB5lIIhLpxuuFHy8F3czECEiazSOScGJAiwXtzdz&#10;zLU78ht1m1iJBOGQo4I6xjaXMpQ1WQwj1xInb+u8xZikr6T2eExwa+Qky6bSYsNpocaWXmoq/zYH&#10;q2D23e7XP7tm9XU/Nr+mCFtffHZKDQf98xOISH38D1/br1rBw/QR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2+vHAAAA3AAAAA8AAAAAAAAAAAAAAAAAmAIAAGRy&#10;cy9kb3ducmV2LnhtbFBLBQYAAAAABAAEAPUAAACMAwAAAAA=&#10;" fillcolor="#fffef9" stroked="f"/>
                      <v:rect id="Rectangle 16" o:spid="_x0000_s1330" style="position:absolute;left:635;top:2533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/tsMA&#10;AADcAAAADwAAAGRycy9kb3ducmV2LnhtbERPS0vDQBC+F/wPywheit1EWpXYbRFBaMAWrY/zkB2z&#10;wexsyG6b+O87h0KPH997uR59q47UxyawgXyWgSKugm24NvD1+Xr7CComZIttYDLwTxHWq6vJEgsb&#10;Bv6g4z7VSkI4FmjApdQVWsfKkcc4Cx2xcL+h95gE9rW2PQ4S7lt9l2X32mPD0uCwoxdH1d/+4A0s&#10;8uZtk1fvbrqb59tyN5Tf7U9pzM31+PwEKtGYLuKze2PF9yDz5YwcAb0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/tsMAAADcAAAADwAAAAAAAAAAAAAAAACYAgAAZHJzL2Rv&#10;d25yZXYueG1sUEsFBgAAAAAEAAQA9QAAAIgDAAAAAA==&#10;" fillcolor="#fffef8" stroked="f"/>
                      <v:rect id="Rectangle 17" o:spid="_x0000_s1331" style="position:absolute;left:635;top:2603;width:1694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BcYA&#10;AADcAAAADwAAAGRycy9kb3ducmV2LnhtbESPT2vCQBTE74V+h+UJvdVNBGuJrhLaShtEin8OHh/Z&#10;ZzaYfRuyq0m/fVco9DjMzG+YxWqwjbhR52vHCtJxAoK4dLrmSsHxsH5+BeEDssbGMSn4IQ+r5ePD&#10;AjPtet7RbR8qESHsM1RgQmgzKX1pyKIfu5Y4emfXWQxRdpXUHfYRbhs5SZIXabHmuGCwpTdD5WV/&#10;tQrO10kxfH7nm5N5b2amsHz42LJST6Mhn4MINIT/8F/7SyuYzlK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zyBcYAAADcAAAADwAAAAAAAAAAAAAAAACYAgAAZHJz&#10;L2Rvd25yZXYueG1sUEsFBgAAAAAEAAQA9QAAAIsDAAAAAA==&#10;" fillcolor="#fffdf8" stroked="f"/>
                      <v:rect id="Rectangle 18" o:spid="_x0000_s1332" style="position:absolute;left:635;top:2749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PbsMA&#10;AADcAAAADwAAAGRycy9kb3ducmV2LnhtbESPQYvCMBSE78L+h/CEvWmqsLp0G2URCuJN68Xb2+bZ&#10;ljYvpcm21V9vBMHjMDPfMMl2NI3oqXOVZQWLeQSCOLe64kLBOUtn3yCcR9bYWCYFN3Kw3XxMEoy1&#10;HfhI/ckXIkDYxaig9L6NpXR5SQbd3LbEwbvazqAPsiuk7nAIcNPIZRStpMGKw0KJLe1KyuvTv1Hg&#10;/sY7tWk27MwhHfrLPjPX+q7U53T8/QHhafTv8Ku91wq+1kt4ng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PbsMAAADcAAAADwAAAAAAAAAAAAAAAACYAgAAZHJzL2Rv&#10;d25yZXYueG1sUEsFBgAAAAAEAAQA9QAAAIgDAAAAAA==&#10;" fillcolor="#fffdf7" stroked="f"/>
                      <v:rect id="Rectangle 19" o:spid="_x0000_s1333" style="position:absolute;left:635;top:3028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7QMUA&#10;AADcAAAADwAAAGRycy9kb3ducmV2LnhtbESPQWvCQBSE70L/w/IKXqRulGhLdBWpCN5Co9LrI/tM&#10;gtm3MbuN0V/fLRQ8DjPzDbNc96YWHbWusqxgMo5AEOdWV1woOB52bx8gnEfWWFsmBXdysF69DJaY&#10;aHvjL+oyX4gAYZeggtL7JpHS5SUZdGPbEAfvbFuDPsi2kLrFW4CbWk6jaC4NVhwWSmzos6T8kv0Y&#10;BefmexfX6WgzSu9p9ii29nR9xEoNX/vNAoSn3j/D/+29VjB7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7tAxQAAANwAAAAPAAAAAAAAAAAAAAAAAJgCAABkcnMv&#10;ZG93bnJldi54bWxQSwUGAAAAAAQABAD1AAAAigMAAAAA&#10;" fillcolor="#fffdf6" stroked="f"/>
                      <v:rect id="Rectangle 20" o:spid="_x0000_s1334" style="position:absolute;left:635;top:3384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1LMMA&#10;AADcAAAADwAAAGRycy9kb3ducmV2LnhtbESPT2sCMRTE74LfITzBm2Yt2MrWKIso6Kn+u/T22Lzu&#10;bt28LEnqxm/fFIQeh5n5DbNcR9OKOznfWFYwm2YgiEurG64UXC+7yQKED8gaW8uk4EEe1qvhYIm5&#10;tj2f6H4OlUgQ9jkqqEPocil9WZNBP7UdcfK+rDMYknSV1A77BDetfMmyV2mw4bRQY0ebmsrb+cco&#10;cJ0+MR92n/H43QefFUXcflRKjUexeAcRKIb/8LO91wrmb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1LMMAAADcAAAADwAAAAAAAAAAAAAAAACYAgAAZHJzL2Rv&#10;d25yZXYueG1sUEsFBgAAAAAEAAQA9QAAAIgDAAAAAA==&#10;" fillcolor="#fffdf5" stroked="f"/>
                      <v:rect id="Rectangle 21" o:spid="_x0000_s1335" style="position:absolute;left:635;top:345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nHMUA&#10;AADcAAAADwAAAGRycy9kb3ducmV2LnhtbESPQUvDQBSE70L/w/IKXsRuGjFK7LaUguBJsY2eH9nX&#10;JJp9G3Zf2vjvXUHocZiZb5jVZnK9OlGInWcDy0UGirj2tuPGQHV4vn0EFQXZYu+ZDPxQhM16drXC&#10;0vozv9NpL41KEI4lGmhFhlLrWLfkMC78QJy8ow8OJcnQaBvwnOCu13mWFdphx2mhxYF2LdXf+9EZ&#10;yG/y6qA/PovtXahEXt/0OH4djbmeT9snUEKTXML/7Rdr4P6hgL8z6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mccxQAAANwAAAAPAAAAAAAAAAAAAAAAAJgCAABkcnMv&#10;ZG93bnJldi54bWxQSwUGAAAAAAQABAD1AAAAigMAAAAA&#10;" fillcolor="#fffcf5" stroked="f"/>
                      <v:rect id="_x0000_s1336" style="position:absolute;left:635;top:3594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7E8MA&#10;AADcAAAADwAAAGRycy9kb3ducmV2LnhtbESPS6vCMBSE9xf8D+EIbkRTheujGkUEwe1VF7o7NKcP&#10;bU5KE2v11xtBuMthZr5hluvWlKKh2hWWFYyGEQjixOqCMwWn424wA+E8ssbSMil4koP1qvOzxFjb&#10;B/9Rc/CZCBB2MSrIva9iKV2Sk0E3tBVx8FJbG/RB1pnUNT4C3JRyHEUTabDgsJBjRducktvhbhTQ&#10;837sv+wkvY7O8/O2f0lPjU+V6nXbzQKEp9b/h7/tvVbwO5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7E8MAAADcAAAADwAAAAAAAAAAAAAAAACYAgAAZHJzL2Rv&#10;d25yZXYueG1sUEsFBgAAAAAEAAQA9QAAAIgDAAAAAA==&#10;" fillcolor="#fffcf4" stroked="f"/>
                      <v:rect id="Rectangle 23" o:spid="_x0000_s1337" style="position:absolute;left:635;top:3873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z3aMQA&#10;AADcAAAADwAAAGRycy9kb3ducmV2LnhtbERPW2vCMBR+F/wP4Qh7m+mEOalGGdvKBg7FC8jeDslZ&#10;W9aclCSznb/ePAx8/Pjui1VvG3EmH2rHCh7GGQhi7UzNpYLjobifgQgR2WDjmBT8UYDVcjhYYG5c&#10;xzs672MpUgiHHBVUMba5lEFXZDGMXUucuG/nLcYEfSmNxy6F20ZOsmwqLdacGips6aUi/bP/tQre&#10;N29rfZhcuvX0FF693Bb686tQ6m7UP89BROrjTfzv/jAKHp/S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92jEAAAA3AAAAA8AAAAAAAAAAAAAAAAAmAIAAGRycy9k&#10;b3ducmV2LnhtbFBLBQYAAAAABAAEAPUAAACJAwAAAAA=&#10;" fillcolor="#fffcf3" stroked="f"/>
                      <v:rect id="Rectangle 24" o:spid="_x0000_s1338" style="position:absolute;left:635;top:4229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098QA&#10;AADcAAAADwAAAGRycy9kb3ducmV2LnhtbESPT4vCMBTE7wt+h/AWvGlawT9bjSJdRA+C6Or90bxt&#10;u5u8lCar9dsbQdjjMDO/YRarzhpxpdbXjhWkwwQEceF0zaWC89dmMAPhA7JG45gU3MnDatl7W2Cm&#10;3Y2PdD2FUkQI+wwVVCE0mZS+qMiiH7qGOHrfrrUYomxLqVu8Rbg1cpQkE2mx5rhQYUN5RcXv6c8q&#10;yKemTEeHT33eJnf+MXW6T/OLUv33bj0HEagL/+FXe6cVjKcf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dPfEAAAA3AAAAA8AAAAAAAAAAAAAAAAAmAIAAGRycy9k&#10;b3ducmV2LnhtbFBLBQYAAAAABAAEAPUAAACJAwAAAAA=&#10;" fillcolor="#fffcf2" stroked="f"/>
                      <v:rect id="Rectangle 25" o:spid="_x0000_s1339" style="position:absolute;left:635;top:4438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6ksAA&#10;AADcAAAADwAAAGRycy9kb3ducmV2LnhtbERPTYvCMBC9C/6HMII3TXVRS9coIoherbueZ5PZtmsz&#10;KU1Wq7/eHASPj/e9XHe2FldqfeVYwWScgCDWzlRcKPg67UYpCB+QDdaOScGdPKxX/d4SM+NufKRr&#10;HgoRQ9hnqKAMocmk9Loki37sGuLI/brWYoiwLaRp8RbDbS2nSTKXFiuODSU2tC1JX/J/q2C/T/IP&#10;XEzPP377nZvj6U/P9UOp4aDbfIII1IW3+OU+GAWzNM6P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X6ksAAAADcAAAADwAAAAAAAAAAAAAAAACYAgAAZHJzL2Rvd25y&#10;ZXYueG1sUEsFBgAAAAAEAAQA9QAAAIUDAAAAAA==&#10;" fillcolor="#fffcf1" stroked="f"/>
                      <v:rect id="Rectangle 26" o:spid="_x0000_s1340" style="position:absolute;left:635;top:4648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AAs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M7G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ALEAAAA3AAAAA8AAAAAAAAAAAAAAAAAmAIAAGRycy9k&#10;b3ducmV2LnhtbFBLBQYAAAAABAAEAPUAAACJAwAAAAA=&#10;" fillcolor="#fffcf0" stroked="f"/>
                      <v:rect id="Rectangle 27" o:spid="_x0000_s1341" style="position:absolute;left:635;top:4718;width:1694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/cQA&#10;AADcAAAADwAAAGRycy9kb3ducmV2LnhtbESPzWrCQBSF94LvMFzBjdSJllqJjmK0WldCreD2krkm&#10;wcydkBljfHtHKHR5OD8fZ75sTSkaql1hWcFoGIEgTq0uOFNw+t2+TUE4j6yxtEwKHuRgueh25hhr&#10;e+cfao4+E2GEXYwKcu+rWEqX5mTQDW1FHLyLrQ36IOtM6hrvYdyUchxFE2mw4EDIsaJ1Tun1eDMB&#10;sqlaPly/m6/3bXJOBoWZJJ87pfq9djUD4an1/+G/9l4r+JiO4X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Lf3EAAAA3AAAAA8AAAAAAAAAAAAAAAAAmAIAAGRycy9k&#10;b3ducmV2LnhtbFBLBQYAAAAABAAEAPUAAACJAwAAAAA=&#10;" fillcolor="#fffbf0" stroked="f"/>
                      <v:rect id="Rectangle 28" o:spid="_x0000_s1342" style="position:absolute;left:635;top:4857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yLccA&#10;AADcAAAADwAAAGRycy9kb3ducmV2LnhtbESPT2vCQBTE74V+h+UVvNWNSm1IXUVLU3vxYFqqx0f2&#10;5Q/Nvg3ZVaOf3i0IHoeZ+Q0zW/SmEUfqXG1ZwWgYgSDOra65VPDznT7HIJxH1thYJgVncrCYPz7M&#10;MNH2xFs6Zr4UAcIuQQWV920ipcsrMuiGtiUOXmE7gz7IrpS6w1OAm0aOo2gqDdYcFips6b2i/C87&#10;GAWv27RIPzbrVRbb32i0Lyarz8tOqcFTv3wD4an39/Ct/aUVvMQT+D8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8i3HAAAA3AAAAA8AAAAAAAAAAAAAAAAAmAIAAGRy&#10;cy9kb3ducmV2LnhtbFBLBQYAAAAABAAEAPUAAACMAwAAAAA=&#10;" fillcolor="#fffbef" stroked="f"/>
                      <v:rect id="Rectangle 29" o:spid="_x0000_s1343" style="position:absolute;left:635;top:514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Uj8YA&#10;AADcAAAADwAAAGRycy9kb3ducmV2LnhtbESPQWvCQBSE7wX/w/IEb3W3xZaQZpWiVKXQg9Ecentk&#10;n0k0+zZkV03/fbdQ8DjMzDdMthhsK67U+8axhqepAkFcOtNwpeGw/3hMQPiAbLB1TBp+yMNiPnrI&#10;MDXuxju65qESEcI+RQ11CF0qpS9rsuinriOO3tH1FkOUfSVNj7cIt618VupVWmw4LtTY0bKm8pxf&#10;rIavvPgsvofTUdJ5rTaqSU6rfan1ZDy8v4EINIR7+L+9NRpekh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SUj8YAAADcAAAADwAAAAAAAAAAAAAAAACYAgAAZHJz&#10;L2Rvd25yZXYueG1sUEsFBgAAAAAEAAQA9QAAAIsDAAAAAA==&#10;" fillcolor="#fffbee" stroked="f"/>
                      <v:rect id="Rectangle 30" o:spid="_x0000_s1344" style="position:absolute;left:635;top:5492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7SvsQA&#10;AADcAAAADwAAAGRycy9kb3ducmV2LnhtbESP0WrCQBRE3wv+w3IF3+qmUoukrlIUoYoPMfYDLtlr&#10;Es3eDbtrkv59VxD6OMzMGWa5HkwjOnK+tqzgbZqAIC6srrlU8HPevS5A+ICssbFMCn7Jw3o1elli&#10;qm3PJ+ryUIoIYZ+igiqENpXSFxUZ9FPbEkfvYp3BEKUrpXbYR7hp5CxJPqTBmuNChS1tKipu+d0o&#10;uO63/bnLcrzUM5e9Zwd/Cv1Rqcl4+PoEEWgI/+Fn+1srmC/m8Dg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0r7EAAAA3AAAAA8AAAAAAAAAAAAAAAAAmAIAAGRycy9k&#10;b3ducmV2LnhtbFBLBQYAAAAABAAEAPUAAACJAwAAAAA=&#10;" fillcolor="#fffbed" stroked="f"/>
                      <v:rect id="Rectangle 31" o:spid="_x0000_s1345" style="position:absolute;left:635;top:5708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hoMUA&#10;AADcAAAADwAAAGRycy9kb3ducmV2LnhtbESPQWvCQBSE7wX/w/IEb3WjotjUTQiWQg9FUAPS2yP7&#10;TFKzb0N2jem/7wqCx2FmvmE26WAa0VPnassKZtMIBHFhdc2lgvz4+boG4TyyxsYyKfgjB2kyetlg&#10;rO2N99QffCkChF2MCirv21hKV1Rk0E1tSxy8s+0M+iC7UuoObwFuGjmPopU0WHNYqLClbUXF5XA1&#10;Csjm36ePvbNvi99lffa760+W75SajIfsHYSnwT/Dj/aXVrBcr+B+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KGgxQAAANwAAAAPAAAAAAAAAAAAAAAAAJgCAABkcnMv&#10;ZG93bnJldi54bWxQSwUGAAAAAAQABAD1AAAAigMAAAAA&#10;" fillcolor="#fffbec" stroked="f"/>
                      <v:rect id="Rectangle 32" o:spid="_x0000_s1346" style="position:absolute;left:635;top:6057;width:169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2TsIA&#10;AADcAAAADwAAAGRycy9kb3ducmV2LnhtbESP3YrCMBSE7xd8h3CEvVtThapUo0h1V2/9eYBDcvqD&#10;zUlpoq1vbxYW9nKYmW+Y9XawjXhS52vHCqaTBASxdqbmUsHt+v21BOEDssHGMSl4kYftZvSxxsy4&#10;ns/0vIRSRAj7DBVUIbSZlF5XZNFPXEscvcJ1FkOUXSlNh32E20bOkmQuLdYcFypsKa9I3y8Pq0Dn&#10;P8O+eBxTSorTDPO9PqS9VupzPOxWIAIN4T/81z4ZBelyAb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DZOwgAAANwAAAAPAAAAAAAAAAAAAAAAAJgCAABkcnMvZG93&#10;bnJldi54bWxQSwUGAAAAAAQABAD1AAAAhwMAAAAA&#10;" fillcolor="#fffaeb" stroked="f"/>
                      <v:rect id="Rectangle 33" o:spid="_x0000_s1347" style="position:absolute;left:635;top:6337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KXcIA&#10;AADcAAAADwAAAGRycy9kb3ducmV2LnhtbERPz2vCMBS+C/4P4QneZrqhW+mMIg7By5RV0eujeW26&#10;NS+lybT+9+YgePz4fs+XvW3EhTpfO1bwOklAEBdO11wpOB42LykIH5A1No5JwY08LBfDwRwz7a78&#10;Q5c8VCKGsM9QgQmhzaT0hSGLfuJa4siVrrMYIuwqqTu8xnDbyLckeZcWa44NBltaGyr+8n+r4GN3&#10;kqY85vbr5s/T799Nud2d9kqNR/3qE0SgPjzFD/dWK5ilcW0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pdwgAAANwAAAAPAAAAAAAAAAAAAAAAAJgCAABkcnMvZG93&#10;bnJldi54bWxQSwUGAAAAAAQABAD1AAAAhwMAAAAA&#10;" fillcolor="#fffaea" stroked="f"/>
                      <v:rect id="Rectangle 34" o:spid="_x0000_s1348" style="position:absolute;left:635;top:655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0ZsUA&#10;AADcAAAADwAAAGRycy9kb3ducmV2LnhtbESPQWvCQBSE70L/w/IK3nTTYopNXaVURBEUmrT0+si+&#10;ZoPZtyG7avTXu0Khx2FmvmFmi9424kSdrx0reBonIIhLp2uuFHwVq9EUhA/IGhvHpOBCHhbzh8EM&#10;M+3O/EmnPFQiQthnqMCE0GZS+tKQRT92LXH0fl1nMUTZVVJ3eI5w28jnJHmRFmuOCwZb+jBUHvKj&#10;VbArKJ8crvydTra0X6YG1z8SlRo+9u9vIAL14T/8195oBen0Fe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RmxQAAANwAAAAPAAAAAAAAAAAAAAAAAJgCAABkcnMv&#10;ZG93bnJldi54bWxQSwUGAAAAAAQABAD1AAAAigMAAAAA&#10;" fillcolor="#fffae9" stroked="f"/>
                      <v:rect id="Rectangle 35" o:spid="_x0000_s1349" style="position:absolute;left:635;top:6902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Oy8EA&#10;AADcAAAADwAAAGRycy9kb3ducmV2LnhtbERPu27CMBTdkfoP1q3EBk7LoxAwKAIhwcAAZWC8ii9J&#10;2vg6sg2Ev8cDEuPRec+XranFjZyvLCv46icgiHOrKy4UnH43vQkIH5A11pZJwYM8LBcfnTmm2t75&#10;QLdjKEQMYZ+igjKEJpXS5yUZ9H3bEEfuYp3BEKErpHZ4j+Gmlt9JMpYGK44NJTa0Kin/P16Ngszv&#10;Trga/2W0no54b37O1g2GSnU/22wGIlAb3uKXe6sVj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DsvBAAAA3AAAAA8AAAAAAAAAAAAAAAAAmAIAAGRycy9kb3du&#10;cmV2LnhtbFBLBQYAAAAABAAEAPUAAACGAwAAAAA=&#10;" fillcolor="#fff9e8" stroked="f"/>
                      <v:rect id="Rectangle 36" o:spid="_x0000_s1350" style="position:absolute;left:635;top:7188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J3MUA&#10;AADcAAAADwAAAGRycy9kb3ducmV2LnhtbESPQWvCQBSE7wX/w/IEL6KbtI1odJUSEL3WevH2yD6z&#10;abNv0+zWxP76bqHQ4zAz3zCb3WAbcaPO144VpPMEBHHpdM2VgvPbfrYE4QOyxsYxKbiTh9129LDB&#10;XLueX+l2CpWIEPY5KjAhtLmUvjRk0c9dSxy9q+sshii7SuoO+wi3jXxMkoW0WHNcMNhSYaj8OH1Z&#10;BdYfs/47TG36dJi+m8/nS+GLTKnJeHhZgwg0hP/wX/uoFW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0ncxQAAANwAAAAPAAAAAAAAAAAAAAAAAJgCAABkcnMv&#10;ZG93bnJldi54bWxQSwUGAAAAAAQABAD1AAAAigMAAAAA&#10;" fillcolor="#fff9e7" stroked="f"/>
                      <v:rect id="Rectangle 37" o:spid="_x0000_s1351" style="position:absolute;left:635;top:7397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ghcYA&#10;AADcAAAADwAAAGRycy9kb3ducmV2LnhtbESPQWsCMRSE74L/IbyCF6lZRYtdjSKlgh48uEp7fWye&#10;u7Gbl3UTdfvvTUHocZiZb5j5srWVuFHjjWMFw0ECgjh32nCh4HhYv05B+ICssXJMCn7Jw3LR7cwx&#10;1e7Oe7ploRARwj5FBWUIdSqlz0uy6AeuJo7eyTUWQ5RNIXWD9wi3lRwlyZu0aDgulFjTR0n5T3a1&#10;CvJr9mXOxk7Pk8v+0/S/dX873inVe2lXMxCB2vAffrY3WsHkfQR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ghcYAAADcAAAADwAAAAAAAAAAAAAAAACYAgAAZHJz&#10;L2Rvd25yZXYueG1sUEsFBgAAAAAEAAQA9QAAAIsDAAAAAA==&#10;" fillcolor="#fff9e6" stroked="f"/>
                      <v:shape id="Freeform 38" o:spid="_x0000_s1352" style="position:absolute;left:679;top:679;width:16878;height:6763;visibility:visible;mso-wrap-style:square;v-text-anchor:top" coordsize="2658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OisYA&#10;AADcAAAADwAAAGRycy9kb3ducmV2LnhtbESPQWvCQBSE74X+h+UVvNWNSqWm2UgRRGlBbBTE2yP7&#10;msRm34bdVeO/7wqFHoeZ+YbJ5r1pxYWcbywrGA0TEMSl1Q1XCva75fMrCB+QNbaWScGNPMzzx4cM&#10;U22v/EWXIlQiQtinqKAOoUul9GVNBv3QdsTR+7bOYIjSVVI7vEa4aeU4SabSYMNxocaOFjWVP8XZ&#10;KOCP5naU29Xq9FkWs4076E0x0UoNnvr3NxCB+vAf/muvtYKX2Q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nOisYAAADcAAAADwAAAAAAAAAAAAAAAACYAgAAZHJz&#10;L2Rvd25yZXYueG1sUEsFBgAAAAAEAAQA9QAAAIsDAAAAAA==&#10;" path="m,l1661,r,285l,285r2658,l2658,1065,,1065,,xe" filled="f" strokecolor="#bfa184" strokeweight="28e-5mm">
                        <v:stroke endcap="round"/>
                        <v:path arrowok="t" o:connecttype="custom" o:connectlocs="0,0;1054735,0;1054735,180975;0,180975;1687830,180975;1687830,676275;0,676275;0,0" o:connectangles="0,0,0,0,0,0,0,0"/>
                      </v:shape>
                      <v:rect id="Rectangle 39" o:spid="_x0000_s1353" style="position:absolute;left:2393;top:1200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Ac8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Xy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Bz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CD19BE" w:rsidRDefault="00CD19BE" w:rsidP="00BE2ADB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40" o:spid="_x0000_s1354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wK7FAAAA3AAAAA8AAABkcnMvZG93bnJldi54bWxEj0FrwkAUhO8F/8PyhN7qxoLFRDehSgNC&#10;T9r20Nsj+0xCs2/j7mqSf98tFDwOM/MNsy1G04kbOd9aVrBcJCCIK6tbrhV8fpRPaxA+IGvsLJOC&#10;iTwU+exhi5m2Ax/pdgq1iBD2GSpoQugzKX3VkEG/sD1x9M7WGQxRulpqh0OEm04+J8mLNNhyXGiw&#10;p31D1c/pahRcJ1Om+vBVD2P5/TZd3t0x3TmlHufj6wZEoDHcw//tg1awSlfwdyYeAZn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CcCuxQAAANwAAAAPAAAAAAAAAAAAAAAA&#10;AJ8CAABkcnMvZG93bnJldi54bWxQSwUGAAAAAAQABAD3AAAAkQMAAAAA&#10;">
                        <v:imagedata r:id="rId40" o:title=""/>
                      </v:shape>
                      <v:shape id="Picture 41" o:spid="_x0000_s1355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QGPGAAAA3AAAAA8AAABkcnMvZG93bnJldi54bWxEj0FrwkAUhO+C/2F5Qm91U2mlia4iothL&#10;lRrB6yP7zIZm34bsGtP++q5Q8DjMzDfMfNnbWnTU+sqxgpdxAoK4cLriUsEp3z6/g/ABWWPtmBT8&#10;kIflYjiYY6bdjb+oO4ZSRAj7DBWYEJpMSl8YsujHriGO3sW1FkOUbSl1i7cIt7WcJMlUWqw4Lhhs&#10;aG2o+D5erYJJ+pum227XbT4Pu/3qnOdX85or9TTqVzMQgfrwCP+3P7SCt3QK9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BAY8YAAADcAAAADwAAAAAAAAAAAAAA&#10;AACfAgAAZHJzL2Rvd25yZXYueG1sUEsFBgAAAAAEAAQA9wAAAJIDAAAAAA==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00" w:type="dxa"/>
          </w:tcPr>
          <w:p w:rsidR="00BE2ADB" w:rsidRPr="004560A3" w:rsidRDefault="00BE2ADB" w:rsidP="00CD19BE">
            <w:pPr>
              <w:pStyle w:val="BodyText"/>
              <w:ind w:left="0"/>
              <w:jc w:val="both"/>
            </w:pPr>
            <w:r>
              <w:t xml:space="preserve">Class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data object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layers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</w:tbl>
    <w:p w:rsidR="00BE2ADB" w:rsidRPr="00BE2ADB" w:rsidRDefault="00BE2ADB" w:rsidP="00BE2ADB">
      <w:pPr>
        <w:pStyle w:val="ListParagraph"/>
        <w:numPr>
          <w:ilvl w:val="0"/>
          <w:numId w:val="27"/>
        </w:numPr>
        <w:rPr>
          <w:color w:val="00B0F0"/>
        </w:rPr>
      </w:pPr>
    </w:p>
    <w:p w:rsidR="000058E1" w:rsidRPr="00BE2ADB" w:rsidRDefault="000058E1" w:rsidP="001A140C">
      <w:pPr>
        <w:outlineLvl w:val="1"/>
        <w:rPr>
          <w:rFonts w:ascii="Arial" w:hAnsi="Arial" w:cs="Arial"/>
          <w:b/>
          <w:sz w:val="28"/>
          <w:szCs w:val="28"/>
        </w:rPr>
      </w:pPr>
    </w:p>
    <w:p w:rsidR="00BE2ADB" w:rsidRPr="002B1B79" w:rsidRDefault="00BE2ADB" w:rsidP="00BE2ADB">
      <w:pPr>
        <w:pStyle w:val="Heading1"/>
        <w:keepLines/>
        <w:pageBreakBefore/>
        <w:numPr>
          <w:ilvl w:val="0"/>
          <w:numId w:val="27"/>
        </w:numPr>
        <w:pBdr>
          <w:bottom w:val="single" w:sz="6" w:space="4" w:color="auto"/>
        </w:pBdr>
        <w:tabs>
          <w:tab w:val="num" w:pos="720"/>
        </w:tabs>
        <w:suppressAutoHyphens/>
        <w:spacing w:before="0" w:after="120"/>
        <w:ind w:left="720" w:hanging="720"/>
        <w:rPr>
          <w:rFonts w:eastAsia="MS Mincho" w:cs="Times New Roman"/>
          <w:caps/>
          <w:kern w:val="28"/>
          <w:sz w:val="44"/>
          <w:szCs w:val="20"/>
        </w:rPr>
      </w:pPr>
      <w:bookmarkStart w:id="82" w:name="_Toc313994279"/>
      <w:r w:rsidRPr="002B1B79">
        <w:rPr>
          <w:rFonts w:eastAsia="MS Mincho" w:cs="Times New Roman"/>
          <w:caps/>
          <w:kern w:val="28"/>
          <w:sz w:val="44"/>
          <w:szCs w:val="20"/>
        </w:rPr>
        <w:lastRenderedPageBreak/>
        <w:t>DECOMPOSE LEVEL 2 (DYNAMIC)</w:t>
      </w:r>
      <w:bookmarkEnd w:id="82"/>
    </w:p>
    <w:p w:rsidR="00BE2ADB" w:rsidRDefault="00BE2ADB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Login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EDDD66F" wp14:editId="5F783777">
            <wp:extent cx="5943600" cy="683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Username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 interface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the Password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"login"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filling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and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"login"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Inspection system username and password.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Appears interface "Student Records System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correct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"Student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wrong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message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"close"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click "close"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để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đóng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 xml:space="preserve"> message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loging</w:t>
            </w:r>
            <w:proofErr w:type="spell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Cance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exit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programs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Log out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7F8FC2D7" wp14:editId="4932B18F">
            <wp:extent cx="5067300" cy="585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the button [x]</w:t>
            </w:r>
            <w:r w:rsidRPr="00D14D31">
              <w:rPr>
                <w:rFonts w:ascii="Arial" w:hAnsi="Arial" w:cs="Arial"/>
                <w:sz w:val="22"/>
                <w:szCs w:val="22"/>
                <w:lang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 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logout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from 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[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x]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System will confirm the logout of the user by the message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" Are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</w:rPr>
              <w:t xml:space="preserve"> you sure to logout?"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System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write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received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operation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output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show</w:t>
            </w:r>
            <w:r w:rsidRPr="00D14D31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message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</w:rPr>
              <w:t xml:space="preserve"> </w:t>
            </w:r>
            <w:r w:rsidRPr="00D14D31">
              <w:rPr>
                <w:rFonts w:ascii="Arial" w:hAnsi="Arial" w:cs="Arial"/>
                <w:sz w:val="22"/>
                <w:szCs w:val="22"/>
              </w:rPr>
              <w:t>" Are you sure to logout?"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"log out"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"Logout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exit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if you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 out 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your system.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Change Password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7711D70" wp14:editId="09831CC5">
            <wp:extent cx="5943600" cy="5983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change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root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you log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chooses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interface change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interface change password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"OK" to change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"OK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change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old password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checks the 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 entered.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Enter valid data, Save the information in the data valid.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does not match,</w:t>
            </w:r>
            <w:r w:rsidRPr="00D14D31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current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incorrect,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system fill red the "Current password" for the user to re-enter the correct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change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password,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User selects “Cancel” to cancel change password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change interface disappears.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change interface disappears.</w:t>
            </w:r>
          </w:p>
        </w:tc>
      </w:tr>
    </w:tbl>
    <w:p w:rsidR="000058E1" w:rsidRPr="00D14D31" w:rsidRDefault="000058E1" w:rsidP="000058E1">
      <w:pPr>
        <w:rPr>
          <w:rFonts w:ascii="Arial" w:eastAsia="Arial" w:hAnsi="Arial" w:cs="Arial"/>
          <w:color w:val="002060"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bookmarkStart w:id="83" w:name="_Toc312500528"/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Create new user account</w:t>
      </w:r>
      <w:bookmarkEnd w:id="83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7495ED5D" wp14:editId="36BFF369">
            <wp:extent cx="5667375" cy="720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“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management”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 adding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 users.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"Add user"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to appear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interface "Add new user"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interface "Add new user"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interface "Add new user"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add new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necessary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required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name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Assign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Authorize .</w:t>
            </w:r>
            <w:proofErr w:type="gramEnd"/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"Add"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will check the information entered is correct?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If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valid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database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"Invalid ID"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fails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the system will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appears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The message "Invalid ID"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Re-enter the user ID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will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clicks "Cancel"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 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Exit interface "create new user", return to the "User </w:t>
            </w:r>
            <w:proofErr w:type="spellStart"/>
            <w:r w:rsidRPr="00D14D31">
              <w:rPr>
                <w:rFonts w:ascii="Arial" w:hAnsi="Arial" w:cs="Arial"/>
                <w:sz w:val="22"/>
                <w:szCs w:val="22"/>
              </w:rPr>
              <w:t>Managerment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</w:rPr>
              <w:t>"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bookmarkStart w:id="84" w:name="_Toc312500529"/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Edit account information</w:t>
      </w:r>
      <w:bookmarkEnd w:id="84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34BA33D4" wp14:editId="666316DE">
            <wp:extent cx="46958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select user management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a list of users is created.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a list of users is created.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User selects to update user account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information .</w:t>
            </w:r>
            <w:proofErr w:type="gramEnd"/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Account information appears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to edit.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Edit account information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to 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information.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"save"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"save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finish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editing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Just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click "Cancel"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Cancel"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Recover the original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information .</w:t>
            </w:r>
            <w:proofErr w:type="gramEnd"/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 xml:space="preserve">Reset accout 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416A0592" wp14:editId="1B649120">
            <wp:extent cx="4924425" cy="795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account need to recovery in accounts list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Selects account need to recovery in accounts list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System shows message: "are you sure, you want to reset the password for the account?" </w:t>
            </w:r>
            <w:proofErr w:type="gramStart"/>
            <w:r w:rsidRPr="00D14D31">
              <w:rPr>
                <w:rFonts w:ascii="Arial" w:hAnsi="Arial" w:cs="Arial"/>
                <w:sz w:val="22"/>
                <w:szCs w:val="22"/>
              </w:rPr>
              <w:t>to  the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</w:rPr>
              <w:t xml:space="preserve"> user understand manipulate they are doing.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 xml:space="preserve">Select "OK" 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determine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reset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is reset and save  to the database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Password is reset and save  to the database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operation.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Disable/enable account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21D5D48" wp14:editId="1B9079A9">
            <wp:extent cx="415290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the account to disable / enable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elect the account to disable / enable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edit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status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disable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close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successfully.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disable successfully save to the database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enable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enable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open the account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successfully.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Enable successfully and save to the database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Assign Authorize: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B8B135F" wp14:editId="5173013F">
            <wp:extent cx="1790700" cy="623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account  to Assign Authorize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 Select account  to Assign Authorize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account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for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again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Assign Authorize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save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proofErr w:type="gramEnd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“save”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complete operation 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keepNext/>
        <w:keepLines/>
        <w:numPr>
          <w:ilvl w:val="0"/>
          <w:numId w:val="29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u w:val="single"/>
        </w:rPr>
      </w:pPr>
      <w:bookmarkStart w:id="85" w:name="_Toc312500530"/>
      <w:r w:rsidRPr="00D14D31">
        <w:rPr>
          <w:rFonts w:ascii="Arial" w:eastAsia="Times New Roman" w:hAnsi="Arial" w:cs="Arial"/>
          <w:b/>
          <w:bCs/>
          <w:color w:val="31849B"/>
          <w:u w:val="single"/>
        </w:rPr>
        <w:lastRenderedPageBreak/>
        <w:t>Use case show accounts by list</w:t>
      </w:r>
      <w:bookmarkEnd w:id="85"/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1E45D664" wp14:editId="783E8D1F">
            <wp:extent cx="1581150" cy="559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select user management.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criteria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needs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keywords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Fill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keyword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"Search"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button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Search" to complete the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Filter by keyword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 for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the user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entered .</w:t>
            </w:r>
            <w:proofErr w:type="gramEnd"/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results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results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are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sought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analysis statistic</w:t>
      </w:r>
    </w:p>
    <w:p w:rsidR="000058E1" w:rsidRPr="00D14D31" w:rsidRDefault="000058E1" w:rsidP="000058E1">
      <w:pPr>
        <w:rPr>
          <w:rFonts w:ascii="Arial" w:hAnsi="Arial" w:cs="Arial"/>
          <w:b/>
          <w:noProof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09BE4CF2" wp14:editId="649A9C3B">
            <wp:extent cx="1762125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tab "statistics"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Criteria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Criteria select to statistical.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  <w:r w:rsidRPr="00D14D31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button "statistics"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displays statistics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statistics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according to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selected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Student record data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45356FD2" wp14:editId="2E0FB1C1">
            <wp:extent cx="4524375" cy="730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Import student list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list" 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Select Import student list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Department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Department</w:t>
            </w:r>
            <w:proofErr w:type="gramEnd"/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imported.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Browse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look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the file 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click button Browse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file Import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file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Import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Import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button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complete 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 .</w:t>
            </w:r>
            <w:proofErr w:type="gramEnd"/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Save to database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 will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store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valid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database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Show up interface.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show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is not valid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message file is not valid. 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Update and Print  student</w:t>
      </w:r>
      <w:r w:rsid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’</w:t>
      </w: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t>s records:</w:t>
      </w:r>
    </w:p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lastRenderedPageBreak/>
        <w:drawing>
          <wp:inline distT="0" distB="0" distL="0" distR="0" wp14:anchorId="471A73AE" wp14:editId="5CD4BBB1">
            <wp:extent cx="5210175" cy="8429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"Check records"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the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appear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select "OK"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"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student information.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Display student information.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click button save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editing information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, user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click </w:t>
            </w:r>
            <w:r w:rsidRPr="00D14D31">
              <w:rPr>
                <w:rFonts w:ascii="Arial" w:hAnsi="Arial" w:cs="Arial"/>
                <w:sz w:val="22"/>
                <w:szCs w:val="22"/>
              </w:rPr>
              <w:t xml:space="preserve"> button “save”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452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  <w:tc>
          <w:tcPr>
            <w:tcW w:w="5641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BE2ADB" w:rsidRDefault="000058E1" w:rsidP="00BE2ADB">
      <w:pPr>
        <w:pStyle w:val="Heading2"/>
        <w:tabs>
          <w:tab w:val="num" w:pos="0"/>
        </w:tabs>
        <w:suppressAutoHyphens/>
        <w:spacing w:before="240" w:after="240" w:line="240" w:lineRule="auto"/>
        <w:ind w:left="720" w:hanging="720"/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</w:pPr>
      <w:r w:rsidRPr="00BE2ADB">
        <w:rPr>
          <w:rFonts w:ascii="Arial" w:eastAsia="MS Mincho" w:hAnsi="Arial" w:cs="Times New Roman"/>
          <w:bCs w:val="0"/>
          <w:caps/>
          <w:noProof/>
          <w:color w:val="auto"/>
          <w:sz w:val="28"/>
          <w:szCs w:val="20"/>
        </w:rPr>
        <w:lastRenderedPageBreak/>
        <w:t>Search/View list student records</w:t>
      </w:r>
    </w:p>
    <w:p w:rsidR="000058E1" w:rsidRPr="00D14D31" w:rsidRDefault="000058E1" w:rsidP="000058E1">
      <w:pPr>
        <w:rPr>
          <w:rFonts w:ascii="Arial" w:hAnsi="Arial" w:cs="Arial"/>
          <w:b/>
        </w:rPr>
      </w:pPr>
      <w:r w:rsidRPr="00D14D31">
        <w:rPr>
          <w:rFonts w:ascii="Arial" w:hAnsi="Arial" w:cs="Arial"/>
          <w:b/>
          <w:noProof/>
        </w:rPr>
        <w:drawing>
          <wp:inline distT="0" distB="0" distL="0" distR="0" wp14:anchorId="641C60BB" wp14:editId="2FB7E23E">
            <wp:extent cx="3895725" cy="478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0058E1" w:rsidRPr="00D14D31" w:rsidTr="00CD19BE">
        <w:trPr>
          <w:tblHeader/>
        </w:trPr>
        <w:tc>
          <w:tcPr>
            <w:tcW w:w="79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4D3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Choose function “search/view list student”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 the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users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select the tab </w:t>
            </w:r>
            <w:r w:rsidRPr="00D14D31">
              <w:rPr>
                <w:rFonts w:ascii="Arial" w:hAnsi="Arial" w:cs="Arial"/>
                <w:sz w:val="22"/>
                <w:szCs w:val="22"/>
              </w:rPr>
              <w:t>“search/view list student”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Users should select the search criteria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rFonts w:ascii="Arial" w:hAnsi="Arial" w:cs="Arial"/>
                <w:sz w:val="22"/>
                <w:szCs w:val="22"/>
              </w:rPr>
              <w:t>“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</w:rPr>
              <w:t>S</w:t>
            </w:r>
            <w:proofErr w:type="spell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earch</w:t>
            </w:r>
            <w:proofErr w:type="spell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”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proofErr w:type="gramStart"/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</w:t>
            </w:r>
            <w:proofErr w:type="gramEnd"/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by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multiple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different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User enter keywords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Next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fills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appropriate keywords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D14D31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0058E1" w:rsidRPr="00D14D31" w:rsidTr="00CD19BE">
        <w:tc>
          <w:tcPr>
            <w:tcW w:w="79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Fonts w:ascii="Arial" w:hAnsi="Arial" w:cs="Arial"/>
                <w:sz w:val="22"/>
                <w:szCs w:val="22"/>
              </w:rPr>
              <w:t>Students list appears on the interface</w:t>
            </w:r>
          </w:p>
        </w:tc>
        <w:tc>
          <w:tcPr>
            <w:tcW w:w="6237" w:type="dxa"/>
          </w:tcPr>
          <w:p w:rsidR="000058E1" w:rsidRPr="00D14D31" w:rsidRDefault="000058E1" w:rsidP="00CD19B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interface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 a list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of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students who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fit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criteria</w:t>
            </w:r>
            <w:r w:rsidRPr="00D14D31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D14D31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look for.</w:t>
            </w:r>
          </w:p>
        </w:tc>
      </w:tr>
    </w:tbl>
    <w:p w:rsidR="000058E1" w:rsidRPr="00D14D31" w:rsidRDefault="000058E1" w:rsidP="000058E1">
      <w:pPr>
        <w:rPr>
          <w:rFonts w:ascii="Arial" w:hAnsi="Arial" w:cs="Arial"/>
          <w:b/>
        </w:rPr>
      </w:pPr>
    </w:p>
    <w:p w:rsidR="000058E1" w:rsidRPr="000058E1" w:rsidRDefault="000058E1" w:rsidP="000058E1">
      <w:pPr>
        <w:pStyle w:val="ListParagraph"/>
        <w:ind w:left="0"/>
        <w:outlineLvl w:val="1"/>
        <w:rPr>
          <w:rFonts w:ascii="Arial" w:hAnsi="Arial" w:cs="Arial"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86" w:name="_Toc326914206"/>
      <w:r w:rsidRPr="00BC7BC8">
        <w:lastRenderedPageBreak/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86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55"/>
      <w:headerReference w:type="default" r:id="rId56"/>
      <w:footerReference w:type="even" r:id="rId57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14" w:rsidRDefault="00A22714">
      <w:pPr>
        <w:spacing w:after="0" w:line="240" w:lineRule="auto"/>
      </w:pPr>
      <w:r>
        <w:separator/>
      </w:r>
    </w:p>
  </w:endnote>
  <w:endnote w:type="continuationSeparator" w:id="0">
    <w:p w:rsidR="00A22714" w:rsidRDefault="00A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CD19BE" w:rsidP="00BE2A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5E4A5AF" wp14:editId="5FB52BE6">
              <wp:simplePos x="0" y="0"/>
              <wp:positionH relativeFrom="margin">
                <wp:posOffset>4369162</wp:posOffset>
              </wp:positionH>
              <wp:positionV relativeFrom="paragraph">
                <wp:posOffset>-36254</wp:posOffset>
              </wp:positionV>
              <wp:extent cx="2230755" cy="1607185"/>
              <wp:effectExtent l="0" t="0" r="0" b="0"/>
              <wp:wrapNone/>
              <wp:docPr id="42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  <a:solidFill>
                        <a:schemeClr val="accent5">
                          <a:lumMod val="50000"/>
                        </a:schemeClr>
                      </a:solidFill>
                    </wpg:grpSpPr>
                    <wps:wsp>
                      <wps:cNvPr id="43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05pt;margin-top:-2.85pt;width:175.65pt;height:126.55pt;z-index:251670528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BysQA&#10;AADbAAAADwAAAGRycy9kb3ducmV2LnhtbESP3WoCMRSE7wu+QziCN0WzVRHdGqUIFhFE/KO3h83p&#10;7tLNyZKk6+rTG6HQy2FmvmHmy9ZUoiHnS8sK3gYJCOLM6pJzBefTuj8F4QOyxsoyKbiRh+Wi8zLH&#10;VNsrH6g5hlxECPsUFRQh1KmUPivIoB/Ymjh639YZDFG6XGqH1wg3lRwmyUQaLDkuFFjTqqDs5/hr&#10;FNxvYdfY8uti9sPP2etl68xKOqV63fbjHUSgNvyH/9obrWA8g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wcrEAAAA2wAAAA8AAAAAAAAAAAAAAAAAmAIAAGRycy9k&#10;b3ducmV2LnhtbFBLBQYAAAAABAAEAPUAAACJAwAAAAA=&#10;" path="m7224,966c1719,3869,,,,,,,1989,3340,7224,384v-3,246,,594,,582xe" filled="f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t98UA&#10;AADbAAAADwAAAGRycy9kb3ducmV2LnhtbESPzWrDMBCE74W+g9hCb4lc4wTjRgkmEDC0hzQ/tMfF&#10;2tqm1sqxFNt9+yoQ6HGYmW+Y1WYyrRiod41lBS/zCARxaXXDlYLTcTdLQTiPrLG1TAp+ycFm/fiw&#10;wkzbkT9oOPhKBAi7DBXU3neZlK6syaCb2444eN+2N+iD7CupexwD3LQyjqKlNNhwWKixo21N5c/h&#10;ahTg/ly8O//5dUnjxZvNd2bb5bFSz09T/grC0+T/w/d2oRUkC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O33xQAAANsAAAAPAAAAAAAAAAAAAAAAAJgCAABkcnMv&#10;ZG93bnJldi54bWxQSwUGAAAAAAQABAD1AAAAigMAAAAA&#10;" path="m,484c842,94,1076,603,1097,648,1097,648,946,,,386r,98xe" filled="f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</w:p>
  <w:p w:rsidR="00CD19BE" w:rsidRDefault="00CD19BE" w:rsidP="00BE2ADB">
    <w:pPr>
      <w:pStyle w:val="Footer"/>
    </w:pPr>
  </w:p>
  <w:p w:rsidR="00CD19BE" w:rsidRDefault="00CD19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CD19B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CD19BE" w:rsidRDefault="00CD19BE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SDS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356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CD19BE" w:rsidRDefault="00CD19BE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SDS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14" w:rsidRDefault="00A22714">
      <w:pPr>
        <w:spacing w:after="0" w:line="240" w:lineRule="auto"/>
      </w:pPr>
      <w:r>
        <w:separator/>
      </w:r>
    </w:p>
  </w:footnote>
  <w:footnote w:type="continuationSeparator" w:id="0">
    <w:p w:rsidR="00A22714" w:rsidRDefault="00A2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CD19B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CD19B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3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0.9pt;height:10.9pt" o:bullet="t">
        <v:imagedata r:id="rId1" o:title="msoF9EA"/>
      </v:shape>
    </w:pict>
  </w:numPicBullet>
  <w:numPicBullet w:numPicBulletId="1">
    <w:pict>
      <v:shape id="_x0000_i1099" type="#_x0000_t75" style="width:10.9pt;height:10.9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C336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6D035DCC"/>
    <w:multiLevelType w:val="multilevel"/>
    <w:tmpl w:val="586EC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3"/>
  </w:num>
  <w:num w:numId="4">
    <w:abstractNumId w:val="1"/>
  </w:num>
  <w:num w:numId="5">
    <w:abstractNumId w:val="19"/>
  </w:num>
  <w:num w:numId="6">
    <w:abstractNumId w:val="25"/>
  </w:num>
  <w:num w:numId="7">
    <w:abstractNumId w:val="8"/>
  </w:num>
  <w:num w:numId="8">
    <w:abstractNumId w:val="12"/>
  </w:num>
  <w:num w:numId="9">
    <w:abstractNumId w:val="26"/>
  </w:num>
  <w:num w:numId="10">
    <w:abstractNumId w:val="0"/>
  </w:num>
  <w:num w:numId="11">
    <w:abstractNumId w:val="6"/>
  </w:num>
  <w:num w:numId="12">
    <w:abstractNumId w:val="3"/>
  </w:num>
  <w:num w:numId="13">
    <w:abstractNumId w:val="21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9"/>
  </w:num>
  <w:num w:numId="19">
    <w:abstractNumId w:val="30"/>
  </w:num>
  <w:num w:numId="20">
    <w:abstractNumId w:val="16"/>
  </w:num>
  <w:num w:numId="21">
    <w:abstractNumId w:val="11"/>
  </w:num>
  <w:num w:numId="22">
    <w:abstractNumId w:val="10"/>
  </w:num>
  <w:num w:numId="23">
    <w:abstractNumId w:val="15"/>
  </w:num>
  <w:num w:numId="24">
    <w:abstractNumId w:val="2"/>
  </w:num>
  <w:num w:numId="25">
    <w:abstractNumId w:val="24"/>
  </w:num>
  <w:num w:numId="26">
    <w:abstractNumId w:val="13"/>
  </w:num>
  <w:num w:numId="27">
    <w:abstractNumId w:val="28"/>
  </w:num>
  <w:num w:numId="28">
    <w:abstractNumId w:val="29"/>
  </w:num>
  <w:num w:numId="29">
    <w:abstractNumId w:val="7"/>
  </w:num>
  <w:num w:numId="30">
    <w:abstractNumId w:val="20"/>
  </w:num>
  <w:num w:numId="3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058E1"/>
    <w:rsid w:val="00032CE1"/>
    <w:rsid w:val="000453F2"/>
    <w:rsid w:val="0005063C"/>
    <w:rsid w:val="00050791"/>
    <w:rsid w:val="000553CC"/>
    <w:rsid w:val="00062AD8"/>
    <w:rsid w:val="00064AC5"/>
    <w:rsid w:val="00082462"/>
    <w:rsid w:val="00092B28"/>
    <w:rsid w:val="00094BFE"/>
    <w:rsid w:val="00097E97"/>
    <w:rsid w:val="000E462A"/>
    <w:rsid w:val="0010226C"/>
    <w:rsid w:val="001069BC"/>
    <w:rsid w:val="00111FE2"/>
    <w:rsid w:val="001210E5"/>
    <w:rsid w:val="0012225D"/>
    <w:rsid w:val="00153680"/>
    <w:rsid w:val="00163248"/>
    <w:rsid w:val="001A140C"/>
    <w:rsid w:val="001D350D"/>
    <w:rsid w:val="001E16F5"/>
    <w:rsid w:val="001F0D0E"/>
    <w:rsid w:val="00214845"/>
    <w:rsid w:val="002A3021"/>
    <w:rsid w:val="002C42DE"/>
    <w:rsid w:val="002C6A13"/>
    <w:rsid w:val="002D6E2F"/>
    <w:rsid w:val="00317D56"/>
    <w:rsid w:val="0032554F"/>
    <w:rsid w:val="0033117F"/>
    <w:rsid w:val="003425E1"/>
    <w:rsid w:val="003633BA"/>
    <w:rsid w:val="00390353"/>
    <w:rsid w:val="00395A5D"/>
    <w:rsid w:val="003F42AB"/>
    <w:rsid w:val="00405D2E"/>
    <w:rsid w:val="00434808"/>
    <w:rsid w:val="004A5B27"/>
    <w:rsid w:val="004B66B4"/>
    <w:rsid w:val="005744A7"/>
    <w:rsid w:val="005939E3"/>
    <w:rsid w:val="005E0A49"/>
    <w:rsid w:val="005E3319"/>
    <w:rsid w:val="00604AEF"/>
    <w:rsid w:val="0063671D"/>
    <w:rsid w:val="00636B66"/>
    <w:rsid w:val="006942C3"/>
    <w:rsid w:val="006A70D8"/>
    <w:rsid w:val="006B3394"/>
    <w:rsid w:val="006C271F"/>
    <w:rsid w:val="006D73E6"/>
    <w:rsid w:val="00754714"/>
    <w:rsid w:val="00777312"/>
    <w:rsid w:val="00792260"/>
    <w:rsid w:val="007E151A"/>
    <w:rsid w:val="00833EE0"/>
    <w:rsid w:val="00850538"/>
    <w:rsid w:val="0087591C"/>
    <w:rsid w:val="008A1AF1"/>
    <w:rsid w:val="008C289D"/>
    <w:rsid w:val="008F48B1"/>
    <w:rsid w:val="009007F7"/>
    <w:rsid w:val="009021C1"/>
    <w:rsid w:val="0090629F"/>
    <w:rsid w:val="00922FA0"/>
    <w:rsid w:val="00923114"/>
    <w:rsid w:val="009413F8"/>
    <w:rsid w:val="00951A70"/>
    <w:rsid w:val="0098602F"/>
    <w:rsid w:val="009D481E"/>
    <w:rsid w:val="009E21FA"/>
    <w:rsid w:val="009E270F"/>
    <w:rsid w:val="00A160AF"/>
    <w:rsid w:val="00A22714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65DD0"/>
    <w:rsid w:val="00BE2ADB"/>
    <w:rsid w:val="00BF4AAF"/>
    <w:rsid w:val="00C45549"/>
    <w:rsid w:val="00C6686F"/>
    <w:rsid w:val="00CB1968"/>
    <w:rsid w:val="00CD19BE"/>
    <w:rsid w:val="00CE437D"/>
    <w:rsid w:val="00CE755C"/>
    <w:rsid w:val="00DA3639"/>
    <w:rsid w:val="00DB4F04"/>
    <w:rsid w:val="00DC261D"/>
    <w:rsid w:val="00E11F6F"/>
    <w:rsid w:val="00E16E95"/>
    <w:rsid w:val="00E56222"/>
    <w:rsid w:val="00E61133"/>
    <w:rsid w:val="00E654C8"/>
    <w:rsid w:val="00EC25CA"/>
    <w:rsid w:val="00EE5D9E"/>
    <w:rsid w:val="00EF6746"/>
    <w:rsid w:val="00F03457"/>
    <w:rsid w:val="00F447FD"/>
    <w:rsid w:val="00F90305"/>
    <w:rsid w:val="00FA72D2"/>
    <w:rsid w:val="00FD3675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uiPriority w:val="99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050791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uiPriority w:val="99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E16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D6E2F"/>
    <w:pPr>
      <w:spacing w:after="0" w:line="240" w:lineRule="auto"/>
    </w:pPr>
    <w:rPr>
      <w:rFonts w:ascii="Times New Roman" w:eastAsiaTheme="minorHAnsi" w:hAnsi="Times New Roman"/>
      <w:lang w:val="vi-VN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2D6E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8C28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E61133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Ind w:w="0" w:type="dxa"/>
      <w:tblBorders>
        <w:top w:val="single" w:sz="8" w:space="0" w:color="AEBAD5" w:themeColor="accent5"/>
        <w:bottom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CB19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050791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image" Target="media/image43.emf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037201"/>
    <w:rsid w:val="00082191"/>
    <w:rsid w:val="00162AF5"/>
    <w:rsid w:val="0022438C"/>
    <w:rsid w:val="00230556"/>
    <w:rsid w:val="00230740"/>
    <w:rsid w:val="002E0A50"/>
    <w:rsid w:val="002E7AA9"/>
    <w:rsid w:val="003773E6"/>
    <w:rsid w:val="003D1560"/>
    <w:rsid w:val="00462DC2"/>
    <w:rsid w:val="004A0537"/>
    <w:rsid w:val="004F2B82"/>
    <w:rsid w:val="00591ACC"/>
    <w:rsid w:val="006636FE"/>
    <w:rsid w:val="006B1937"/>
    <w:rsid w:val="007504B9"/>
    <w:rsid w:val="007F49AE"/>
    <w:rsid w:val="00954DD6"/>
    <w:rsid w:val="00A50D2E"/>
    <w:rsid w:val="00BD0AF5"/>
    <w:rsid w:val="00BF2D82"/>
    <w:rsid w:val="00D11BD1"/>
    <w:rsid w:val="00D74E6B"/>
    <w:rsid w:val="00D80298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5F889-B512-40D6-A5F3-F8539B4E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2012-06-12T02:44:00Z</dcterms:created>
  <dcterms:modified xsi:type="dcterms:W3CDTF">2012-07-08T15:02:00Z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