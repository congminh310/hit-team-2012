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bookmarkStart w:id="0" w:name="_GoBack"/>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bookmarkEnd w:id="0"/>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1" w:name="_Toc324715473"/>
      <w:bookmarkStart w:id="2" w:name="_Toc324931843"/>
      <w:bookmarkStart w:id="3" w:name="_Toc324960235"/>
      <w:bookmarkStart w:id="4" w:name="_Toc326094738"/>
      <w:r w:rsidRPr="00BA09E3">
        <w:rPr>
          <w:color w:val="4F6228"/>
          <w:sz w:val="36"/>
        </w:rPr>
        <w:lastRenderedPageBreak/>
        <w:t>Information of document</w:t>
      </w:r>
      <w:bookmarkEnd w:id="1"/>
      <w:bookmarkEnd w:id="2"/>
      <w:bookmarkEnd w:id="3"/>
      <w:bookmarkEnd w:id="4"/>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5" w:name="_Toc305818895"/>
            <w:bookmarkStart w:id="6" w:name="_Toc305818997"/>
            <w:bookmarkStart w:id="7" w:name="_Toc305819134"/>
            <w:bookmarkStart w:id="8" w:name="_Toc305833995"/>
            <w:bookmarkStart w:id="9" w:name="_Toc307299843"/>
            <w:r w:rsidRPr="00BA09E3">
              <w:rPr>
                <w:rFonts w:ascii="Arial" w:hAnsi="Arial" w:cs="Arial"/>
                <w:b/>
              </w:rPr>
              <w:t>Title</w:t>
            </w:r>
            <w:bookmarkEnd w:id="5"/>
            <w:bookmarkEnd w:id="6"/>
            <w:bookmarkEnd w:id="7"/>
            <w:bookmarkEnd w:id="8"/>
            <w:bookmarkEnd w:id="9"/>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0" w:name="_Toc305818897"/>
            <w:bookmarkStart w:id="11" w:name="_Toc305818999"/>
            <w:bookmarkStart w:id="12" w:name="_Toc305819136"/>
            <w:bookmarkStart w:id="13" w:name="_Toc305833997"/>
            <w:bookmarkStart w:id="14" w:name="_Toc307299847"/>
            <w:r w:rsidRPr="00BA09E3">
              <w:rPr>
                <w:rFonts w:ascii="Arial" w:hAnsi="Arial" w:cs="Arial"/>
                <w:b/>
              </w:rPr>
              <w:t>Author(s)</w:t>
            </w:r>
            <w:bookmarkEnd w:id="10"/>
            <w:bookmarkEnd w:id="11"/>
            <w:bookmarkEnd w:id="12"/>
            <w:bookmarkEnd w:id="13"/>
            <w:bookmarkEnd w:id="14"/>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5" w:name="_Toc305818899"/>
            <w:bookmarkStart w:id="16" w:name="_Toc305819001"/>
            <w:bookmarkStart w:id="17" w:name="_Toc305819138"/>
            <w:bookmarkStart w:id="18" w:name="_Toc305833999"/>
            <w:bookmarkStart w:id="19" w:name="_Toc307299850"/>
            <w:r w:rsidRPr="00BA09E3">
              <w:rPr>
                <w:rFonts w:ascii="Arial" w:hAnsi="Arial" w:cs="Arial"/>
                <w:b/>
              </w:rPr>
              <w:t>Reviewer(s)</w:t>
            </w:r>
            <w:bookmarkEnd w:id="15"/>
            <w:bookmarkEnd w:id="16"/>
            <w:bookmarkEnd w:id="17"/>
            <w:bookmarkEnd w:id="18"/>
            <w:bookmarkEnd w:id="19"/>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0" w:name="_Toc305818901"/>
            <w:bookmarkStart w:id="21" w:name="_Toc305819003"/>
            <w:bookmarkStart w:id="22" w:name="_Toc305819140"/>
            <w:bookmarkStart w:id="23" w:name="_Toc305834001"/>
            <w:bookmarkStart w:id="24" w:name="_Toc307299853"/>
            <w:r w:rsidRPr="00BA09E3">
              <w:rPr>
                <w:rFonts w:ascii="Arial" w:hAnsi="Arial" w:cs="Arial"/>
                <w:b/>
              </w:rPr>
              <w:t>Team name</w:t>
            </w:r>
            <w:bookmarkEnd w:id="20"/>
            <w:bookmarkEnd w:id="21"/>
            <w:bookmarkEnd w:id="22"/>
            <w:bookmarkEnd w:id="23"/>
            <w:bookmarkEnd w:id="24"/>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5" w:name="_Toc305818903"/>
            <w:bookmarkStart w:id="26" w:name="_Toc305819005"/>
            <w:bookmarkStart w:id="27" w:name="_Toc305819142"/>
            <w:bookmarkStart w:id="28" w:name="_Toc305834003"/>
            <w:bookmarkStart w:id="29" w:name="_Toc307299856"/>
            <w:r w:rsidRPr="00BA09E3">
              <w:rPr>
                <w:rFonts w:ascii="Arial" w:hAnsi="Arial" w:cs="Arial"/>
                <w:b/>
              </w:rPr>
              <w:t>Team members</w:t>
            </w:r>
            <w:bookmarkEnd w:id="25"/>
            <w:bookmarkEnd w:id="26"/>
            <w:bookmarkEnd w:id="27"/>
            <w:bookmarkEnd w:id="28"/>
            <w:bookmarkEnd w:id="29"/>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0" w:name="_Toc305818905"/>
            <w:bookmarkStart w:id="31" w:name="_Toc305819007"/>
            <w:bookmarkStart w:id="32" w:name="_Toc305819144"/>
            <w:bookmarkStart w:id="33" w:name="_Toc305834005"/>
            <w:bookmarkStart w:id="34" w:name="_Toc307299859"/>
            <w:r w:rsidRPr="00BA09E3">
              <w:rPr>
                <w:rFonts w:ascii="Arial" w:hAnsi="Arial" w:cs="Arial"/>
                <w:b/>
              </w:rPr>
              <w:t>Project mentors</w:t>
            </w:r>
            <w:bookmarkEnd w:id="30"/>
            <w:bookmarkEnd w:id="31"/>
            <w:bookmarkEnd w:id="32"/>
            <w:bookmarkEnd w:id="33"/>
            <w:bookmarkEnd w:id="34"/>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Mr. Hung </w:t>
            </w:r>
            <w:proofErr w:type="spellStart"/>
            <w:r>
              <w:rPr>
                <w:rFonts w:ascii="Arial" w:hAnsi="Arial" w:cs="Arial"/>
              </w:rPr>
              <w:t>Anh</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5" w:name="_Toc305818907"/>
            <w:bookmarkStart w:id="36" w:name="_Toc305819009"/>
            <w:bookmarkStart w:id="37" w:name="_Toc305819146"/>
            <w:bookmarkStart w:id="38" w:name="_Toc305834007"/>
            <w:bookmarkStart w:id="39" w:name="_Toc307299862"/>
            <w:r w:rsidRPr="00BA09E3">
              <w:rPr>
                <w:rFonts w:ascii="Arial" w:hAnsi="Arial" w:cs="Arial"/>
                <w:b/>
              </w:rPr>
              <w:t>Editor</w:t>
            </w:r>
            <w:bookmarkEnd w:id="35"/>
            <w:bookmarkEnd w:id="36"/>
            <w:bookmarkEnd w:id="37"/>
            <w:bookmarkEnd w:id="38"/>
            <w:bookmarkEnd w:id="39"/>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0" w:name="_Toc305818909"/>
            <w:bookmarkStart w:id="41" w:name="_Toc305819011"/>
            <w:bookmarkStart w:id="42" w:name="_Toc305819148"/>
            <w:bookmarkStart w:id="43" w:name="_Toc305834009"/>
            <w:bookmarkStart w:id="44" w:name="_Toc307299865"/>
            <w:r w:rsidRPr="00BA09E3">
              <w:rPr>
                <w:rFonts w:ascii="Arial" w:hAnsi="Arial" w:cs="Arial"/>
                <w:b/>
              </w:rPr>
              <w:t>Type of report</w:t>
            </w:r>
            <w:bookmarkEnd w:id="40"/>
            <w:bookmarkEnd w:id="41"/>
            <w:bookmarkEnd w:id="42"/>
            <w:bookmarkEnd w:id="43"/>
            <w:bookmarkEnd w:id="44"/>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5" w:name="_Toc305818911"/>
            <w:bookmarkStart w:id="46" w:name="_Toc305819013"/>
            <w:bookmarkStart w:id="47" w:name="_Toc305819150"/>
            <w:bookmarkStart w:id="48" w:name="_Toc305834011"/>
            <w:bookmarkStart w:id="49" w:name="_Toc307299868"/>
            <w:r w:rsidRPr="00BA09E3">
              <w:rPr>
                <w:rFonts w:ascii="Arial" w:hAnsi="Arial" w:cs="Arial"/>
                <w:b/>
              </w:rPr>
              <w:t>Software used</w:t>
            </w:r>
            <w:bookmarkEnd w:id="45"/>
            <w:bookmarkEnd w:id="46"/>
            <w:bookmarkEnd w:id="47"/>
            <w:bookmarkEnd w:id="48"/>
            <w:bookmarkEnd w:id="49"/>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0" w:name="_Toc305818912"/>
            <w:bookmarkStart w:id="51" w:name="_Toc305819014"/>
            <w:bookmarkStart w:id="52" w:name="_Toc305819151"/>
            <w:bookmarkStart w:id="53" w:name="_Toc305834012"/>
            <w:bookmarkStart w:id="54" w:name="_Toc307299869"/>
            <w:r w:rsidRPr="00BA09E3">
              <w:rPr>
                <w:rFonts w:ascii="Arial" w:hAnsi="Arial" w:cs="Arial"/>
              </w:rPr>
              <w:t>MS Word</w:t>
            </w:r>
            <w:bookmarkEnd w:id="50"/>
            <w:bookmarkEnd w:id="51"/>
            <w:bookmarkEnd w:id="52"/>
            <w:bookmarkEnd w:id="53"/>
            <w:bookmarkEnd w:id="54"/>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5" w:name="_Toc324715474"/>
      <w:bookmarkStart w:id="56" w:name="_Toc324931844"/>
      <w:bookmarkStart w:id="57" w:name="_Toc324960236"/>
      <w:bookmarkStart w:id="58" w:name="_Toc326094739"/>
      <w:r w:rsidRPr="00BA09E3">
        <w:rPr>
          <w:color w:val="4F6228"/>
          <w:sz w:val="36"/>
        </w:rPr>
        <w:t>Document Reviewer Information</w:t>
      </w:r>
      <w:bookmarkEnd w:id="55"/>
      <w:bookmarkEnd w:id="56"/>
      <w:bookmarkEnd w:id="57"/>
      <w:bookmarkEnd w:id="58"/>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9" w:name="_Toc324715475"/>
      <w:bookmarkStart w:id="60" w:name="_Toc324931845"/>
      <w:bookmarkStart w:id="61" w:name="_Toc324960237"/>
      <w:bookmarkStart w:id="62" w:name="_Toc326094740"/>
      <w:r w:rsidRPr="00BA09E3">
        <w:rPr>
          <w:color w:val="4F6228"/>
          <w:sz w:val="36"/>
        </w:rPr>
        <w:t>Document Approver Information</w:t>
      </w:r>
      <w:bookmarkEnd w:id="59"/>
      <w:bookmarkEnd w:id="60"/>
      <w:bookmarkEnd w:id="61"/>
      <w:bookmarkEnd w:id="62"/>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3" w:name="_Toc324715476"/>
      <w:bookmarkStart w:id="64" w:name="_Toc324931846"/>
      <w:bookmarkStart w:id="65" w:name="_Toc324960238"/>
      <w:bookmarkStart w:id="66" w:name="_Toc326094741"/>
      <w:r w:rsidRPr="00BA09E3">
        <w:rPr>
          <w:color w:val="4F6228"/>
          <w:sz w:val="36"/>
        </w:rPr>
        <w:t>Document Revision History</w:t>
      </w:r>
      <w:bookmarkEnd w:id="63"/>
      <w:bookmarkEnd w:id="64"/>
      <w:bookmarkEnd w:id="65"/>
      <w:bookmarkEnd w:id="66"/>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lastRenderedPageBreak/>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7"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8" w:name="_Toc300736951"/>
      <w:r w:rsidRPr="00BA09E3">
        <w:rPr>
          <w:rFonts w:ascii="Arial" w:eastAsia="Times New Roman" w:hAnsi="Arial" w:cs="Arial"/>
          <w:b/>
          <w:sz w:val="32"/>
          <w:szCs w:val="24"/>
        </w:rPr>
        <w:t>List of Business rules</w:t>
      </w:r>
      <w:bookmarkEnd w:id="68"/>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lastRenderedPageBreak/>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7"/>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940345"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7F0E38"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533.9pt" o:ole="">
            <v:imagedata r:id="rId13" o:title=""/>
          </v:shape>
          <o:OLEObject Type="Embed" ProgID="Visio.Drawing.11" ShapeID="_x0000_i1025" DrawAspect="Content" ObjectID="_1403201518" r:id="rId14"/>
        </w:object>
      </w: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940345" w:rsidP="007F0E38">
      <w:pPr>
        <w:rPr>
          <w:rFonts w:ascii="Arial" w:hAnsi="Arial" w:cs="Arial"/>
        </w:rPr>
      </w:pPr>
      <w:r w:rsidRPr="00BA09E3">
        <w:rPr>
          <w:rFonts w:ascii="Arial" w:hAnsi="Arial" w:cs="Arial"/>
        </w:rPr>
        <w:object w:dxaOrig="10285" w:dyaOrig="13666">
          <v:shape id="_x0000_i1026" type="#_x0000_t75" style="width:343.15pt;height:506.8pt" o:ole="">
            <v:imagedata r:id="rId15" o:title=""/>
          </v:shape>
          <o:OLEObject Type="Embed" ProgID="Visio.Drawing.11" ShapeID="_x0000_i1026" DrawAspect="Content" ObjectID="_1403201519"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7.55pt;height:310.45pt" o:ole="">
            <v:imagedata r:id="rId17" o:title=""/>
          </v:shape>
          <o:OLEObject Type="Embed" ProgID="Visio.Drawing.11" ShapeID="_x0000_i1027" DrawAspect="Content" ObjectID="_1403201520"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5"/>
      <w:r w:rsidRPr="00BA09E3">
        <w:rPr>
          <w:rFonts w:ascii="Arial" w:eastAsia="Times New Roman" w:hAnsi="Arial" w:cs="Arial"/>
          <w:b/>
          <w:bCs/>
          <w:color w:val="31849B"/>
          <w:u w:val="single"/>
        </w:rPr>
        <w:t>Use case Login</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6"/>
      <w:r w:rsidRPr="00BA09E3">
        <w:rPr>
          <w:rFonts w:ascii="Arial" w:eastAsia="Times New Roman" w:hAnsi="Arial" w:cs="Arial"/>
          <w:b/>
          <w:bCs/>
          <w:color w:val="31849B"/>
          <w:u w:val="single"/>
        </w:rPr>
        <w:t>Use case  logout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r w:rsidR="00C60FC5">
              <w:rPr>
                <w:rFonts w:ascii="Arial" w:eastAsia="Arial" w:hAnsi="Arial" w:cs="Arial"/>
              </w:rPr>
              <w:t xml:space="preserve"> or select “log 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7"/>
      <w:r w:rsidRPr="00BA09E3">
        <w:rPr>
          <w:rFonts w:ascii="Arial" w:eastAsia="Times New Roman" w:hAnsi="Arial" w:cs="Arial"/>
          <w:b/>
          <w:bCs/>
          <w:color w:val="31849B"/>
          <w:u w:val="single"/>
        </w:rPr>
        <w:t>Use case Change password</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71832">
        <w:trPr>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lastRenderedPageBreak/>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8"/>
      <w:r w:rsidRPr="00BA09E3">
        <w:rPr>
          <w:rFonts w:ascii="Arial" w:eastAsia="Times New Roman" w:hAnsi="Arial" w:cs="Arial"/>
          <w:b/>
          <w:bCs/>
          <w:color w:val="31849B"/>
          <w:u w:val="single"/>
        </w:rPr>
        <w:t>Use case Create new user account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A35AF0">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EA5D57">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FF6BBB"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Position</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FF6BBB" w:rsidRDefault="00FF6BBB" w:rsidP="00FF6BB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Department</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FF6BBB"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EA5D57" w:rsidRDefault="00EA5D57" w:rsidP="00EA5D57">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EA5D57" w:rsidRP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7F0E38" w:rsidRPr="00FF6BBB" w:rsidRDefault="007F0E38" w:rsidP="00EA5D57">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EA5D57" w:rsidRPr="00BA09E3" w:rsidTr="00EA5D57">
        <w:trPr>
          <w:cnfStyle w:val="000000100000" w:firstRow="0" w:lastRow="0" w:firstColumn="0" w:lastColumn="0" w:oddVBand="0" w:evenVBand="0" w:oddHBand="1" w:evenHBand="0" w:firstRowFirstColumn="0" w:firstRowLastColumn="0" w:lastRowFirstColumn="0" w:lastRowLastColumn="0"/>
          <w:trHeight w:hRule="exact" w:val="5590"/>
        </w:trPr>
        <w:tc>
          <w:tcPr>
            <w:cnfStyle w:val="000010000000" w:firstRow="0" w:lastRow="0" w:firstColumn="0" w:lastColumn="0" w:oddVBand="1" w:evenVBand="0" w:oddHBand="0" w:evenHBand="0" w:firstRowFirstColumn="0" w:firstRowLastColumn="0" w:lastRowFirstColumn="0" w:lastRowLastColumn="0"/>
            <w:tcW w:w="2674" w:type="dxa"/>
          </w:tcPr>
          <w:p w:rsidR="00EA5D57" w:rsidRPr="00BA09E3" w:rsidRDefault="00EA5D57" w:rsidP="0079197D">
            <w:pPr>
              <w:widowControl w:val="0"/>
              <w:autoSpaceDE w:val="0"/>
              <w:autoSpaceDN w:val="0"/>
              <w:adjustRightInd w:val="0"/>
              <w:jc w:val="right"/>
              <w:rPr>
                <w:rFonts w:ascii="Arial" w:hAnsi="Arial" w:cs="Arial"/>
                <w:b/>
                <w:spacing w:val="-1"/>
              </w:rPr>
            </w:pPr>
          </w:p>
        </w:tc>
        <w:tc>
          <w:tcPr>
            <w:tcW w:w="7112" w:type="dxa"/>
          </w:tcPr>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Date of birth</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Gender</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Phone number</w:t>
            </w:r>
          </w:p>
          <w:p w:rsidR="00EA5D57" w:rsidRP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Address</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New account information will be saved to the database</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returns to main interface of account management</w:t>
            </w:r>
          </w:p>
        </w:tc>
      </w:tr>
      <w:tr w:rsidR="007F0E38" w:rsidRPr="00BA09E3" w:rsidTr="00A445BB">
        <w:trPr>
          <w:trHeight w:hRule="exact" w:val="67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FF6BBB" w:rsidRDefault="000831FE" w:rsidP="00FF6BB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445BB" w:rsidRDefault="00A445BB" w:rsidP="00A445B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A445BB" w:rsidRPr="00EA5D57"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Date of birth</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Gender</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Phone number</w:t>
            </w:r>
          </w:p>
          <w:p w:rsidR="00A445BB" w:rsidRP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Address</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FF6BBB"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User clicks "Add</w:t>
            </w:r>
            <w:r w:rsidR="000831FE" w:rsidRPr="000831FE">
              <w:rPr>
                <w:rFonts w:ascii="Arial" w:eastAsia="Arial" w:hAnsi="Arial" w:cs="Arial"/>
              </w:rPr>
              <w:t>" to finish create account</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lastRenderedPageBreak/>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9"/>
      <w:r w:rsidRPr="00BA09E3">
        <w:rPr>
          <w:rFonts w:ascii="Arial" w:eastAsia="Times New Roman" w:hAnsi="Arial" w:cs="Arial"/>
          <w:b/>
          <w:bCs/>
          <w:color w:val="31849B"/>
          <w:u w:val="single"/>
        </w:rPr>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AE7D35">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AE7D35" w:rsidRDefault="007F0E38" w:rsidP="00AE7D35">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AE7D35">
        <w:trPr>
          <w:trHeight w:hRule="exact" w:val="97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AE7D35" w:rsidRPr="00AE7D35" w:rsidRDefault="000831FE" w:rsidP="00AE7D35">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w:t>
            </w:r>
            <w:r w:rsidRPr="00BA09E3">
              <w:rPr>
                <w:rFonts w:ascii="Arial" w:eastAsia="Arial" w:hAnsi="Arial" w:cs="Arial"/>
              </w:rPr>
              <w:t>ser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Detailed information appears on the user interface</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AE7D35" w:rsidRPr="00AE7D35" w:rsidRDefault="007F0E38"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AE7D35" w:rsidRPr="00AE7D35" w:rsidRDefault="00AE7D35"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AE7D35">
              <w:rPr>
                <w:rFonts w:ascii="Arial" w:eastAsia="Arial" w:hAnsi="Arial" w:cs="Arial"/>
              </w:rPr>
              <w:t>Some information is not required</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AE7D35" w:rsidRPr="00AE7D35" w:rsidRDefault="0028562E" w:rsidP="00AE7D35">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User</w:t>
            </w:r>
            <w:r w:rsidRPr="00BA09E3">
              <w:rPr>
                <w:rFonts w:ascii="Arial" w:eastAsia="Arial" w:hAnsi="Arial" w:cs="Arial"/>
              </w:rPr>
              <w:t xml:space="preserve">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D</w:t>
            </w:r>
            <w:r w:rsidRPr="00AE7D35">
              <w:rPr>
                <w:rFonts w:ascii="Arial" w:eastAsia="Arial" w:hAnsi="Arial" w:cs="Arial"/>
              </w:rPr>
              <w:t>etailed information appears on the user interface</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AE7D35" w:rsidRDefault="00EA5D57" w:rsidP="00AE7D35">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8562E" w:rsidRPr="00EA5D57">
              <w:rPr>
                <w:rFonts w:ascii="Arial" w:eastAsia="Arial" w:hAnsi="Arial" w:cs="Arial"/>
              </w:rPr>
              <w:t>User can change the status of the account</w:t>
            </w:r>
          </w:p>
          <w:p w:rsidR="00AE7D35" w:rsidRPr="00AE7D35" w:rsidRDefault="00AE7D35" w:rsidP="00AE7D35">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Some information is not required</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A83C82">
        <w:trPr>
          <w:cnfStyle w:val="000000100000" w:firstRow="0" w:lastRow="0" w:firstColumn="0" w:lastColumn="0" w:oddVBand="0" w:evenVBand="0" w:oddHBand="1" w:evenHBand="0" w:firstRowFirstColumn="0" w:firstRowLastColumn="0" w:lastRowFirstColumn="0" w:lastRowLastColumn="0"/>
          <w:trHeight w:hRule="exact" w:val="1117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A83C82" w:rsidRDefault="00BA09E3"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Selects account nee</w:t>
            </w:r>
            <w:r w:rsidR="00A83C82">
              <w:rPr>
                <w:rFonts w:ascii="Arial" w:eastAsia="Arial" w:hAnsi="Arial" w:cs="Arial"/>
              </w:rPr>
              <w:t>d to recovery in accounts table</w:t>
            </w:r>
          </w:p>
          <w:p w:rsidR="00A83C82" w:rsidRPr="00BA09E3" w:rsidRDefault="00A83C82"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1.2.2         D</w:t>
            </w:r>
            <w:r w:rsidRPr="00AE7D35">
              <w:rPr>
                <w:rFonts w:ascii="Arial" w:eastAsia="Arial" w:hAnsi="Arial" w:cs="Arial"/>
              </w:rPr>
              <w:t>etailed information appears on the user interface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1.2.3</w:t>
            </w:r>
            <w:r w:rsidR="00BA09E3" w:rsidRPr="00BA09E3">
              <w:rPr>
                <w:rFonts w:ascii="Arial" w:eastAsia="Arial" w:hAnsi="Arial" w:cs="Arial"/>
              </w:rPr>
              <w:tab/>
            </w:r>
            <w:r w:rsidRPr="00A83C82">
              <w:rPr>
                <w:rFonts w:ascii="Arial" w:eastAsia="Arial" w:hAnsi="Arial" w:cs="Arial"/>
              </w:rPr>
              <w:t>The user changes the status of disable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BA09E3" w:rsidRPr="00BA09E3">
              <w:rPr>
                <w:rFonts w:ascii="Arial" w:eastAsia="Arial" w:hAnsi="Arial" w:cs="Arial"/>
              </w:rPr>
              <w: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         D</w:t>
            </w:r>
            <w:r w:rsidRPr="00AE7D35">
              <w:rPr>
                <w:rFonts w:ascii="Arial" w:eastAsia="Arial" w:hAnsi="Arial" w:cs="Arial"/>
              </w:rPr>
              <w:t>etailed information appears on the user interface</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1.2.3</w:t>
            </w:r>
            <w:r w:rsidRPr="00BA09E3">
              <w:rPr>
                <w:rFonts w:ascii="Arial" w:eastAsia="Arial" w:hAnsi="Arial" w:cs="Arial"/>
              </w:rPr>
              <w:tab/>
            </w:r>
            <w:r w:rsidRPr="00A83C82">
              <w:rPr>
                <w:rFonts w:ascii="Arial" w:eastAsia="Arial" w:hAnsi="Arial" w:cs="Arial"/>
              </w:rPr>
              <w:t xml:space="preserve">The user changes the status of </w:t>
            </w:r>
            <w:r>
              <w:rPr>
                <w:rFonts w:ascii="Arial" w:eastAsia="Arial" w:hAnsi="Arial" w:cs="Arial"/>
              </w:rPr>
              <w:t>En</w:t>
            </w:r>
            <w:r w:rsidRPr="00A83C82">
              <w:rPr>
                <w:rFonts w:ascii="Arial" w:eastAsia="Arial" w:hAnsi="Arial" w:cs="Arial"/>
              </w:rPr>
              <w:t>able</w:t>
            </w:r>
          </w:p>
          <w:p w:rsidR="00013ED9" w:rsidRPr="00BA09E3" w:rsidRDefault="00A83C82"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013ED9" w:rsidRPr="00BA09E3">
              <w:rPr>
                <w:rFonts w:ascii="Arial" w:eastAsia="Arial" w:hAnsi="Arial" w:cs="Arial"/>
              </w:rPr>
              <w: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A83C82"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Medium</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30"/>
      <w:r w:rsidRPr="00BA09E3">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A83C82">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A83C82"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83C82">
              <w:rPr>
                <w:rFonts w:ascii="Arial" w:eastAsia="Arial" w:hAnsi="Arial" w:cs="Arial"/>
              </w:rPr>
              <w:t>User click tab user management</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89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71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Default="007B55E9"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B55E9" w:rsidRDefault="007B55E9"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lastRenderedPageBreak/>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963C50">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p w:rsidR="00963C50" w:rsidRPr="00BA09E3" w:rsidRDefault="00963C50"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2.User select tab </w:t>
            </w:r>
            <w:r w:rsidRPr="00BA09E3">
              <w:rPr>
                <w:rFonts w:ascii="Arial" w:eastAsia="Arial" w:hAnsi="Arial" w:cs="Arial"/>
              </w:rPr>
              <w:t>statistics</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470B5C"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Fonts w:ascii="Arial" w:eastAsia="Arial" w:hAnsi="Arial" w:cs="Arial"/>
              </w:rPr>
              <w:t>Statistical information is displayed on the interface.</w:t>
            </w:r>
          </w:p>
        </w:tc>
      </w:tr>
      <w:tr w:rsidR="0079197D" w:rsidRPr="00BA09E3" w:rsidTr="00963C50">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Pr="00963C50">
              <w:rPr>
                <w:rFonts w:ascii="Arial" w:eastAsia="Arial" w:hAnsi="Arial" w:cs="Arial"/>
                <w:b/>
                <w:bCs/>
              </w:rPr>
              <w:t xml:space="preserve"> </w:t>
            </w:r>
            <w:r w:rsidRPr="00963C50">
              <w:rPr>
                <w:rFonts w:ascii="Arial" w:eastAsia="Arial" w:hAnsi="Arial" w:cs="Arial"/>
              </w:rPr>
              <w:t>The user selects  criteria.</w:t>
            </w:r>
          </w:p>
          <w:p w:rsid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All</w:t>
            </w:r>
          </w:p>
          <w:p w:rsidR="00963C50" w:rsidRP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Department</w:t>
            </w:r>
          </w:p>
          <w:p w:rsidR="00DA67F1" w:rsidRP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6"/>
                <w:szCs w:val="26"/>
                <w:lang w:val="en"/>
              </w:rPr>
            </w:pPr>
            <w:r>
              <w:rPr>
                <w:rFonts w:ascii="Arial" w:eastAsia="Arial" w:hAnsi="Arial" w:cs="Arial"/>
              </w:rPr>
              <w:t>2. U</w:t>
            </w:r>
            <w:r w:rsidR="00DA67F1" w:rsidRPr="00BA09E3">
              <w:rPr>
                <w:rFonts w:ascii="Arial" w:eastAsia="Arial" w:hAnsi="Arial" w:cs="Arial"/>
              </w:rPr>
              <w:t>sers select</w:t>
            </w:r>
            <w:r>
              <w:rPr>
                <w:rFonts w:ascii="Arial" w:eastAsia="Arial" w:hAnsi="Arial" w:cs="Arial"/>
              </w:rPr>
              <w:t xml:space="preserve"> button</w:t>
            </w:r>
            <w:r w:rsidR="00DA67F1" w:rsidRPr="00BA09E3">
              <w:rPr>
                <w:rFonts w:ascii="Arial" w:eastAsia="Arial" w:hAnsi="Arial" w:cs="Arial"/>
              </w:rPr>
              <w:t xml:space="preserve">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w:t>
            </w:r>
            <w:r w:rsidR="00842294" w:rsidRPr="00BA09E3">
              <w:rPr>
                <w:rFonts w:ascii="Arial" w:eastAsia="Arial" w:hAnsi="Arial" w:cs="Arial"/>
              </w:rPr>
              <w:t>.</w:t>
            </w:r>
            <w:r w:rsidR="009E3A4B" w:rsidRPr="00BA09E3">
              <w:rPr>
                <w:rStyle w:val="Heading1Char"/>
                <w:rFonts w:eastAsiaTheme="minorEastAsia"/>
                <w:lang w:val="en"/>
              </w:rPr>
              <w:t xml:space="preserve"> </w:t>
            </w:r>
            <w:r w:rsidR="0028562E" w:rsidRPr="0028562E">
              <w:rPr>
                <w:rFonts w:ascii="Arial" w:eastAsia="Arial" w:hAnsi="Arial" w:cs="Arial"/>
              </w:rPr>
              <w:t>The system displays a list of students apply for each faculty and students have filed / 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 appears number records each day and total records were received on the 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F7FC6">
              <w:rPr>
                <w:rFonts w:ascii="Arial" w:eastAsia="Arial" w:hAnsi="Arial" w:cs="Arial"/>
              </w:rPr>
              <w:t>High</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470B5C"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lastRenderedPageBreak/>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5A1C">
              <w:rPr>
                <w:rFonts w:ascii="Arial" w:hAnsi="Arial" w:cs="Arial"/>
              </w:rPr>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915A1C">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p w:rsidR="00915A1C" w:rsidRPr="00BA09E3" w:rsidRDefault="00915A1C"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select tab Import student List</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FB02CA">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 do not fail to be updated in the database</w:t>
            </w:r>
            <w:r w:rsidR="00915A1C" w:rsidRPr="00FB02CA">
              <w:rPr>
                <w:rFonts w:ascii="Arial" w:hAnsi="Arial" w:cs="Arial"/>
                <w:lang w:val="vi-VN"/>
              </w:rPr>
              <w:t xml:space="preserve"> and show </w:t>
            </w:r>
            <w:r w:rsidR="00915A1C" w:rsidRPr="00FB02CA">
              <w:rPr>
                <w:rFonts w:ascii="Arial" w:hAnsi="Arial" w:cs="Arial"/>
              </w:rPr>
              <w:t>Show student failed to table</w:t>
            </w:r>
            <w:r w:rsidR="00915A1C" w:rsidRPr="00FB02CA">
              <w:rPr>
                <w:rFonts w:ascii="Arial" w:hAnsi="Arial" w:cs="Arial"/>
                <w:lang w:val="vi-VN"/>
              </w:rPr>
              <w:t xml:space="preserve"> </w:t>
            </w:r>
            <w:r w:rsidR="00FB02CA" w:rsidRPr="00FB02CA">
              <w:rPr>
                <w:rFonts w:ascii="Arial" w:hAnsi="Arial" w:cs="Arial"/>
                <w:lang w:val="vi-VN"/>
              </w:rPr>
              <w:t>Error List</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E82738" w:rsidRPr="00BA09E3" w:rsidRDefault="00E82738" w:rsidP="00E82738">
      <w:pPr>
        <w:rPr>
          <w:rFonts w:ascii="Arial" w:hAnsi="Arial" w:cs="Arial"/>
        </w:rPr>
      </w:pPr>
    </w:p>
    <w:p w:rsidR="006C271F" w:rsidRPr="00BA09E3" w:rsidRDefault="006C271F" w:rsidP="0033117F">
      <w:pPr>
        <w:rPr>
          <w:rFonts w:ascii="Arial" w:hAnsi="Arial" w:cs="Arial"/>
        </w:rPr>
      </w:pPr>
    </w:p>
    <w:p w:rsidR="0042155C" w:rsidRPr="00BA09E3" w:rsidRDefault="00E827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V</w:t>
      </w:r>
      <w:r w:rsidR="007A3574">
        <w:rPr>
          <w:rFonts w:ascii="Arial" w:eastAsia="Times New Roman" w:hAnsi="Arial" w:cs="Arial"/>
          <w:b/>
          <w:bCs/>
          <w:color w:val="31849B"/>
          <w:u w:val="single"/>
        </w:rPr>
        <w:t>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940345">
              <w:rPr>
                <w:rFonts w:ascii="Arial" w:hAnsi="Arial" w:cs="Arial"/>
              </w:rPr>
              <w:t>SR.003</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lastRenderedPageBreak/>
              <w:t>Use case Name:</w:t>
            </w:r>
          </w:p>
        </w:tc>
        <w:tc>
          <w:tcPr>
            <w:tcW w:w="7110" w:type="dxa"/>
            <w:gridSpan w:val="3"/>
          </w:tcPr>
          <w:p w:rsidR="0042155C" w:rsidRPr="00BA09E3" w:rsidRDefault="00E82738"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View</w:t>
            </w:r>
            <w:r w:rsidR="00E4357D">
              <w:rPr>
                <w:rFonts w:ascii="Arial" w:eastAsia="Arial" w:hAnsi="Arial" w:cs="Arial"/>
                <w:b/>
                <w:color w:val="000000"/>
              </w:rPr>
              <w:t xml:space="preserve">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224973">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w:t>
            </w:r>
            <w:r w:rsidR="00940345">
              <w:rPr>
                <w:rFonts w:ascii="Arial" w:eastAsia="Arial" w:hAnsi="Arial" w:cs="Arial"/>
              </w:rPr>
              <w:t>vie</w:t>
            </w:r>
            <w:r w:rsidR="00224973">
              <w:rPr>
                <w:rFonts w:ascii="Arial" w:eastAsia="Arial" w:hAnsi="Arial" w:cs="Arial"/>
              </w:rPr>
              <w:t>w</w:t>
            </w:r>
            <w:r w:rsidR="00940345">
              <w:rPr>
                <w:rFonts w:ascii="Arial" w:eastAsia="Arial" w:hAnsi="Arial" w:cs="Arial"/>
              </w:rPr>
              <w:t xml:space="preserve"> </w:t>
            </w:r>
            <w:r w:rsidR="00E4357D">
              <w:rPr>
                <w:rFonts w:ascii="Arial" w:eastAsia="Arial" w:hAnsi="Arial" w:cs="Arial"/>
              </w:rPr>
              <w:t xml:space="preserve">the </w:t>
            </w:r>
            <w:r w:rsidR="00940345"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224973">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70B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Style w:val="hps"/>
                <w:rFonts w:ascii="Arial" w:hAnsi="Arial" w:cs="Arial"/>
                <w:lang w:val="en"/>
              </w:rPr>
              <w:t>Student information</w:t>
            </w:r>
            <w:r w:rsidRPr="00470B5C">
              <w:rPr>
                <w:rStyle w:val="hps"/>
                <w:rFonts w:ascii="Arial" w:hAnsi="Arial" w:cs="Arial"/>
              </w:rPr>
              <w:t xml:space="preserve"> </w:t>
            </w:r>
            <w:r w:rsidRPr="00470B5C">
              <w:rPr>
                <w:rStyle w:val="hps"/>
                <w:rFonts w:ascii="Arial" w:hAnsi="Arial" w:cs="Arial"/>
                <w:lang w:val="en"/>
              </w:rPr>
              <w:t>is displayed</w:t>
            </w:r>
            <w:r w:rsidRPr="00470B5C">
              <w:rPr>
                <w:rStyle w:val="hps"/>
                <w:rFonts w:ascii="Arial" w:hAnsi="Arial" w:cs="Arial"/>
              </w:rPr>
              <w:t xml:space="preserve"> </w:t>
            </w:r>
            <w:r w:rsidRPr="00470B5C">
              <w:rPr>
                <w:rStyle w:val="hps"/>
                <w:rFonts w:ascii="Arial" w:hAnsi="Arial" w:cs="Arial"/>
                <w:lang w:val="en"/>
              </w:rPr>
              <w:t>on the interface</w:t>
            </w:r>
          </w:p>
        </w:tc>
      </w:tr>
      <w:tr w:rsidR="0042155C" w:rsidRPr="00BA09E3" w:rsidTr="00224973">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E82738" w:rsidRDefault="00E4357D" w:rsidP="00E82738">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 xml:space="preserve">Users </w:t>
            </w:r>
            <w:r w:rsidR="00E82738">
              <w:rPr>
                <w:rStyle w:val="hps"/>
                <w:rFonts w:ascii="Arial" w:hAnsi="Arial" w:cs="Arial"/>
                <w:lang w:val="en"/>
              </w:rPr>
              <w:t xml:space="preserve">enter </w:t>
            </w:r>
            <w:r w:rsidRPr="00470B5C">
              <w:rPr>
                <w:rStyle w:val="hps"/>
                <w:lang w:val="en"/>
              </w:rPr>
              <w:t>MSSV</w:t>
            </w:r>
            <w:r w:rsidR="00E82738">
              <w:rPr>
                <w:rFonts w:ascii="Arial" w:eastAsia="Arial" w:hAnsi="Arial" w:cs="Arial"/>
              </w:rPr>
              <w:t>.</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E8273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w:t>
            </w:r>
            <w:r w:rsidR="00E82738">
              <w:rPr>
                <w:rFonts w:ascii="Arial" w:eastAsia="Arial" w:hAnsi="Arial" w:cs="Arial"/>
              </w:rPr>
              <w:t>.</w:t>
            </w:r>
          </w:p>
        </w:tc>
      </w:tr>
      <w:tr w:rsidR="00BA09E3" w:rsidRPr="00BA09E3" w:rsidTr="00224973">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BA09E3" w:rsidRPr="007A3574" w:rsidRDefault="00BA09E3" w:rsidP="0022497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70B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F7FC6">
              <w:rPr>
                <w:rFonts w:ascii="Arial" w:eastAsia="Arial" w:hAnsi="Arial" w:cs="Arial"/>
              </w:rPr>
              <w:t>High</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Default="0093141B" w:rsidP="0033117F">
      <w:pPr>
        <w:rPr>
          <w:rFonts w:ascii="Arial" w:hAnsi="Arial" w:cs="Arial"/>
        </w:rPr>
      </w:pPr>
    </w:p>
    <w:p w:rsidR="00FB02CA" w:rsidRDefault="00FB02CA" w:rsidP="0033117F">
      <w:pPr>
        <w:rPr>
          <w:rFonts w:ascii="Arial" w:hAnsi="Arial" w:cs="Arial"/>
        </w:rPr>
      </w:pPr>
    </w:p>
    <w:p w:rsidR="00FB02CA" w:rsidRDefault="00FB02CA" w:rsidP="00FB02CA">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Update student record</w:t>
      </w:r>
    </w:p>
    <w:p w:rsidR="00FB02CA" w:rsidRPr="00BA09E3" w:rsidRDefault="00FB02CA" w:rsidP="00FB02CA">
      <w:pPr>
        <w:keepNext/>
        <w:keepLines/>
        <w:suppressAutoHyphens/>
        <w:spacing w:before="240" w:after="0" w:line="360" w:lineRule="auto"/>
        <w:ind w:left="360"/>
        <w:outlineLvl w:val="1"/>
        <w:rPr>
          <w:rFonts w:ascii="Arial" w:eastAsia="Times New Roman" w:hAnsi="Arial" w:cs="Arial"/>
          <w:b/>
          <w:bCs/>
          <w:color w:val="31849B"/>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FB02CA" w:rsidRPr="00BA09E3" w:rsidTr="00E824E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FB02CA" w:rsidRPr="00BA09E3" w:rsidRDefault="0080615C" w:rsidP="00E824E8">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Update</w:t>
            </w:r>
            <w:r w:rsidR="00FB02CA">
              <w:rPr>
                <w:rFonts w:ascii="Arial" w:eastAsia="Arial" w:hAnsi="Arial" w:cs="Arial"/>
                <w:b/>
                <w:color w:val="000000"/>
              </w:rPr>
              <w:t xml:space="preserve"> student records</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FB02CA" w:rsidRPr="00BA09E3" w:rsidRDefault="00FB02CA"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FB02CA" w:rsidRPr="00BA09E3" w:rsidRDefault="00470B5C"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Phuc</w:t>
            </w:r>
            <w:proofErr w:type="spellEnd"/>
            <w:r>
              <w:rPr>
                <w:rFonts w:ascii="Arial" w:hAnsi="Arial" w:cs="Arial"/>
              </w:rPr>
              <w:t xml:space="preserve"> Nguyen</w:t>
            </w:r>
          </w:p>
        </w:tc>
      </w:tr>
      <w:tr w:rsidR="00FB02CA" w:rsidRPr="00BA09E3" w:rsidTr="00E824E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FB02CA" w:rsidRPr="00BA09E3" w:rsidRDefault="00FB02CA"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FB02CA" w:rsidRPr="00BA09E3" w:rsidRDefault="00470B5C"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FB02CA" w:rsidRPr="00BA09E3" w:rsidRDefault="00FB02CA" w:rsidP="00FB02CA">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FB02CA" w:rsidRPr="00BA09E3" w:rsidRDefault="00FB02CA" w:rsidP="00E824E8">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FB02CA" w:rsidRPr="00BA09E3" w:rsidTr="00E824E8">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lastRenderedPageBreak/>
              <w:t>Description:</w:t>
            </w:r>
          </w:p>
        </w:tc>
        <w:tc>
          <w:tcPr>
            <w:tcW w:w="7112" w:type="dxa"/>
          </w:tcPr>
          <w:p w:rsidR="00FB02CA" w:rsidRPr="00BA09E3" w:rsidRDefault="00FB02CA" w:rsidP="00FB02CA">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FB02CA">
              <w:rPr>
                <w:rFonts w:ascii="Arial" w:eastAsia="Arial" w:hAnsi="Arial" w:cs="Arial"/>
              </w:rPr>
              <w:t>This function allows the user to confirm the profile received of  students.</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FB02CA" w:rsidRPr="00BA09E3" w:rsidRDefault="00FB02CA" w:rsidP="00FB02CA">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FB02CA">
              <w:rPr>
                <w:rFonts w:ascii="Arial" w:eastAsia="Arial" w:hAnsi="Arial" w:cs="Arial"/>
              </w:rPr>
              <w:t>Existing student information system.</w:t>
            </w:r>
          </w:p>
        </w:tc>
      </w:tr>
      <w:tr w:rsidR="00FB02CA" w:rsidRPr="00BA09E3" w:rsidTr="00470B5C">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6586A">
              <w:rPr>
                <w:rFonts w:ascii="Arial" w:eastAsia="Arial" w:hAnsi="Arial" w:cs="Arial"/>
              </w:rPr>
              <w:t>User login to system.</w:t>
            </w:r>
          </w:p>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2. Choose </w:t>
            </w:r>
            <w:r>
              <w:rPr>
                <w:rFonts w:ascii="Arial" w:eastAsia="Arial" w:hAnsi="Arial" w:cs="Arial"/>
              </w:rPr>
              <w:t>select</w:t>
            </w:r>
            <w:r w:rsidRPr="00E6586A">
              <w:rPr>
                <w:rFonts w:ascii="Arial" w:eastAsia="Arial" w:hAnsi="Arial" w:cs="Arial"/>
              </w:rPr>
              <w:t xml:space="preserve"> "</w:t>
            </w:r>
            <w:r w:rsidRPr="00E82738">
              <w:rPr>
                <w:rFonts w:ascii="Arial" w:eastAsia="Arial" w:hAnsi="Arial" w:cs="Arial"/>
              </w:rPr>
              <w:t xml:space="preserve"> </w:t>
            </w:r>
            <w:r w:rsidR="0080615C">
              <w:rPr>
                <w:rFonts w:ascii="Arial" w:eastAsia="Arial" w:hAnsi="Arial" w:cs="Arial"/>
              </w:rPr>
              <w:t>Check records</w:t>
            </w:r>
            <w:r>
              <w:rPr>
                <w:rFonts w:ascii="Arial" w:eastAsia="Arial" w:hAnsi="Arial" w:cs="Arial"/>
              </w:rPr>
              <w:t>”</w:t>
            </w:r>
          </w:p>
          <w:p w:rsidR="00FB02CA" w:rsidRPr="00BA09E3" w:rsidRDefault="00FB02CA" w:rsidP="00E824E8">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3. Interface of </w:t>
            </w:r>
            <w:r w:rsidR="0080615C">
              <w:rPr>
                <w:rFonts w:ascii="Arial" w:eastAsia="Arial" w:hAnsi="Arial" w:cs="Arial"/>
              </w:rPr>
              <w:t>Check records</w:t>
            </w:r>
            <w:r w:rsidRPr="00E6586A">
              <w:rPr>
                <w:rFonts w:ascii="Arial" w:eastAsia="Arial" w:hAnsi="Arial" w:cs="Arial"/>
              </w:rPr>
              <w:t xml:space="preserve"> ready for user interaction.</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FB02CA" w:rsidRPr="00BA09E3" w:rsidRDefault="00470B5C" w:rsidP="00E824E8">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w:t>
            </w:r>
            <w:r w:rsidRPr="0080615C">
              <w:rPr>
                <w:rFonts w:ascii="Arial" w:eastAsia="Arial" w:hAnsi="Arial" w:cs="Arial"/>
              </w:rPr>
              <w:t>ave student records in the database</w:t>
            </w:r>
            <w:r>
              <w:rPr>
                <w:rFonts w:ascii="Arial" w:eastAsia="Arial" w:hAnsi="Arial" w:cs="Arial"/>
              </w:rPr>
              <w:t xml:space="preserve"> and </w:t>
            </w:r>
            <w:r w:rsidRPr="0080615C">
              <w:rPr>
                <w:rFonts w:ascii="Arial" w:eastAsia="Arial" w:hAnsi="Arial" w:cs="Arial"/>
              </w:rPr>
              <w:t>print student records</w:t>
            </w:r>
          </w:p>
        </w:tc>
      </w:tr>
      <w:tr w:rsidR="00FB02CA" w:rsidRPr="00BA09E3" w:rsidTr="00FB02CA">
        <w:trPr>
          <w:trHeight w:hRule="exact" w:val="838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80615C" w:rsidRPr="0080615C" w:rsidRDefault="0080615C" w:rsidP="0080615C">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1. User search student to update</w:t>
            </w:r>
          </w:p>
          <w:p w:rsidR="00FB02CA" w:rsidRPr="0080615C" w:rsidRDefault="0080615C" w:rsidP="0080615C">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 </w:t>
            </w:r>
            <w:r w:rsidR="00FB02CA" w:rsidRPr="0080615C">
              <w:rPr>
                <w:rFonts w:ascii="Arial" w:eastAsia="Arial" w:hAnsi="Arial" w:cs="Arial"/>
              </w:rPr>
              <w:t>In detail interface student records users may edit student information, by check or uncheck the box, Including:</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w:t>
            </w:r>
            <w:proofErr w:type="spellStart"/>
            <w:r w:rsidRPr="007A3574">
              <w:rPr>
                <w:rFonts w:ascii="Arial" w:eastAsia="Arial" w:hAnsi="Arial" w:cs="Arial"/>
              </w:rPr>
              <w:t>Đoàn</w:t>
            </w:r>
            <w:proofErr w:type="spellEnd"/>
            <w:r w:rsidRPr="007A3574">
              <w:rPr>
                <w:rFonts w:ascii="Arial" w:eastAsia="Arial" w:hAnsi="Arial" w:cs="Arial"/>
              </w:rPr>
              <w:t>" or "</w:t>
            </w:r>
            <w:proofErr w:type="spellStart"/>
            <w:r w:rsidRPr="007A3574">
              <w:rPr>
                <w:rFonts w:ascii="Arial" w:eastAsia="Arial" w:hAnsi="Arial" w:cs="Arial"/>
              </w:rPr>
              <w:t>Đảng</w:t>
            </w:r>
            <w:proofErr w:type="spellEnd"/>
            <w:r w:rsidRPr="007A3574">
              <w:rPr>
                <w:rFonts w:ascii="Arial" w:eastAsia="Arial" w:hAnsi="Arial" w:cs="Arial"/>
              </w:rPr>
              <w:t>".</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FB02CA" w:rsidRPr="0080615C" w:rsidRDefault="002F7FC6" w:rsidP="0080615C">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3. User select “Print</w:t>
            </w:r>
            <w:r w:rsidR="00FB02CA" w:rsidRPr="0080615C">
              <w:rPr>
                <w:rFonts w:ascii="Arial" w:eastAsia="Arial" w:hAnsi="Arial" w:cs="Arial"/>
              </w:rPr>
              <w:t>” to save student records in the database</w:t>
            </w:r>
            <w:r w:rsidR="0080615C">
              <w:rPr>
                <w:rFonts w:ascii="Arial" w:eastAsia="Arial" w:hAnsi="Arial" w:cs="Arial"/>
              </w:rPr>
              <w:t xml:space="preserve"> and </w:t>
            </w:r>
            <w:r w:rsidR="0080615C" w:rsidRPr="0080615C">
              <w:rPr>
                <w:rFonts w:ascii="Arial" w:eastAsia="Arial" w:hAnsi="Arial" w:cs="Arial"/>
              </w:rPr>
              <w:t>print student records</w:t>
            </w:r>
            <w:r w:rsidR="00FB02CA" w:rsidRPr="0080615C">
              <w:rPr>
                <w:rFonts w:ascii="Arial" w:eastAsia="Arial" w:hAnsi="Arial" w:cs="Arial"/>
              </w:rPr>
              <w:t>, select "cancel" to cancel.</w:t>
            </w:r>
          </w:p>
          <w:p w:rsidR="00FB02CA" w:rsidRPr="00BA09E3" w:rsidRDefault="00FB02CA" w:rsidP="00E824E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FB02CA" w:rsidRPr="007A3574" w:rsidRDefault="00FB02CA" w:rsidP="00E824E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FB02CA" w:rsidRPr="00BA09E3" w:rsidRDefault="00FB02CA" w:rsidP="00E824E8">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FB02CA" w:rsidRPr="00BA09E3" w:rsidRDefault="00FB02CA" w:rsidP="00E824E8">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FB02CA" w:rsidRPr="00BA09E3" w:rsidRDefault="002F7FC6" w:rsidP="00FB02C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High</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lastRenderedPageBreak/>
              <w:t>Frequency of Use:</w:t>
            </w:r>
          </w:p>
        </w:tc>
        <w:tc>
          <w:tcPr>
            <w:tcW w:w="7112" w:type="dxa"/>
          </w:tcPr>
          <w:p w:rsidR="00FB02CA" w:rsidRPr="00BA09E3" w:rsidRDefault="00FB02CA" w:rsidP="00E824E8">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FB02CA" w:rsidRPr="00BA09E3" w:rsidRDefault="00FB02CA" w:rsidP="00E824E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B02CA" w:rsidRPr="00BA09E3" w:rsidRDefault="00FB02CA" w:rsidP="0033117F">
      <w:pPr>
        <w:rPr>
          <w:rFonts w:ascii="Arial" w:hAnsi="Arial" w:cs="Arial"/>
        </w:rPr>
      </w:pPr>
    </w:p>
    <w:sectPr w:rsidR="00FB02CA" w:rsidRPr="00BA09E3" w:rsidSect="00EE29C3">
      <w:headerReference w:type="even" r:id="rId19"/>
      <w:headerReference w:type="default"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2A" w:rsidRDefault="0045462A">
      <w:pPr>
        <w:spacing w:after="0" w:line="240" w:lineRule="auto"/>
      </w:pPr>
      <w:r>
        <w:separator/>
      </w:r>
    </w:p>
  </w:endnote>
  <w:endnote w:type="continuationSeparator" w:id="0">
    <w:p w:rsidR="0045462A" w:rsidRDefault="0045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2A" w:rsidRDefault="0045462A">
      <w:pPr>
        <w:spacing w:after="0" w:line="240" w:lineRule="auto"/>
      </w:pPr>
      <w:r>
        <w:separator/>
      </w:r>
    </w:p>
  </w:footnote>
  <w:footnote w:type="continuationSeparator" w:id="0">
    <w:p w:rsidR="0045462A" w:rsidRDefault="004546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rPr>
      <mc:AlternateContent>
        <mc:Choice Requires="wpg">
          <w:drawing>
            <wp:anchor distT="0" distB="0" distL="114300" distR="114300" simplePos="0" relativeHeight="251659264" behindDoc="0" locked="0" layoutInCell="1" allowOverlap="1" wp14:anchorId="3937CC8B" wp14:editId="2CAEB714">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rPr>
      <mc:AlternateContent>
        <mc:Choice Requires="wpg">
          <w:drawing>
            <wp:anchor distT="0" distB="0" distL="114300" distR="114300" simplePos="0" relativeHeight="251664384" behindDoc="0" locked="0" layoutInCell="1" allowOverlap="1" wp14:anchorId="45B25827" wp14:editId="65EC9A7F">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49796A"/>
    <w:multiLevelType w:val="hybridMultilevel"/>
    <w:tmpl w:val="4A9824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7">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542FA3"/>
    <w:multiLevelType w:val="hybridMultilevel"/>
    <w:tmpl w:val="4C608718"/>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4">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5">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33"/>
  </w:num>
  <w:num w:numId="3">
    <w:abstractNumId w:val="14"/>
  </w:num>
  <w:num w:numId="4">
    <w:abstractNumId w:val="9"/>
  </w:num>
  <w:num w:numId="5">
    <w:abstractNumId w:val="42"/>
  </w:num>
  <w:num w:numId="6">
    <w:abstractNumId w:val="13"/>
  </w:num>
  <w:num w:numId="7">
    <w:abstractNumId w:val="37"/>
  </w:num>
  <w:num w:numId="8">
    <w:abstractNumId w:val="26"/>
  </w:num>
  <w:num w:numId="9">
    <w:abstractNumId w:val="25"/>
  </w:num>
  <w:num w:numId="10">
    <w:abstractNumId w:val="2"/>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30"/>
  </w:num>
  <w:num w:numId="16">
    <w:abstractNumId w:val="1"/>
  </w:num>
  <w:num w:numId="17">
    <w:abstractNumId w:val="18"/>
  </w:num>
  <w:num w:numId="18">
    <w:abstractNumId w:val="3"/>
  </w:num>
  <w:num w:numId="19">
    <w:abstractNumId w:val="28"/>
  </w:num>
  <w:num w:numId="20">
    <w:abstractNumId w:val="0"/>
  </w:num>
  <w:num w:numId="21">
    <w:abstractNumId w:val="17"/>
  </w:num>
  <w:num w:numId="22">
    <w:abstractNumId w:val="38"/>
  </w:num>
  <w:num w:numId="23">
    <w:abstractNumId w:val="8"/>
  </w:num>
  <w:num w:numId="24">
    <w:abstractNumId w:val="6"/>
  </w:num>
  <w:num w:numId="25">
    <w:abstractNumId w:val="20"/>
  </w:num>
  <w:num w:numId="26">
    <w:abstractNumId w:val="27"/>
  </w:num>
  <w:num w:numId="27">
    <w:abstractNumId w:val="15"/>
  </w:num>
  <w:num w:numId="28">
    <w:abstractNumId w:val="23"/>
  </w:num>
  <w:num w:numId="29">
    <w:abstractNumId w:val="16"/>
  </w:num>
  <w:num w:numId="30">
    <w:abstractNumId w:val="40"/>
  </w:num>
  <w:num w:numId="31">
    <w:abstractNumId w:val="10"/>
  </w:num>
  <w:num w:numId="32">
    <w:abstractNumId w:val="41"/>
  </w:num>
  <w:num w:numId="33">
    <w:abstractNumId w:val="35"/>
  </w:num>
  <w:num w:numId="34">
    <w:abstractNumId w:val="39"/>
  </w:num>
  <w:num w:numId="35">
    <w:abstractNumId w:val="11"/>
  </w:num>
  <w:num w:numId="36">
    <w:abstractNumId w:val="36"/>
  </w:num>
  <w:num w:numId="37">
    <w:abstractNumId w:val="21"/>
  </w:num>
  <w:num w:numId="38">
    <w:abstractNumId w:val="32"/>
  </w:num>
  <w:num w:numId="39">
    <w:abstractNumId w:val="31"/>
  </w:num>
  <w:num w:numId="40">
    <w:abstractNumId w:val="7"/>
  </w:num>
  <w:num w:numId="41">
    <w:abstractNumId w:val="34"/>
  </w:num>
  <w:num w:numId="42">
    <w:abstractNumId w:val="4"/>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24973"/>
    <w:rsid w:val="00277DDA"/>
    <w:rsid w:val="0028562E"/>
    <w:rsid w:val="00293AC9"/>
    <w:rsid w:val="002A3021"/>
    <w:rsid w:val="002B7FF4"/>
    <w:rsid w:val="002C045D"/>
    <w:rsid w:val="002D6E2F"/>
    <w:rsid w:val="002F7FC6"/>
    <w:rsid w:val="00316A9D"/>
    <w:rsid w:val="00317D56"/>
    <w:rsid w:val="0032554F"/>
    <w:rsid w:val="00326297"/>
    <w:rsid w:val="0033117F"/>
    <w:rsid w:val="003572D8"/>
    <w:rsid w:val="003633BA"/>
    <w:rsid w:val="00390353"/>
    <w:rsid w:val="00405D2E"/>
    <w:rsid w:val="0042155C"/>
    <w:rsid w:val="00434808"/>
    <w:rsid w:val="0045462A"/>
    <w:rsid w:val="00455A60"/>
    <w:rsid w:val="00470B5C"/>
    <w:rsid w:val="004A5B27"/>
    <w:rsid w:val="004D0C71"/>
    <w:rsid w:val="004E73D2"/>
    <w:rsid w:val="004F19A2"/>
    <w:rsid w:val="00524CDE"/>
    <w:rsid w:val="00557379"/>
    <w:rsid w:val="005744A7"/>
    <w:rsid w:val="005939E3"/>
    <w:rsid w:val="005B0B56"/>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1832"/>
    <w:rsid w:val="00777312"/>
    <w:rsid w:val="00784F3D"/>
    <w:rsid w:val="007916FE"/>
    <w:rsid w:val="0079197D"/>
    <w:rsid w:val="007A3574"/>
    <w:rsid w:val="007B55E9"/>
    <w:rsid w:val="007F0E38"/>
    <w:rsid w:val="0080615C"/>
    <w:rsid w:val="00827C4E"/>
    <w:rsid w:val="00842294"/>
    <w:rsid w:val="00847B02"/>
    <w:rsid w:val="00871F48"/>
    <w:rsid w:val="0087452F"/>
    <w:rsid w:val="008A1AF1"/>
    <w:rsid w:val="008A2BD2"/>
    <w:rsid w:val="009021C1"/>
    <w:rsid w:val="0090629F"/>
    <w:rsid w:val="00915A1C"/>
    <w:rsid w:val="00922FA0"/>
    <w:rsid w:val="00923114"/>
    <w:rsid w:val="0093141B"/>
    <w:rsid w:val="00940345"/>
    <w:rsid w:val="009413F8"/>
    <w:rsid w:val="00963C50"/>
    <w:rsid w:val="00985161"/>
    <w:rsid w:val="009E21FA"/>
    <w:rsid w:val="009E3A4B"/>
    <w:rsid w:val="00A160AF"/>
    <w:rsid w:val="00A35AF0"/>
    <w:rsid w:val="00A445BB"/>
    <w:rsid w:val="00A56DF7"/>
    <w:rsid w:val="00A66E69"/>
    <w:rsid w:val="00A67CB3"/>
    <w:rsid w:val="00A70806"/>
    <w:rsid w:val="00A766E6"/>
    <w:rsid w:val="00A83C82"/>
    <w:rsid w:val="00A8748B"/>
    <w:rsid w:val="00A91F80"/>
    <w:rsid w:val="00AA1CB9"/>
    <w:rsid w:val="00AD3EAB"/>
    <w:rsid w:val="00AE7D35"/>
    <w:rsid w:val="00B32FE2"/>
    <w:rsid w:val="00B3359B"/>
    <w:rsid w:val="00B3732C"/>
    <w:rsid w:val="00B41C83"/>
    <w:rsid w:val="00B51A62"/>
    <w:rsid w:val="00B52284"/>
    <w:rsid w:val="00B551E4"/>
    <w:rsid w:val="00B61689"/>
    <w:rsid w:val="00B64B62"/>
    <w:rsid w:val="00B90AC3"/>
    <w:rsid w:val="00BA09E3"/>
    <w:rsid w:val="00BA438F"/>
    <w:rsid w:val="00BF2C92"/>
    <w:rsid w:val="00BF4AAF"/>
    <w:rsid w:val="00C02EC3"/>
    <w:rsid w:val="00C03335"/>
    <w:rsid w:val="00C45549"/>
    <w:rsid w:val="00C60FC5"/>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50D01"/>
    <w:rsid w:val="00E654C8"/>
    <w:rsid w:val="00E6586A"/>
    <w:rsid w:val="00E71A5A"/>
    <w:rsid w:val="00E82738"/>
    <w:rsid w:val="00E920B8"/>
    <w:rsid w:val="00EA5D57"/>
    <w:rsid w:val="00EC019A"/>
    <w:rsid w:val="00EE29C3"/>
    <w:rsid w:val="00EF18CB"/>
    <w:rsid w:val="00EF6746"/>
    <w:rsid w:val="00EF74D6"/>
    <w:rsid w:val="00F03457"/>
    <w:rsid w:val="00F41BA0"/>
    <w:rsid w:val="00F4532D"/>
    <w:rsid w:val="00F90305"/>
    <w:rsid w:val="00FA72D2"/>
    <w:rsid w:val="00FB02CA"/>
    <w:rsid w:val="00FD3675"/>
    <w:rsid w:val="00FF6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5E04"/>
    <w:rsid w:val="003773E6"/>
    <w:rsid w:val="003F6289"/>
    <w:rsid w:val="00462DC2"/>
    <w:rsid w:val="004A0537"/>
    <w:rsid w:val="004E0D6F"/>
    <w:rsid w:val="00547AE2"/>
    <w:rsid w:val="005C6600"/>
    <w:rsid w:val="00655ECD"/>
    <w:rsid w:val="006636FE"/>
    <w:rsid w:val="006F5AC8"/>
    <w:rsid w:val="00840B91"/>
    <w:rsid w:val="00943A27"/>
    <w:rsid w:val="00954DD6"/>
    <w:rsid w:val="00BD0AF5"/>
    <w:rsid w:val="00BF2D82"/>
    <w:rsid w:val="00C14427"/>
    <w:rsid w:val="00D05732"/>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6E822A88-BE90-4D30-9C29-26E3DA4A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26</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2012-07-07T14:25:00Z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