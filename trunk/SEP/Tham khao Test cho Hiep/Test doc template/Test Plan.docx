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24FD" w:rsidRDefault="00F724FD">
      <w:pPr>
        <w:spacing w:after="120"/>
        <w:jc w:val="right"/>
      </w:pPr>
    </w:p>
    <w:p w:rsidR="00F724FD" w:rsidRDefault="0022454E">
      <w:pPr>
        <w:pBdr>
          <w:top w:val="single" w:sz="6" w:space="3" w:color="auto"/>
          <w:left w:val="single" w:sz="6" w:space="3" w:color="auto"/>
          <w:bottom w:val="single" w:sz="6" w:space="3" w:color="auto"/>
          <w:right w:val="single" w:sz="6" w:space="3" w:color="auto"/>
        </w:pBdr>
        <w:shd w:val="solid" w:color="000000" w:fill="auto"/>
        <w:tabs>
          <w:tab w:val="right" w:pos="9360"/>
        </w:tabs>
        <w:jc w:val="right"/>
      </w:pPr>
      <w:r>
        <w:rPr>
          <w:rFonts w:ascii="Arial" w:hAnsi="Arial"/>
          <w:b/>
          <w:sz w:val="28"/>
        </w:rPr>
        <w:t xml:space="preserve">TÀI LIỆU MÔ TẢ </w:t>
      </w:r>
      <w:r w:rsidR="00B5588C">
        <w:rPr>
          <w:rFonts w:ascii="Arial" w:hAnsi="Arial"/>
          <w:b/>
          <w:sz w:val="28"/>
        </w:rPr>
        <w:t xml:space="preserve">KẾ HOẠCH TEST </w:t>
      </w:r>
      <w:r>
        <w:rPr>
          <w:rFonts w:ascii="Arial" w:hAnsi="Arial"/>
          <w:b/>
          <w:sz w:val="28"/>
        </w:rPr>
        <w:t>(</w:t>
      </w:r>
      <w:r w:rsidR="00B5588C">
        <w:rPr>
          <w:rFonts w:ascii="Arial" w:hAnsi="Arial"/>
          <w:b/>
          <w:sz w:val="28"/>
        </w:rPr>
        <w:t>TEST PLAN</w:t>
      </w:r>
      <w:r>
        <w:rPr>
          <w:rFonts w:ascii="Arial" w:hAnsi="Arial"/>
          <w:b/>
          <w:sz w:val="28"/>
        </w:rPr>
        <w:t>)</w:t>
      </w:r>
      <w:r w:rsidR="00DC556B">
        <w:rPr>
          <w:rFonts w:ascii="Arial" w:hAnsi="Arial"/>
          <w:b/>
          <w:sz w:val="28"/>
        </w:rPr>
        <w:t xml:space="preserve"> </w:t>
      </w:r>
    </w:p>
    <w:p w:rsidR="00F724FD" w:rsidRDefault="00F724FD">
      <w:pPr>
        <w:rPr>
          <w:rFonts w:ascii="Arial" w:hAnsi="Arial"/>
        </w:rPr>
      </w:pPr>
    </w:p>
    <w:p w:rsidR="00E43389" w:rsidRDefault="00E43389">
      <w:pPr>
        <w:rPr>
          <w:rFonts w:ascii="Arial" w:hAnsi="Arial"/>
          <w:b/>
          <w:color w:val="0000FF"/>
        </w:rPr>
      </w:pPr>
    </w:p>
    <w:p w:rsidR="00E43389" w:rsidRPr="00E43389" w:rsidRDefault="00B5588C">
      <w:pPr>
        <w:rPr>
          <w:rFonts w:ascii="Arial" w:hAnsi="Arial"/>
          <w:b/>
          <w:sz w:val="28"/>
          <w:szCs w:val="28"/>
        </w:rPr>
      </w:pPr>
      <w:r>
        <w:rPr>
          <w:rFonts w:ascii="Arial" w:hAnsi="Arial"/>
          <w:b/>
          <w:sz w:val="28"/>
          <w:szCs w:val="28"/>
        </w:rPr>
        <w:t>TEST PLAN</w:t>
      </w:r>
      <w:r w:rsidR="00834F4C">
        <w:rPr>
          <w:rFonts w:ascii="Arial" w:hAnsi="Arial"/>
          <w:b/>
          <w:sz w:val="28"/>
          <w:szCs w:val="28"/>
        </w:rPr>
        <w:t xml:space="preserve"> - &lt;Tên dự án&gt;</w:t>
      </w:r>
      <w:bookmarkStart w:id="0" w:name="_GoBack"/>
      <w:bookmarkEnd w:id="0"/>
    </w:p>
    <w:p w:rsidR="00DF40A3" w:rsidRDefault="00DF40A3">
      <w:pPr>
        <w:rPr>
          <w:rFonts w:ascii="Arial" w:hAnsi="Arial"/>
        </w:rPr>
      </w:pPr>
    </w:p>
    <w:p w:rsidR="00F724FD" w:rsidRDefault="00C80934">
      <w:pPr>
        <w:spacing w:before="120"/>
        <w:rPr>
          <w:rFonts w:ascii="Arial" w:hAnsi="Arial"/>
          <w:sz w:val="20"/>
        </w:rPr>
      </w:pPr>
      <w:r>
        <w:rPr>
          <w:rFonts w:ascii="Arial" w:hAnsi="Arial"/>
          <w:sz w:val="20"/>
        </w:rPr>
        <w:t>Phiên bản</w:t>
      </w:r>
      <w:r w:rsidR="004D02A5">
        <w:rPr>
          <w:rFonts w:ascii="Arial" w:hAnsi="Arial"/>
          <w:sz w:val="20"/>
        </w:rPr>
        <w:t xml:space="preserve"> </w:t>
      </w:r>
      <w:r w:rsidR="00BE1CEC">
        <w:rPr>
          <w:rFonts w:ascii="Arial" w:hAnsi="Arial"/>
          <w:sz w:val="20"/>
        </w:rPr>
        <w:t>0.x</w:t>
      </w:r>
      <w:r w:rsidR="00B74202">
        <w:rPr>
          <w:rFonts w:ascii="Arial" w:hAnsi="Arial"/>
          <w:sz w:val="20"/>
        </w:rPr>
        <w:t xml:space="preserve"> </w:t>
      </w:r>
      <w:r w:rsidR="00BE1CEC">
        <w:rPr>
          <w:rFonts w:ascii="Arial" w:hAnsi="Arial"/>
          <w:sz w:val="20"/>
        </w:rPr>
        <w:t>dd/mm/yy</w:t>
      </w:r>
    </w:p>
    <w:p w:rsidR="00F724FD" w:rsidRDefault="00F724FD" w:rsidP="00F54FF2">
      <w:pPr>
        <w:keepNext/>
        <w:pBdr>
          <w:top w:val="single" w:sz="12" w:space="6" w:color="auto"/>
        </w:pBdr>
        <w:spacing w:before="120"/>
        <w:rPr>
          <w:rFonts w:ascii="Arial" w:hAnsi="Arial"/>
          <w:b/>
          <w:sz w:val="20"/>
        </w:rPr>
      </w:pPr>
    </w:p>
    <w:p w:rsidR="00F724FD" w:rsidRDefault="00F54FF2">
      <w:pPr>
        <w:pBdr>
          <w:bottom w:val="single" w:sz="12" w:space="6" w:color="auto"/>
        </w:pBdr>
        <w:spacing w:before="120" w:after="120"/>
        <w:rPr>
          <w:rFonts w:ascii="Arial" w:hAnsi="Arial"/>
          <w:sz w:val="20"/>
        </w:rPr>
      </w:pPr>
      <w:r>
        <w:rPr>
          <w:rFonts w:ascii="Arial" w:hAnsi="Arial"/>
          <w:sz w:val="20"/>
        </w:rPr>
        <w:t>Tài liệu này mô tả chi tiế</w:t>
      </w:r>
      <w:r w:rsidR="00B5588C">
        <w:rPr>
          <w:rFonts w:ascii="Arial" w:hAnsi="Arial"/>
          <w:sz w:val="20"/>
        </w:rPr>
        <w:t xml:space="preserve">t </w:t>
      </w:r>
      <w:r w:rsidR="00CF6BAC">
        <w:rPr>
          <w:rFonts w:ascii="Arial" w:hAnsi="Arial"/>
          <w:sz w:val="20"/>
        </w:rPr>
        <w:t>k</w:t>
      </w:r>
      <w:r w:rsidR="00B5588C">
        <w:rPr>
          <w:rFonts w:ascii="Arial" w:hAnsi="Arial"/>
          <w:sz w:val="20"/>
        </w:rPr>
        <w:t xml:space="preserve">ế hoạch </w:t>
      </w:r>
      <w:r w:rsidR="00540D59">
        <w:rPr>
          <w:rFonts w:ascii="Arial" w:hAnsi="Arial"/>
          <w:sz w:val="20"/>
        </w:rPr>
        <w:t>test</w:t>
      </w:r>
      <w:r w:rsidR="004D02A5">
        <w:rPr>
          <w:rFonts w:ascii="Arial" w:hAnsi="Arial"/>
          <w:sz w:val="20"/>
        </w:rPr>
        <w:t xml:space="preserve"> </w:t>
      </w:r>
      <w:r w:rsidR="00B5588C">
        <w:rPr>
          <w:rFonts w:ascii="Arial" w:hAnsi="Arial"/>
          <w:sz w:val="20"/>
        </w:rPr>
        <w:t>cho</w:t>
      </w:r>
      <w:r>
        <w:rPr>
          <w:rFonts w:ascii="Arial" w:hAnsi="Arial"/>
          <w:sz w:val="20"/>
        </w:rPr>
        <w:t xml:space="preserve"> dự án</w:t>
      </w:r>
      <w:r w:rsidR="004A74E0">
        <w:rPr>
          <w:rFonts w:ascii="Arial" w:hAnsi="Arial"/>
          <w:sz w:val="20"/>
        </w:rPr>
        <w:t xml:space="preserve"> </w:t>
      </w:r>
      <w:r w:rsidR="00BE1CEC">
        <w:rPr>
          <w:b/>
          <w:color w:val="0000FF"/>
        </w:rPr>
        <w:t>&lt;tên dự án&gt;</w:t>
      </w:r>
    </w:p>
    <w:p w:rsidR="00F724FD" w:rsidRDefault="00396F34">
      <w:pPr>
        <w:rPr>
          <w:rFonts w:ascii="Arial" w:hAnsi="Arial"/>
          <w:b/>
          <w:sz w:val="20"/>
        </w:rPr>
      </w:pPr>
      <w:r>
        <w:rPr>
          <w:rFonts w:ascii="Arial" w:hAnsi="Arial"/>
          <w:b/>
          <w:sz w:val="20"/>
        </w:rPr>
        <w:fldChar w:fldCharType="begin"/>
      </w:r>
      <w:r w:rsidR="00F724FD">
        <w:rPr>
          <w:rFonts w:ascii="Arial" w:hAnsi="Arial"/>
          <w:b/>
          <w:sz w:val="20"/>
        </w:rPr>
        <w:instrText xml:space="preserve"> ADVANCE \y 500 </w:instrText>
      </w:r>
      <w:r>
        <w:rPr>
          <w:rFonts w:ascii="Arial" w:hAnsi="Arial"/>
          <w:b/>
          <w:sz w:val="20"/>
        </w:rPr>
        <w:fldChar w:fldCharType="end"/>
      </w: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94214" w:rsidRDefault="00F94214">
      <w:pPr>
        <w:rPr>
          <w:rFonts w:ascii="Arial" w:hAnsi="Arial"/>
          <w:b/>
          <w:sz w:val="20"/>
        </w:rPr>
      </w:pPr>
    </w:p>
    <w:p w:rsidR="00F724FD" w:rsidRDefault="00F724FD">
      <w:pPr>
        <w:rPr>
          <w:rFonts w:ascii="Arial" w:hAnsi="Arial"/>
          <w:b/>
          <w:sz w:val="20"/>
        </w:rPr>
      </w:pPr>
    </w:p>
    <w:p w:rsidR="00F724FD" w:rsidRDefault="00F724FD">
      <w:pPr>
        <w:rPr>
          <w:rFonts w:ascii="Arial" w:hAnsi="Arial"/>
          <w:b/>
          <w:sz w:val="20"/>
        </w:rPr>
      </w:pPr>
    </w:p>
    <w:p w:rsidR="00F724FD" w:rsidRDefault="00F724FD">
      <w:pPr>
        <w:rPr>
          <w:rFonts w:ascii="Arial" w:hAnsi="Arial"/>
          <w:sz w:val="20"/>
        </w:rPr>
      </w:pPr>
    </w:p>
    <w:p w:rsidR="00F724FD" w:rsidRDefault="00F724FD">
      <w:pPr>
        <w:rPr>
          <w:rFonts w:ascii="Arial" w:hAnsi="Arial"/>
          <w:sz w:val="20"/>
        </w:rPr>
      </w:pPr>
    </w:p>
    <w:p w:rsidR="00F724FD" w:rsidRDefault="00F724FD">
      <w:pPr>
        <w:spacing w:before="120"/>
        <w:jc w:val="center"/>
        <w:rPr>
          <w:rFonts w:ascii="Arial" w:hAnsi="Arial"/>
          <w:sz w:val="20"/>
        </w:rPr>
        <w:sectPr w:rsidR="00F724FD">
          <w:headerReference w:type="even" r:id="rId8"/>
          <w:footerReference w:type="even" r:id="rId9"/>
          <w:footerReference w:type="default" r:id="rId10"/>
          <w:footnotePr>
            <w:pos w:val="beneathText"/>
            <w:numRestart w:val="eachPage"/>
          </w:footnotePr>
          <w:pgSz w:w="12240" w:h="15840" w:code="1"/>
          <w:pgMar w:top="1440" w:right="1440" w:bottom="1440" w:left="1440" w:header="1008" w:footer="720" w:gutter="0"/>
          <w:pgNumType w:fmt="lowerRoman"/>
          <w:cols w:space="720"/>
        </w:sectPr>
      </w:pPr>
    </w:p>
    <w:p w:rsidR="00F724FD" w:rsidRDefault="001B5B33">
      <w:pPr>
        <w:pStyle w:val="Content"/>
        <w:numPr>
          <w:ilvl w:val="0"/>
          <w:numId w:val="0"/>
        </w:numPr>
        <w:ind w:left="720" w:hanging="720"/>
      </w:pPr>
      <w:r>
        <w:lastRenderedPageBreak/>
        <w:t>PHIÊN BẢN CẬP NHẬT</w:t>
      </w:r>
    </w:p>
    <w:p w:rsidR="00F724FD" w:rsidRDefault="00F724FD"/>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70"/>
        <w:gridCol w:w="1410"/>
        <w:gridCol w:w="1016"/>
        <w:gridCol w:w="3731"/>
        <w:gridCol w:w="2461"/>
      </w:tblGrid>
      <w:tr w:rsidR="0045475B" w:rsidRPr="0003498F" w:rsidTr="002222A3">
        <w:tc>
          <w:tcPr>
            <w:tcW w:w="670" w:type="dxa"/>
          </w:tcPr>
          <w:p w:rsidR="0045475B" w:rsidRPr="0003498F" w:rsidRDefault="0045475B" w:rsidP="002222A3">
            <w:pPr>
              <w:rPr>
                <w:b/>
              </w:rPr>
            </w:pPr>
            <w:r w:rsidRPr="0003498F">
              <w:rPr>
                <w:b/>
              </w:rPr>
              <w:t>STT</w:t>
            </w:r>
          </w:p>
        </w:tc>
        <w:tc>
          <w:tcPr>
            <w:tcW w:w="1410" w:type="dxa"/>
          </w:tcPr>
          <w:p w:rsidR="0045475B" w:rsidRPr="0003498F" w:rsidRDefault="0045475B" w:rsidP="002222A3">
            <w:pPr>
              <w:rPr>
                <w:b/>
              </w:rPr>
            </w:pPr>
            <w:r w:rsidRPr="0003498F">
              <w:rPr>
                <w:b/>
              </w:rPr>
              <w:t>Ngày</w:t>
            </w:r>
          </w:p>
        </w:tc>
        <w:tc>
          <w:tcPr>
            <w:tcW w:w="1016" w:type="dxa"/>
          </w:tcPr>
          <w:p w:rsidR="0045475B" w:rsidRPr="0003498F" w:rsidRDefault="0045475B" w:rsidP="002222A3">
            <w:pPr>
              <w:rPr>
                <w:b/>
              </w:rPr>
            </w:pPr>
            <w:r w:rsidRPr="0003498F">
              <w:rPr>
                <w:b/>
              </w:rPr>
              <w:t>Version</w:t>
            </w:r>
          </w:p>
        </w:tc>
        <w:tc>
          <w:tcPr>
            <w:tcW w:w="3731" w:type="dxa"/>
          </w:tcPr>
          <w:p w:rsidR="0045475B" w:rsidRPr="0003498F" w:rsidRDefault="0045475B" w:rsidP="002222A3">
            <w:pPr>
              <w:rPr>
                <w:b/>
              </w:rPr>
            </w:pPr>
            <w:r w:rsidRPr="0003498F">
              <w:rPr>
                <w:b/>
              </w:rPr>
              <w:t>Nội dung sửa đổi chính</w:t>
            </w:r>
          </w:p>
        </w:tc>
        <w:tc>
          <w:tcPr>
            <w:tcW w:w="2461" w:type="dxa"/>
          </w:tcPr>
          <w:p w:rsidR="0045475B" w:rsidRPr="0003498F" w:rsidRDefault="0045475B" w:rsidP="002222A3">
            <w:pPr>
              <w:rPr>
                <w:b/>
              </w:rPr>
            </w:pPr>
            <w:r w:rsidRPr="0003498F">
              <w:rPr>
                <w:b/>
              </w:rPr>
              <w:t>Người sửa</w:t>
            </w:r>
          </w:p>
        </w:tc>
      </w:tr>
      <w:tr w:rsidR="00EF1875" w:rsidRPr="003E32AD" w:rsidTr="002222A3">
        <w:tc>
          <w:tcPr>
            <w:tcW w:w="670" w:type="dxa"/>
          </w:tcPr>
          <w:p w:rsidR="00EF1875" w:rsidRPr="003E32AD" w:rsidRDefault="00EF1875" w:rsidP="0033425A">
            <w:r w:rsidRPr="003E32AD">
              <w:t>01</w:t>
            </w:r>
          </w:p>
        </w:tc>
        <w:tc>
          <w:tcPr>
            <w:tcW w:w="1410" w:type="dxa"/>
          </w:tcPr>
          <w:p w:rsidR="00EF1875" w:rsidRPr="003E32AD" w:rsidRDefault="00EF1875" w:rsidP="0033425A">
            <w:r>
              <w:t>10</w:t>
            </w:r>
            <w:r w:rsidRPr="003E32AD">
              <w:t>/</w:t>
            </w:r>
            <w:r>
              <w:t>11</w:t>
            </w:r>
            <w:r w:rsidRPr="003E32AD">
              <w:t>/20</w:t>
            </w:r>
            <w:r>
              <w:t>10</w:t>
            </w:r>
          </w:p>
        </w:tc>
        <w:tc>
          <w:tcPr>
            <w:tcW w:w="1016" w:type="dxa"/>
          </w:tcPr>
          <w:p w:rsidR="00EF1875" w:rsidRPr="003E32AD" w:rsidRDefault="00EF1875" w:rsidP="0033425A">
            <w:pPr>
              <w:jc w:val="center"/>
            </w:pPr>
            <w:r>
              <w:t>0.1</w:t>
            </w:r>
          </w:p>
        </w:tc>
        <w:tc>
          <w:tcPr>
            <w:tcW w:w="3731" w:type="dxa"/>
          </w:tcPr>
          <w:p w:rsidR="00EF1875" w:rsidRPr="003E32AD" w:rsidRDefault="00EF1875" w:rsidP="0033425A">
            <w:r>
              <w:t>Bảng thảo tài liệu Test plan</w:t>
            </w:r>
          </w:p>
        </w:tc>
        <w:tc>
          <w:tcPr>
            <w:tcW w:w="2461" w:type="dxa"/>
          </w:tcPr>
          <w:p w:rsidR="00EF1875" w:rsidRPr="003E32AD" w:rsidRDefault="00EF1875" w:rsidP="0033425A">
            <w:r>
              <w:t>Nguyễn Hữu Quốc</w:t>
            </w:r>
          </w:p>
        </w:tc>
      </w:tr>
      <w:tr w:rsidR="00EF1875" w:rsidRPr="003E32AD" w:rsidTr="00EF1875">
        <w:tc>
          <w:tcPr>
            <w:tcW w:w="670" w:type="dxa"/>
            <w:tcBorders>
              <w:top w:val="single" w:sz="4" w:space="0" w:color="auto"/>
              <w:left w:val="single" w:sz="4" w:space="0" w:color="auto"/>
              <w:bottom w:val="single" w:sz="4" w:space="0" w:color="auto"/>
              <w:right w:val="single" w:sz="4" w:space="0" w:color="auto"/>
            </w:tcBorders>
          </w:tcPr>
          <w:p w:rsidR="00EF1875" w:rsidRPr="003E32AD" w:rsidRDefault="00EF1875" w:rsidP="0033425A"/>
        </w:tc>
        <w:tc>
          <w:tcPr>
            <w:tcW w:w="1410" w:type="dxa"/>
            <w:tcBorders>
              <w:top w:val="single" w:sz="4" w:space="0" w:color="auto"/>
              <w:left w:val="single" w:sz="4" w:space="0" w:color="auto"/>
              <w:bottom w:val="single" w:sz="4" w:space="0" w:color="auto"/>
              <w:right w:val="single" w:sz="4" w:space="0" w:color="auto"/>
            </w:tcBorders>
          </w:tcPr>
          <w:p w:rsidR="00EF1875" w:rsidRPr="003E32AD" w:rsidRDefault="00EF1875" w:rsidP="0033425A"/>
        </w:tc>
        <w:tc>
          <w:tcPr>
            <w:tcW w:w="1016" w:type="dxa"/>
            <w:tcBorders>
              <w:top w:val="single" w:sz="4" w:space="0" w:color="auto"/>
              <w:left w:val="single" w:sz="4" w:space="0" w:color="auto"/>
              <w:bottom w:val="single" w:sz="4" w:space="0" w:color="auto"/>
              <w:right w:val="single" w:sz="4" w:space="0" w:color="auto"/>
            </w:tcBorders>
          </w:tcPr>
          <w:p w:rsidR="00EF1875" w:rsidRPr="003E32AD" w:rsidRDefault="00EF1875"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EF1875" w:rsidRPr="003E32AD" w:rsidRDefault="00EF1875" w:rsidP="0033425A"/>
        </w:tc>
        <w:tc>
          <w:tcPr>
            <w:tcW w:w="2461" w:type="dxa"/>
            <w:tcBorders>
              <w:top w:val="single" w:sz="4" w:space="0" w:color="auto"/>
              <w:left w:val="single" w:sz="4" w:space="0" w:color="auto"/>
              <w:bottom w:val="single" w:sz="4" w:space="0" w:color="auto"/>
              <w:right w:val="single" w:sz="4" w:space="0" w:color="auto"/>
            </w:tcBorders>
          </w:tcPr>
          <w:p w:rsidR="00EF1875" w:rsidRPr="003E32AD" w:rsidRDefault="00EF1875" w:rsidP="0033425A"/>
        </w:tc>
      </w:tr>
      <w:tr w:rsidR="002C085E" w:rsidRPr="003E32AD" w:rsidTr="00EF1875">
        <w:tc>
          <w:tcPr>
            <w:tcW w:w="670" w:type="dxa"/>
            <w:tcBorders>
              <w:top w:val="single" w:sz="4" w:space="0" w:color="auto"/>
              <w:left w:val="single" w:sz="4" w:space="0" w:color="auto"/>
              <w:bottom w:val="single" w:sz="4" w:space="0" w:color="auto"/>
              <w:right w:val="single" w:sz="4" w:space="0" w:color="auto"/>
            </w:tcBorders>
          </w:tcPr>
          <w:p w:rsidR="002C085E" w:rsidRPr="003E32AD" w:rsidRDefault="002C085E" w:rsidP="0033425A"/>
        </w:tc>
        <w:tc>
          <w:tcPr>
            <w:tcW w:w="1410" w:type="dxa"/>
            <w:tcBorders>
              <w:top w:val="single" w:sz="4" w:space="0" w:color="auto"/>
              <w:left w:val="single" w:sz="4" w:space="0" w:color="auto"/>
              <w:bottom w:val="single" w:sz="4" w:space="0" w:color="auto"/>
              <w:right w:val="single" w:sz="4" w:space="0" w:color="auto"/>
            </w:tcBorders>
          </w:tcPr>
          <w:p w:rsidR="002C085E" w:rsidRDefault="002C085E" w:rsidP="0033425A"/>
        </w:tc>
        <w:tc>
          <w:tcPr>
            <w:tcW w:w="1016" w:type="dxa"/>
            <w:tcBorders>
              <w:top w:val="single" w:sz="4" w:space="0" w:color="auto"/>
              <w:left w:val="single" w:sz="4" w:space="0" w:color="auto"/>
              <w:bottom w:val="single" w:sz="4" w:space="0" w:color="auto"/>
              <w:right w:val="single" w:sz="4" w:space="0" w:color="auto"/>
            </w:tcBorders>
          </w:tcPr>
          <w:p w:rsidR="002C085E" w:rsidRDefault="002C085E"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2C085E" w:rsidRDefault="002C085E" w:rsidP="0033425A"/>
        </w:tc>
        <w:tc>
          <w:tcPr>
            <w:tcW w:w="2461" w:type="dxa"/>
            <w:tcBorders>
              <w:top w:val="single" w:sz="4" w:space="0" w:color="auto"/>
              <w:left w:val="single" w:sz="4" w:space="0" w:color="auto"/>
              <w:bottom w:val="single" w:sz="4" w:space="0" w:color="auto"/>
              <w:right w:val="single" w:sz="4" w:space="0" w:color="auto"/>
            </w:tcBorders>
          </w:tcPr>
          <w:p w:rsidR="002C085E" w:rsidRDefault="002C085E" w:rsidP="0033425A"/>
        </w:tc>
      </w:tr>
      <w:tr w:rsidR="00A90ACF" w:rsidRPr="003E32AD" w:rsidTr="00A532AE">
        <w:trPr>
          <w:trHeight w:val="187"/>
        </w:trPr>
        <w:tc>
          <w:tcPr>
            <w:tcW w:w="670"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1410"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1016" w:type="dxa"/>
            <w:tcBorders>
              <w:top w:val="single" w:sz="4" w:space="0" w:color="auto"/>
              <w:left w:val="single" w:sz="4" w:space="0" w:color="auto"/>
              <w:bottom w:val="single" w:sz="4" w:space="0" w:color="auto"/>
              <w:right w:val="single" w:sz="4" w:space="0" w:color="auto"/>
            </w:tcBorders>
          </w:tcPr>
          <w:p w:rsidR="00A90ACF" w:rsidRDefault="00A90ACF"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A90ACF" w:rsidRDefault="00A90ACF" w:rsidP="0033425A"/>
        </w:tc>
        <w:tc>
          <w:tcPr>
            <w:tcW w:w="2461" w:type="dxa"/>
            <w:tcBorders>
              <w:top w:val="single" w:sz="4" w:space="0" w:color="auto"/>
              <w:left w:val="single" w:sz="4" w:space="0" w:color="auto"/>
              <w:bottom w:val="single" w:sz="4" w:space="0" w:color="auto"/>
              <w:right w:val="single" w:sz="4" w:space="0" w:color="auto"/>
            </w:tcBorders>
          </w:tcPr>
          <w:p w:rsidR="00A90ACF" w:rsidRDefault="00A90ACF" w:rsidP="0033425A"/>
        </w:tc>
      </w:tr>
      <w:tr w:rsidR="00A532AE" w:rsidRPr="003E32AD" w:rsidTr="00EF1875">
        <w:trPr>
          <w:trHeight w:val="94"/>
        </w:trPr>
        <w:tc>
          <w:tcPr>
            <w:tcW w:w="670"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1410"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1016" w:type="dxa"/>
            <w:tcBorders>
              <w:top w:val="single" w:sz="4" w:space="0" w:color="auto"/>
              <w:left w:val="single" w:sz="4" w:space="0" w:color="auto"/>
              <w:bottom w:val="single" w:sz="4" w:space="0" w:color="auto"/>
              <w:right w:val="single" w:sz="4" w:space="0" w:color="auto"/>
            </w:tcBorders>
          </w:tcPr>
          <w:p w:rsidR="00A532AE" w:rsidRDefault="00A532AE" w:rsidP="0033425A">
            <w:pPr>
              <w:jc w:val="center"/>
            </w:pPr>
          </w:p>
        </w:tc>
        <w:tc>
          <w:tcPr>
            <w:tcW w:w="3731" w:type="dxa"/>
            <w:tcBorders>
              <w:top w:val="single" w:sz="4" w:space="0" w:color="auto"/>
              <w:left w:val="single" w:sz="4" w:space="0" w:color="auto"/>
              <w:bottom w:val="single" w:sz="4" w:space="0" w:color="auto"/>
              <w:right w:val="single" w:sz="4" w:space="0" w:color="auto"/>
            </w:tcBorders>
          </w:tcPr>
          <w:p w:rsidR="00A532AE" w:rsidRDefault="00A532AE" w:rsidP="0033425A"/>
        </w:tc>
        <w:tc>
          <w:tcPr>
            <w:tcW w:w="2461" w:type="dxa"/>
            <w:tcBorders>
              <w:top w:val="single" w:sz="4" w:space="0" w:color="auto"/>
              <w:left w:val="single" w:sz="4" w:space="0" w:color="auto"/>
              <w:bottom w:val="single" w:sz="4" w:space="0" w:color="auto"/>
              <w:right w:val="single" w:sz="4" w:space="0" w:color="auto"/>
            </w:tcBorders>
          </w:tcPr>
          <w:p w:rsidR="00A532AE" w:rsidRDefault="00A532AE" w:rsidP="0033425A"/>
        </w:tc>
      </w:tr>
    </w:tbl>
    <w:p w:rsidR="00F724FD" w:rsidRDefault="00F724FD"/>
    <w:p w:rsidR="00F724FD" w:rsidRDefault="00F724FD"/>
    <w:p w:rsidR="00F724FD" w:rsidRDefault="00DD3DD2">
      <w:pPr>
        <w:pStyle w:val="Content"/>
        <w:numPr>
          <w:ilvl w:val="0"/>
          <w:numId w:val="0"/>
        </w:numPr>
        <w:ind w:left="720" w:hanging="720"/>
      </w:pPr>
      <w:r>
        <w:lastRenderedPageBreak/>
        <w:t>MỤC LỤC</w:t>
      </w:r>
    </w:p>
    <w:p w:rsidR="00DB7F6F" w:rsidRDefault="00396F34">
      <w:pPr>
        <w:pStyle w:val="TOC1"/>
        <w:tabs>
          <w:tab w:val="left" w:pos="720"/>
        </w:tabs>
        <w:rPr>
          <w:rFonts w:asciiTheme="minorHAnsi" w:eastAsiaTheme="minorEastAsia" w:hAnsiTheme="minorHAnsi" w:cstheme="minorBidi"/>
          <w:b w:val="0"/>
          <w:noProof/>
          <w:sz w:val="22"/>
          <w:szCs w:val="22"/>
        </w:rPr>
      </w:pPr>
      <w:r w:rsidRPr="00396F34">
        <w:rPr>
          <w:sz w:val="20"/>
        </w:rPr>
        <w:fldChar w:fldCharType="begin"/>
      </w:r>
      <w:r w:rsidR="00F724FD">
        <w:rPr>
          <w:sz w:val="20"/>
        </w:rPr>
        <w:instrText xml:space="preserve"> TOC \o \t "Appendix 1, 1,Appendix 2, 2,Appendix 3,3" </w:instrText>
      </w:r>
      <w:r w:rsidRPr="00396F34">
        <w:rPr>
          <w:sz w:val="20"/>
        </w:rPr>
        <w:fldChar w:fldCharType="separate"/>
      </w:r>
      <w:r w:rsidR="00DB7F6F">
        <w:rPr>
          <w:noProof/>
        </w:rPr>
        <w:t>1</w:t>
      </w:r>
      <w:r w:rsidR="00DB7F6F">
        <w:rPr>
          <w:rFonts w:asciiTheme="minorHAnsi" w:eastAsiaTheme="minorEastAsia" w:hAnsiTheme="minorHAnsi" w:cstheme="minorBidi"/>
          <w:b w:val="0"/>
          <w:noProof/>
          <w:sz w:val="22"/>
          <w:szCs w:val="22"/>
        </w:rPr>
        <w:tab/>
      </w:r>
      <w:r w:rsidR="00DB7F6F">
        <w:rPr>
          <w:noProof/>
        </w:rPr>
        <w:t>GIỚI THIỆU</w:t>
      </w:r>
      <w:r w:rsidR="00DB7F6F">
        <w:rPr>
          <w:noProof/>
        </w:rPr>
        <w:tab/>
      </w:r>
      <w:r>
        <w:rPr>
          <w:noProof/>
        </w:rPr>
        <w:fldChar w:fldCharType="begin"/>
      </w:r>
      <w:r w:rsidR="00DB7F6F">
        <w:rPr>
          <w:noProof/>
        </w:rPr>
        <w:instrText xml:space="preserve"> PAGEREF _Toc277192371 \h </w:instrText>
      </w:r>
      <w:r>
        <w:rPr>
          <w:noProof/>
        </w:rPr>
      </w:r>
      <w:r>
        <w:rPr>
          <w:noProof/>
        </w:rPr>
        <w:fldChar w:fldCharType="separate"/>
      </w:r>
      <w:r w:rsidR="00DB7F6F">
        <w:rPr>
          <w:noProof/>
        </w:rPr>
        <w:t>4</w:t>
      </w:r>
      <w:r>
        <w:rPr>
          <w:noProof/>
        </w:rPr>
        <w:fldChar w:fldCharType="end"/>
      </w:r>
    </w:p>
    <w:p w:rsidR="00DB7F6F" w:rsidRDefault="00DB7F6F">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MỤC ĐÍCH CỦA TÀI LIỆU</w:t>
      </w:r>
      <w:r>
        <w:tab/>
      </w:r>
      <w:r w:rsidR="00396F34">
        <w:fldChar w:fldCharType="begin"/>
      </w:r>
      <w:r>
        <w:instrText xml:space="preserve"> PAGEREF _Toc277192372 \h </w:instrText>
      </w:r>
      <w:r w:rsidR="00396F34">
        <w:fldChar w:fldCharType="separate"/>
      </w:r>
      <w:r>
        <w:t>4</w:t>
      </w:r>
      <w:r w:rsidR="00396F34">
        <w:fldChar w:fldCharType="end"/>
      </w:r>
    </w:p>
    <w:p w:rsidR="00DB7F6F" w:rsidRDefault="00DB7F6F">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PHẠM VI DỰ ÁN</w:t>
      </w:r>
      <w:r>
        <w:tab/>
      </w:r>
      <w:r w:rsidR="00396F34">
        <w:fldChar w:fldCharType="begin"/>
      </w:r>
      <w:r>
        <w:instrText xml:space="preserve"> PAGEREF _Toc277192373 \h </w:instrText>
      </w:r>
      <w:r w:rsidR="00396F34">
        <w:fldChar w:fldCharType="separate"/>
      </w:r>
      <w:r>
        <w:t>4</w:t>
      </w:r>
      <w:r w:rsidR="00396F34">
        <w:fldChar w:fldCharType="end"/>
      </w:r>
    </w:p>
    <w:p w:rsidR="00DB7F6F" w:rsidRDefault="00DB7F6F">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CÁC CÔNG ĐOẠN TEST (TEST PHASES)</w:t>
      </w:r>
      <w:r>
        <w:tab/>
      </w:r>
      <w:r w:rsidR="00396F34">
        <w:fldChar w:fldCharType="begin"/>
      </w:r>
      <w:r>
        <w:instrText xml:space="preserve"> PAGEREF _Toc277192374 \h </w:instrText>
      </w:r>
      <w:r w:rsidR="00396F34">
        <w:fldChar w:fldCharType="separate"/>
      </w:r>
      <w:r>
        <w:t>4</w:t>
      </w:r>
      <w:r w:rsidR="00396F34">
        <w:fldChar w:fldCharType="end"/>
      </w:r>
    </w:p>
    <w:p w:rsidR="00DB7F6F" w:rsidRDefault="00DB7F6F">
      <w:pPr>
        <w:pStyle w:val="TOC3"/>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Unit Testing</w:t>
      </w:r>
      <w:r>
        <w:tab/>
      </w:r>
      <w:r w:rsidR="00396F34">
        <w:fldChar w:fldCharType="begin"/>
      </w:r>
      <w:r>
        <w:instrText xml:space="preserve"> PAGEREF _Toc277192375 \h </w:instrText>
      </w:r>
      <w:r w:rsidR="00396F34">
        <w:fldChar w:fldCharType="separate"/>
      </w:r>
      <w:r>
        <w:t>4</w:t>
      </w:r>
      <w:r w:rsidR="00396F34">
        <w:fldChar w:fldCharType="end"/>
      </w:r>
    </w:p>
    <w:p w:rsidR="00DB7F6F" w:rsidRDefault="00DB7F6F">
      <w:pPr>
        <w:pStyle w:val="TOC3"/>
        <w:rPr>
          <w:rFonts w:asciiTheme="minorHAnsi" w:eastAsiaTheme="minorEastAsia" w:hAnsiTheme="minorHAnsi" w:cstheme="minorBidi"/>
          <w:sz w:val="22"/>
          <w:szCs w:val="22"/>
        </w:rPr>
      </w:pPr>
      <w:r>
        <w:t>1.3.2</w:t>
      </w:r>
      <w:r>
        <w:rPr>
          <w:rFonts w:asciiTheme="minorHAnsi" w:eastAsiaTheme="minorEastAsia" w:hAnsiTheme="minorHAnsi" w:cstheme="minorBidi"/>
          <w:sz w:val="22"/>
          <w:szCs w:val="22"/>
        </w:rPr>
        <w:tab/>
      </w:r>
      <w:r>
        <w:t>Integration testing</w:t>
      </w:r>
      <w:r>
        <w:tab/>
      </w:r>
      <w:r w:rsidR="00396F34">
        <w:fldChar w:fldCharType="begin"/>
      </w:r>
      <w:r>
        <w:instrText xml:space="preserve"> PAGEREF _Toc277192376 \h </w:instrText>
      </w:r>
      <w:r w:rsidR="00396F34">
        <w:fldChar w:fldCharType="separate"/>
      </w:r>
      <w:r>
        <w:t>5</w:t>
      </w:r>
      <w:r w:rsidR="00396F34">
        <w:fldChar w:fldCharType="end"/>
      </w:r>
    </w:p>
    <w:p w:rsidR="00DB7F6F" w:rsidRDefault="00DB7F6F">
      <w:pPr>
        <w:pStyle w:val="TOC3"/>
        <w:rPr>
          <w:rFonts w:asciiTheme="minorHAnsi" w:eastAsiaTheme="minorEastAsia" w:hAnsiTheme="minorHAnsi" w:cstheme="minorBidi"/>
          <w:sz w:val="22"/>
          <w:szCs w:val="22"/>
        </w:rPr>
      </w:pPr>
      <w:r>
        <w:t>1.3.3</w:t>
      </w:r>
      <w:r>
        <w:rPr>
          <w:rFonts w:asciiTheme="minorHAnsi" w:eastAsiaTheme="minorEastAsia" w:hAnsiTheme="minorHAnsi" w:cstheme="minorBidi"/>
          <w:sz w:val="22"/>
          <w:szCs w:val="22"/>
        </w:rPr>
        <w:tab/>
      </w:r>
      <w:r>
        <w:t>System testing</w:t>
      </w:r>
      <w:r>
        <w:tab/>
      </w:r>
      <w:r w:rsidR="00396F34">
        <w:fldChar w:fldCharType="begin"/>
      </w:r>
      <w:r>
        <w:instrText xml:space="preserve"> PAGEREF _Toc277192377 \h </w:instrText>
      </w:r>
      <w:r w:rsidR="00396F34">
        <w:fldChar w:fldCharType="separate"/>
      </w:r>
      <w:r>
        <w:t>5</w:t>
      </w:r>
      <w:r w:rsidR="00396F34">
        <w:fldChar w:fldCharType="end"/>
      </w:r>
    </w:p>
    <w:p w:rsidR="00DB7F6F" w:rsidRDefault="00DB7F6F">
      <w:pPr>
        <w:pStyle w:val="TOC4"/>
        <w:rPr>
          <w:rFonts w:asciiTheme="minorHAnsi" w:eastAsiaTheme="minorEastAsia" w:hAnsiTheme="minorHAnsi" w:cstheme="minorBidi"/>
          <w:sz w:val="22"/>
          <w:szCs w:val="22"/>
        </w:rPr>
      </w:pPr>
      <w:r>
        <w:t>1.3.3.1</w:t>
      </w:r>
      <w:r>
        <w:rPr>
          <w:rFonts w:asciiTheme="minorHAnsi" w:eastAsiaTheme="minorEastAsia" w:hAnsiTheme="minorHAnsi" w:cstheme="minorBidi"/>
          <w:sz w:val="22"/>
          <w:szCs w:val="22"/>
        </w:rPr>
        <w:tab/>
      </w:r>
      <w:r>
        <w:t>Functional testing</w:t>
      </w:r>
      <w:r>
        <w:tab/>
      </w:r>
      <w:r w:rsidR="00396F34">
        <w:fldChar w:fldCharType="begin"/>
      </w:r>
      <w:r>
        <w:instrText xml:space="preserve"> PAGEREF _Toc277192378 \h </w:instrText>
      </w:r>
      <w:r w:rsidR="00396F34">
        <w:fldChar w:fldCharType="separate"/>
      </w:r>
      <w:r>
        <w:t>5</w:t>
      </w:r>
      <w:r w:rsidR="00396F34">
        <w:fldChar w:fldCharType="end"/>
      </w:r>
    </w:p>
    <w:p w:rsidR="00DB7F6F" w:rsidRDefault="00DB7F6F">
      <w:pPr>
        <w:pStyle w:val="TOC4"/>
        <w:rPr>
          <w:rFonts w:asciiTheme="minorHAnsi" w:eastAsiaTheme="minorEastAsia" w:hAnsiTheme="minorHAnsi" w:cstheme="minorBidi"/>
          <w:sz w:val="22"/>
          <w:szCs w:val="22"/>
        </w:rPr>
      </w:pPr>
      <w:r>
        <w:t>1.3.3.2</w:t>
      </w:r>
      <w:r>
        <w:rPr>
          <w:rFonts w:asciiTheme="minorHAnsi" w:eastAsiaTheme="minorEastAsia" w:hAnsiTheme="minorHAnsi" w:cstheme="minorBidi"/>
          <w:sz w:val="22"/>
          <w:szCs w:val="22"/>
        </w:rPr>
        <w:tab/>
      </w:r>
      <w:r>
        <w:t>Quality attribute testing</w:t>
      </w:r>
      <w:r>
        <w:tab/>
      </w:r>
      <w:r w:rsidR="00396F34">
        <w:fldChar w:fldCharType="begin"/>
      </w:r>
      <w:r>
        <w:instrText xml:space="preserve"> PAGEREF _Toc277192379 \h </w:instrText>
      </w:r>
      <w:r w:rsidR="00396F34">
        <w:fldChar w:fldCharType="separate"/>
      </w:r>
      <w:r>
        <w:t>5</w:t>
      </w:r>
      <w:r w:rsidR="00396F34">
        <w:fldChar w:fldCharType="end"/>
      </w:r>
    </w:p>
    <w:p w:rsidR="00DB7F6F" w:rsidRDefault="00DB7F6F">
      <w:pPr>
        <w:pStyle w:val="TOC3"/>
        <w:rPr>
          <w:rFonts w:asciiTheme="minorHAnsi" w:eastAsiaTheme="minorEastAsia" w:hAnsiTheme="minorHAnsi" w:cstheme="minorBidi"/>
          <w:sz w:val="22"/>
          <w:szCs w:val="22"/>
        </w:rPr>
      </w:pPr>
      <w:r>
        <w:t>1.3.4</w:t>
      </w:r>
      <w:r>
        <w:rPr>
          <w:rFonts w:asciiTheme="minorHAnsi" w:eastAsiaTheme="minorEastAsia" w:hAnsiTheme="minorHAnsi" w:cstheme="minorBidi"/>
          <w:sz w:val="22"/>
          <w:szCs w:val="22"/>
        </w:rPr>
        <w:tab/>
      </w:r>
      <w:r>
        <w:t>Acceptance testing</w:t>
      </w:r>
      <w:r>
        <w:tab/>
      </w:r>
      <w:r w:rsidR="00396F34">
        <w:fldChar w:fldCharType="begin"/>
      </w:r>
      <w:r>
        <w:instrText xml:space="preserve"> PAGEREF _Toc277192380 \h </w:instrText>
      </w:r>
      <w:r w:rsidR="00396F34">
        <w:fldChar w:fldCharType="separate"/>
      </w:r>
      <w:r>
        <w:t>5</w:t>
      </w:r>
      <w:r w:rsidR="00396F34">
        <w:fldChar w:fldCharType="end"/>
      </w:r>
    </w:p>
    <w:p w:rsidR="00DB7F6F" w:rsidRDefault="00DB7F6F">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CÁC KẾT QUẢ TEST</w:t>
      </w:r>
      <w:r>
        <w:tab/>
      </w:r>
      <w:r w:rsidR="00A90ACF">
        <w:t>6</w:t>
      </w:r>
    </w:p>
    <w:p w:rsidR="00DB7F6F" w:rsidRDefault="00DB7F6F">
      <w:pPr>
        <w:pStyle w:val="TOC3"/>
        <w:rPr>
          <w:rFonts w:asciiTheme="minorHAnsi" w:eastAsiaTheme="minorEastAsia" w:hAnsiTheme="minorHAnsi" w:cstheme="minorBidi"/>
          <w:sz w:val="22"/>
          <w:szCs w:val="22"/>
        </w:rPr>
      </w:pPr>
      <w:r>
        <w:t>1.4.1</w:t>
      </w:r>
      <w:r>
        <w:rPr>
          <w:rFonts w:asciiTheme="minorHAnsi" w:eastAsiaTheme="minorEastAsia" w:hAnsiTheme="minorHAnsi" w:cstheme="minorBidi"/>
          <w:sz w:val="22"/>
          <w:szCs w:val="22"/>
        </w:rPr>
        <w:tab/>
      </w:r>
      <w:r>
        <w:t>Unit testing</w:t>
      </w:r>
      <w:r>
        <w:tab/>
      </w:r>
      <w:r w:rsidR="00A90ACF">
        <w:t>6</w:t>
      </w:r>
    </w:p>
    <w:p w:rsidR="00DB7F6F" w:rsidRDefault="00DB7F6F">
      <w:pPr>
        <w:pStyle w:val="TOC3"/>
        <w:rPr>
          <w:rFonts w:asciiTheme="minorHAnsi" w:eastAsiaTheme="minorEastAsia" w:hAnsiTheme="minorHAnsi" w:cstheme="minorBidi"/>
          <w:sz w:val="22"/>
          <w:szCs w:val="22"/>
        </w:rPr>
      </w:pPr>
      <w:r>
        <w:t>1.4.2</w:t>
      </w:r>
      <w:r>
        <w:rPr>
          <w:rFonts w:asciiTheme="minorHAnsi" w:eastAsiaTheme="minorEastAsia" w:hAnsiTheme="minorHAnsi" w:cstheme="minorBidi"/>
          <w:sz w:val="22"/>
          <w:szCs w:val="22"/>
        </w:rPr>
        <w:tab/>
      </w:r>
      <w:r>
        <w:t>Integration testing</w:t>
      </w:r>
      <w:r>
        <w:tab/>
      </w:r>
      <w:r w:rsidR="00A90ACF">
        <w:t>6</w:t>
      </w:r>
    </w:p>
    <w:p w:rsidR="00DB7F6F" w:rsidRDefault="00DB7F6F">
      <w:pPr>
        <w:pStyle w:val="TOC3"/>
        <w:rPr>
          <w:rFonts w:asciiTheme="minorHAnsi" w:eastAsiaTheme="minorEastAsia" w:hAnsiTheme="minorHAnsi" w:cstheme="minorBidi"/>
          <w:sz w:val="22"/>
          <w:szCs w:val="22"/>
        </w:rPr>
      </w:pPr>
      <w:r>
        <w:t>1.4.3</w:t>
      </w:r>
      <w:r>
        <w:rPr>
          <w:rFonts w:asciiTheme="minorHAnsi" w:eastAsiaTheme="minorEastAsia" w:hAnsiTheme="minorHAnsi" w:cstheme="minorBidi"/>
          <w:sz w:val="22"/>
          <w:szCs w:val="22"/>
        </w:rPr>
        <w:tab/>
      </w:r>
      <w:r>
        <w:t>System testing</w:t>
      </w:r>
      <w:r>
        <w:tab/>
      </w:r>
      <w:r w:rsidR="00A90ACF">
        <w:t>7</w:t>
      </w:r>
    </w:p>
    <w:p w:rsidR="00DB7F6F" w:rsidRDefault="00DB7F6F">
      <w:pPr>
        <w:pStyle w:val="TOC3"/>
        <w:rPr>
          <w:rFonts w:asciiTheme="minorHAnsi" w:eastAsiaTheme="minorEastAsia" w:hAnsiTheme="minorHAnsi" w:cstheme="minorBidi"/>
          <w:sz w:val="22"/>
          <w:szCs w:val="22"/>
        </w:rPr>
      </w:pPr>
      <w:r>
        <w:t>1.4.4</w:t>
      </w:r>
      <w:r>
        <w:rPr>
          <w:rFonts w:asciiTheme="minorHAnsi" w:eastAsiaTheme="minorEastAsia" w:hAnsiTheme="minorHAnsi" w:cstheme="minorBidi"/>
          <w:sz w:val="22"/>
          <w:szCs w:val="22"/>
        </w:rPr>
        <w:tab/>
      </w:r>
      <w:r>
        <w:t>Acceptance testing</w:t>
      </w:r>
      <w:r>
        <w:tab/>
      </w:r>
      <w:r w:rsidR="00A90ACF">
        <w:t>7</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KẾ HOẠCH TEST (SCHEDULE)</w:t>
      </w:r>
      <w:r>
        <w:rPr>
          <w:noProof/>
        </w:rPr>
        <w:tab/>
      </w:r>
      <w:r w:rsidR="00A90ACF">
        <w:rPr>
          <w:noProof/>
        </w:rPr>
        <w:t>8</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NHÂN SỰ THAM GIA TEST</w:t>
      </w:r>
      <w:r>
        <w:rPr>
          <w:noProof/>
        </w:rPr>
        <w:tab/>
      </w:r>
      <w:r w:rsidR="00A90ACF">
        <w:rPr>
          <w:noProof/>
        </w:rPr>
        <w:t>10</w:t>
      </w:r>
    </w:p>
    <w:p w:rsidR="00DB7F6F" w:rsidRDefault="00DB7F6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THÔNG TIN VỀ NHÓM</w:t>
      </w:r>
      <w:r>
        <w:tab/>
      </w:r>
      <w:r w:rsidR="00A90ACF">
        <w:t>10</w:t>
      </w:r>
    </w:p>
    <w:p w:rsidR="00DB7F6F" w:rsidRDefault="00DB7F6F">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KẾ HOẠCH HUẤN LUYỆN</w:t>
      </w:r>
      <w:r>
        <w:tab/>
      </w:r>
      <w:r w:rsidR="00A90ACF">
        <w:t>10</w:t>
      </w:r>
    </w:p>
    <w:p w:rsidR="00DB7F6F" w:rsidRDefault="00DB7F6F">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VAI TRÒ &amp; TRÁCH NHIỆM</w:t>
      </w:r>
      <w:r>
        <w:tab/>
      </w:r>
      <w:r w:rsidR="00A90ACF">
        <w:t>10</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MÔI TRƯỜNG TEST (ENVIRONMENT)</w:t>
      </w:r>
      <w:r>
        <w:rPr>
          <w:noProof/>
        </w:rPr>
        <w:tab/>
      </w:r>
      <w:r w:rsidR="00A90ACF">
        <w:rPr>
          <w:noProof/>
        </w:rPr>
        <w:t>11</w:t>
      </w:r>
    </w:p>
    <w:p w:rsidR="00DB7F6F" w:rsidRDefault="00DB7F6F">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YÊU CẦU VỀ PHẦN CỨNG (HARDWARE)</w:t>
      </w:r>
      <w:r>
        <w:tab/>
      </w:r>
      <w:r w:rsidR="00A90ACF">
        <w:t>11</w:t>
      </w:r>
    </w:p>
    <w:p w:rsidR="00DB7F6F" w:rsidRDefault="00DB7F6F">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YÊU CẦU VỀ PHẦN MỀM (SOFTWARE)</w:t>
      </w:r>
      <w:r>
        <w:tab/>
      </w:r>
      <w:r w:rsidR="00A90ACF">
        <w:t>11</w:t>
      </w:r>
    </w:p>
    <w:p w:rsidR="00DB7F6F" w:rsidRDefault="00DB7F6F">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CÔNG CỤ TEST (TEST TOOLS)</w:t>
      </w:r>
      <w:r>
        <w:tab/>
      </w:r>
      <w:r w:rsidR="00A90ACF">
        <w:t>11</w:t>
      </w:r>
    </w:p>
    <w:p w:rsidR="00DB7F6F" w:rsidRDefault="00DB7F6F">
      <w:pPr>
        <w:pStyle w:val="TOC2"/>
        <w:rPr>
          <w:rFonts w:asciiTheme="minorHAnsi" w:eastAsiaTheme="minorEastAsia" w:hAnsiTheme="minorHAnsi" w:cstheme="minorBidi"/>
          <w:sz w:val="22"/>
          <w:szCs w:val="22"/>
        </w:rPr>
      </w:pPr>
      <w:r>
        <w:t>4.4</w:t>
      </w:r>
      <w:r>
        <w:rPr>
          <w:rFonts w:asciiTheme="minorHAnsi" w:eastAsiaTheme="minorEastAsia" w:hAnsiTheme="minorHAnsi" w:cstheme="minorBidi"/>
          <w:sz w:val="22"/>
          <w:szCs w:val="22"/>
        </w:rPr>
        <w:tab/>
      </w:r>
      <w:r>
        <w:t>CƠ SỞ DỮ LIỆU TEST (TEST DATABASES)</w:t>
      </w:r>
      <w:r>
        <w:tab/>
      </w:r>
      <w:r w:rsidR="00A90ACF">
        <w:t>12</w:t>
      </w:r>
    </w:p>
    <w:p w:rsidR="00DB7F6F" w:rsidRDefault="00DB7F6F">
      <w:pPr>
        <w:pStyle w:val="TOC2"/>
        <w:rPr>
          <w:rFonts w:asciiTheme="minorHAnsi" w:eastAsiaTheme="minorEastAsia" w:hAnsiTheme="minorHAnsi" w:cstheme="minorBidi"/>
          <w:sz w:val="22"/>
          <w:szCs w:val="22"/>
        </w:rPr>
      </w:pPr>
      <w:r>
        <w:t>4.5</w:t>
      </w:r>
      <w:r>
        <w:rPr>
          <w:rFonts w:asciiTheme="minorHAnsi" w:eastAsiaTheme="minorEastAsia" w:hAnsiTheme="minorHAnsi" w:cstheme="minorBidi"/>
          <w:sz w:val="22"/>
          <w:szCs w:val="22"/>
        </w:rPr>
        <w:tab/>
      </w:r>
      <w:r>
        <w:t>CÁC TÀI LIỆU TEST</w:t>
      </w:r>
      <w:r>
        <w:tab/>
      </w:r>
      <w:r w:rsidR="00A90ACF">
        <w:t>12</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CÁC TIÊU CHÍ BẮT ĐẦU VÀ KẾT THÚC</w:t>
      </w:r>
      <w:r>
        <w:rPr>
          <w:noProof/>
        </w:rPr>
        <w:tab/>
      </w:r>
      <w:r w:rsidR="00A90ACF">
        <w:rPr>
          <w:noProof/>
        </w:rPr>
        <w:t>13</w:t>
      </w:r>
    </w:p>
    <w:p w:rsidR="00DB7F6F" w:rsidRPr="00EF1875" w:rsidRDefault="00DB7F6F">
      <w:pPr>
        <w:pStyle w:val="TOC2"/>
        <w:rPr>
          <w:rFonts w:asciiTheme="minorHAnsi" w:eastAsiaTheme="minorEastAsia" w:hAnsiTheme="minorHAnsi" w:cstheme="minorBidi"/>
          <w:sz w:val="22"/>
          <w:szCs w:val="22"/>
          <w:lang w:val="fr-FR"/>
        </w:rPr>
      </w:pPr>
      <w:r w:rsidRPr="00EF1875">
        <w:rPr>
          <w:lang w:val="fr-FR"/>
        </w:rPr>
        <w:t>5.1</w:t>
      </w:r>
      <w:r w:rsidRPr="00EF1875">
        <w:rPr>
          <w:rFonts w:asciiTheme="minorHAnsi" w:eastAsiaTheme="minorEastAsia" w:hAnsiTheme="minorHAnsi" w:cstheme="minorBidi"/>
          <w:sz w:val="22"/>
          <w:szCs w:val="22"/>
          <w:lang w:val="fr-FR"/>
        </w:rPr>
        <w:tab/>
      </w:r>
      <w:r w:rsidRPr="00EF1875">
        <w:rPr>
          <w:lang w:val="fr-FR"/>
        </w:rPr>
        <w:t>CÁC TIÊU CHÍ BẮT ĐẦU (ENTRANCE CRITERIA)</w:t>
      </w:r>
      <w:r w:rsidRPr="00EF1875">
        <w:rPr>
          <w:lang w:val="fr-FR"/>
        </w:rPr>
        <w:tab/>
      </w:r>
      <w:r w:rsidR="00A90ACF" w:rsidRPr="00A90ACF">
        <w:rPr>
          <w:lang w:val="fr-FR"/>
        </w:rPr>
        <w:t>13</w:t>
      </w:r>
    </w:p>
    <w:p w:rsidR="00DB7F6F" w:rsidRDefault="00DB7F6F">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Integration testing</w:t>
      </w:r>
      <w:r>
        <w:tab/>
      </w:r>
      <w:r w:rsidR="00A90ACF">
        <w:t>13</w:t>
      </w:r>
    </w:p>
    <w:p w:rsidR="00DB7F6F" w:rsidRDefault="00DB7F6F">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System testing</w:t>
      </w:r>
      <w:r>
        <w:tab/>
      </w:r>
      <w:r w:rsidR="00A90ACF">
        <w:t>13</w:t>
      </w:r>
    </w:p>
    <w:p w:rsidR="00DB7F6F" w:rsidRDefault="00DB7F6F">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User  acceptance testing</w:t>
      </w:r>
      <w:r>
        <w:tab/>
      </w:r>
      <w:r w:rsidR="00A90ACF">
        <w:t>13</w:t>
      </w:r>
    </w:p>
    <w:p w:rsidR="00DB7F6F" w:rsidRDefault="00DB7F6F">
      <w:pPr>
        <w:pStyle w:val="TOC2"/>
        <w:rPr>
          <w:rFonts w:asciiTheme="minorHAnsi" w:eastAsiaTheme="minorEastAsia" w:hAnsiTheme="minorHAnsi" w:cstheme="minorBidi"/>
          <w:sz w:val="22"/>
          <w:szCs w:val="22"/>
        </w:rPr>
      </w:pPr>
      <w:r>
        <w:t>5.2</w:t>
      </w:r>
      <w:r>
        <w:rPr>
          <w:rFonts w:asciiTheme="minorHAnsi" w:eastAsiaTheme="minorEastAsia" w:hAnsiTheme="minorHAnsi" w:cstheme="minorBidi"/>
          <w:sz w:val="22"/>
          <w:szCs w:val="22"/>
        </w:rPr>
        <w:tab/>
      </w:r>
      <w:r>
        <w:t>CÁC TIÊU CHÍ KẾT THÚC (EXIT CRITERIA)</w:t>
      </w:r>
      <w:r>
        <w:tab/>
      </w:r>
      <w:r w:rsidR="00A90ACF">
        <w:t>14</w:t>
      </w:r>
    </w:p>
    <w:p w:rsidR="00DB7F6F" w:rsidRDefault="00DB7F6F">
      <w:pPr>
        <w:pStyle w:val="TOC3"/>
        <w:rPr>
          <w:rFonts w:asciiTheme="minorHAnsi" w:eastAsiaTheme="minorEastAsia" w:hAnsiTheme="minorHAnsi" w:cstheme="minorBidi"/>
          <w:sz w:val="22"/>
          <w:szCs w:val="22"/>
        </w:rPr>
      </w:pPr>
      <w:r>
        <w:t>5.2.1</w:t>
      </w:r>
      <w:r>
        <w:rPr>
          <w:rFonts w:asciiTheme="minorHAnsi" w:eastAsiaTheme="minorEastAsia" w:hAnsiTheme="minorHAnsi" w:cstheme="minorBidi"/>
          <w:sz w:val="22"/>
          <w:szCs w:val="22"/>
        </w:rPr>
        <w:tab/>
      </w:r>
      <w:r>
        <w:t>Integration testing</w:t>
      </w:r>
      <w:r>
        <w:tab/>
      </w:r>
      <w:r w:rsidR="00A90ACF">
        <w:t>14</w:t>
      </w:r>
    </w:p>
    <w:p w:rsidR="00DB7F6F" w:rsidRDefault="00DB7F6F">
      <w:pPr>
        <w:pStyle w:val="TOC3"/>
        <w:rPr>
          <w:rFonts w:asciiTheme="minorHAnsi" w:eastAsiaTheme="minorEastAsia" w:hAnsiTheme="minorHAnsi" w:cstheme="minorBidi"/>
          <w:sz w:val="22"/>
          <w:szCs w:val="22"/>
        </w:rPr>
      </w:pPr>
      <w:r>
        <w:t>5.2.2</w:t>
      </w:r>
      <w:r>
        <w:rPr>
          <w:rFonts w:asciiTheme="minorHAnsi" w:eastAsiaTheme="minorEastAsia" w:hAnsiTheme="minorHAnsi" w:cstheme="minorBidi"/>
          <w:sz w:val="22"/>
          <w:szCs w:val="22"/>
        </w:rPr>
        <w:tab/>
      </w:r>
      <w:r>
        <w:t>System testing</w:t>
      </w:r>
      <w:r>
        <w:tab/>
      </w:r>
      <w:r w:rsidR="00A90ACF">
        <w:t>14</w:t>
      </w:r>
    </w:p>
    <w:p w:rsidR="00DB7F6F" w:rsidRDefault="00DB7F6F">
      <w:pPr>
        <w:pStyle w:val="TOC3"/>
        <w:rPr>
          <w:rFonts w:asciiTheme="minorHAnsi" w:eastAsiaTheme="minorEastAsia" w:hAnsiTheme="minorHAnsi" w:cstheme="minorBidi"/>
          <w:sz w:val="22"/>
          <w:szCs w:val="22"/>
        </w:rPr>
      </w:pPr>
      <w:r>
        <w:t>5.2.3</w:t>
      </w:r>
      <w:r>
        <w:rPr>
          <w:rFonts w:asciiTheme="minorHAnsi" w:eastAsiaTheme="minorEastAsia" w:hAnsiTheme="minorHAnsi" w:cstheme="minorBidi"/>
          <w:sz w:val="22"/>
          <w:szCs w:val="22"/>
        </w:rPr>
        <w:tab/>
      </w:r>
      <w:r>
        <w:t>User acceptance test</w:t>
      </w:r>
      <w:r>
        <w:tab/>
      </w:r>
      <w:r w:rsidR="00A90ACF">
        <w:t>14</w:t>
      </w:r>
    </w:p>
    <w:p w:rsidR="00DB7F6F" w:rsidRDefault="00DB7F6F">
      <w:pPr>
        <w:pStyle w:val="TOC1"/>
        <w:tabs>
          <w:tab w:val="left" w:pos="720"/>
        </w:tabs>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PHỤ LỤC: MỘT SỐ ĐỊNH NGHĨA</w:t>
      </w:r>
      <w:r>
        <w:rPr>
          <w:noProof/>
        </w:rPr>
        <w:tab/>
      </w:r>
      <w:r w:rsidR="00A90ACF">
        <w:rPr>
          <w:noProof/>
        </w:rPr>
        <w:t>15</w:t>
      </w:r>
    </w:p>
    <w:p w:rsidR="00F724FD" w:rsidRDefault="00396F34">
      <w:r>
        <w:rPr>
          <w:sz w:val="20"/>
        </w:rPr>
        <w:fldChar w:fldCharType="end"/>
      </w:r>
    </w:p>
    <w:p w:rsidR="00F724FD" w:rsidRDefault="00DD3DD2" w:rsidP="004D08C0">
      <w:pPr>
        <w:pStyle w:val="Content"/>
        <w:numPr>
          <w:ilvl w:val="0"/>
          <w:numId w:val="0"/>
        </w:numPr>
      </w:pPr>
      <w:r>
        <w:lastRenderedPageBreak/>
        <w:t>DANH SÁCH BẢNG</w:t>
      </w:r>
    </w:p>
    <w:p w:rsidR="00F724FD" w:rsidRDefault="00F724FD">
      <w:pPr>
        <w:pStyle w:val="TableofFigures"/>
      </w:pPr>
    </w:p>
    <w:p w:rsidR="00DB7F6F" w:rsidRDefault="00396F34">
      <w:pPr>
        <w:pStyle w:val="TableofFigures"/>
        <w:tabs>
          <w:tab w:val="left" w:pos="1440"/>
        </w:tabs>
        <w:rPr>
          <w:rFonts w:asciiTheme="minorHAnsi" w:eastAsiaTheme="minorEastAsia" w:hAnsiTheme="minorHAnsi" w:cstheme="minorBidi"/>
          <w:noProof/>
          <w:sz w:val="22"/>
          <w:szCs w:val="22"/>
        </w:rPr>
      </w:pPr>
      <w:r w:rsidRPr="00396F34">
        <w:fldChar w:fldCharType="begin"/>
      </w:r>
      <w:r w:rsidR="00F724FD">
        <w:instrText xml:space="preserve"> TOC \c "Table" </w:instrText>
      </w:r>
      <w:r w:rsidRPr="00396F34">
        <w:fldChar w:fldCharType="separate"/>
      </w:r>
      <w:r w:rsidR="00DB7F6F">
        <w:rPr>
          <w:noProof/>
        </w:rPr>
        <w:t>Bảng 1</w:t>
      </w:r>
      <w:r w:rsidR="00DB7F6F">
        <w:rPr>
          <w:rFonts w:asciiTheme="minorHAnsi" w:eastAsiaTheme="minorEastAsia" w:hAnsiTheme="minorHAnsi" w:cstheme="minorBidi"/>
          <w:noProof/>
          <w:sz w:val="22"/>
          <w:szCs w:val="22"/>
        </w:rPr>
        <w:tab/>
      </w:r>
      <w:r w:rsidR="00DB7F6F">
        <w:rPr>
          <w:noProof/>
        </w:rPr>
        <w:t>Kế hoạch thực hiện</w:t>
      </w:r>
      <w:r w:rsidR="00DB7F6F">
        <w:rPr>
          <w:noProof/>
        </w:rPr>
        <w:tab/>
      </w:r>
      <w:r w:rsidR="00A90ACF">
        <w:rPr>
          <w:noProof/>
        </w:rPr>
        <w:t>8</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2</w:t>
      </w:r>
      <w:r>
        <w:rPr>
          <w:rFonts w:asciiTheme="minorHAnsi" w:eastAsiaTheme="minorEastAsia" w:hAnsiTheme="minorHAnsi" w:cstheme="minorBidi"/>
          <w:noProof/>
          <w:sz w:val="22"/>
          <w:szCs w:val="22"/>
        </w:rPr>
        <w:tab/>
      </w:r>
      <w:r>
        <w:rPr>
          <w:noProof/>
        </w:rPr>
        <w:t>Kế hoạch huấn luyện</w:t>
      </w:r>
      <w:r>
        <w:rPr>
          <w:noProof/>
        </w:rPr>
        <w:tab/>
      </w:r>
      <w:r w:rsidR="00A90ACF">
        <w:rPr>
          <w:noProof/>
        </w:rPr>
        <w:t>10</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3</w:t>
      </w:r>
      <w:r>
        <w:rPr>
          <w:rFonts w:asciiTheme="minorHAnsi" w:eastAsiaTheme="minorEastAsia" w:hAnsiTheme="minorHAnsi" w:cstheme="minorBidi"/>
          <w:noProof/>
          <w:sz w:val="22"/>
          <w:szCs w:val="22"/>
        </w:rPr>
        <w:tab/>
      </w:r>
      <w:r>
        <w:rPr>
          <w:noProof/>
        </w:rPr>
        <w:t>Yêu cầu về Hardware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4</w:t>
      </w:r>
      <w:r>
        <w:rPr>
          <w:rFonts w:asciiTheme="minorHAnsi" w:eastAsiaTheme="minorEastAsia" w:hAnsiTheme="minorHAnsi" w:cstheme="minorBidi"/>
          <w:noProof/>
          <w:sz w:val="22"/>
          <w:szCs w:val="22"/>
        </w:rPr>
        <w:tab/>
      </w:r>
      <w:r>
        <w:rPr>
          <w:noProof/>
        </w:rPr>
        <w:t>Yêu cầu về Software</w:t>
      </w:r>
      <w:r>
        <w:rPr>
          <w:noProof/>
        </w:rPr>
        <w:tab/>
      </w:r>
      <w:r w:rsidR="00A90ACF">
        <w:rPr>
          <w:noProof/>
        </w:rPr>
        <w:t>11</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5</w:t>
      </w:r>
      <w:r>
        <w:rPr>
          <w:rFonts w:asciiTheme="minorHAnsi" w:eastAsiaTheme="minorEastAsia" w:hAnsiTheme="minorHAnsi" w:cstheme="minorBidi"/>
          <w:noProof/>
          <w:sz w:val="22"/>
          <w:szCs w:val="22"/>
        </w:rPr>
        <w:tab/>
      </w:r>
      <w:r>
        <w:rPr>
          <w:noProof/>
        </w:rPr>
        <w:t>Các tài liệu test</w:t>
      </w:r>
      <w:r>
        <w:rPr>
          <w:noProof/>
        </w:rPr>
        <w:tab/>
      </w:r>
      <w:r w:rsidR="00A90ACF">
        <w:rPr>
          <w:noProof/>
        </w:rPr>
        <w:t>12</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6</w:t>
      </w:r>
      <w:r>
        <w:rPr>
          <w:rFonts w:asciiTheme="minorHAnsi" w:eastAsiaTheme="minorEastAsia" w:hAnsiTheme="minorHAnsi" w:cstheme="minorBidi"/>
          <w:noProof/>
          <w:sz w:val="22"/>
          <w:szCs w:val="22"/>
        </w:rPr>
        <w:tab/>
      </w:r>
      <w:r>
        <w:rPr>
          <w:noProof/>
        </w:rPr>
        <w:t>Bảng mô tả testcase priority</w:t>
      </w:r>
      <w:r>
        <w:rPr>
          <w:noProof/>
        </w:rPr>
        <w:tab/>
      </w:r>
      <w:r w:rsidR="00A90ACF">
        <w:rPr>
          <w:noProof/>
        </w:rPr>
        <w:t>15</w:t>
      </w:r>
    </w:p>
    <w:p w:rsidR="00DB7F6F" w:rsidRDefault="00DB7F6F">
      <w:pPr>
        <w:pStyle w:val="TableofFigures"/>
        <w:tabs>
          <w:tab w:val="left" w:pos="1440"/>
        </w:tabs>
        <w:rPr>
          <w:rFonts w:asciiTheme="minorHAnsi" w:eastAsiaTheme="minorEastAsia" w:hAnsiTheme="minorHAnsi" w:cstheme="minorBidi"/>
          <w:noProof/>
          <w:sz w:val="22"/>
          <w:szCs w:val="22"/>
        </w:rPr>
      </w:pPr>
      <w:r>
        <w:rPr>
          <w:noProof/>
        </w:rPr>
        <w:t>Bảng 7</w:t>
      </w:r>
      <w:r>
        <w:rPr>
          <w:rFonts w:asciiTheme="minorHAnsi" w:eastAsiaTheme="minorEastAsia" w:hAnsiTheme="minorHAnsi" w:cstheme="minorBidi"/>
          <w:noProof/>
          <w:sz w:val="22"/>
          <w:szCs w:val="22"/>
        </w:rPr>
        <w:tab/>
      </w:r>
      <w:r>
        <w:rPr>
          <w:noProof/>
        </w:rPr>
        <w:t>Bảng mô tả bug</w:t>
      </w:r>
      <w:r>
        <w:rPr>
          <w:noProof/>
        </w:rPr>
        <w:tab/>
      </w:r>
      <w:r w:rsidR="00A90ACF">
        <w:rPr>
          <w:noProof/>
        </w:rPr>
        <w:t>15</w:t>
      </w:r>
    </w:p>
    <w:p w:rsidR="00F724FD" w:rsidRDefault="00396F34">
      <w:pPr>
        <w:pStyle w:val="Heading1"/>
      </w:pPr>
      <w:r>
        <w:lastRenderedPageBreak/>
        <w:fldChar w:fldCharType="end"/>
      </w:r>
      <w:bookmarkStart w:id="1" w:name="_Toc277192371"/>
      <w:bookmarkStart w:id="2" w:name="_Ref396476443"/>
      <w:bookmarkStart w:id="3" w:name="_Ref396476500"/>
      <w:bookmarkStart w:id="4" w:name="_Ref440275965"/>
      <w:r w:rsidR="00DD3DD2">
        <w:t>GIỚI THIỆU</w:t>
      </w:r>
      <w:bookmarkEnd w:id="1"/>
    </w:p>
    <w:p w:rsidR="000A7355" w:rsidRDefault="00DD3DD2" w:rsidP="000A7355">
      <w:pPr>
        <w:pStyle w:val="Heading2"/>
      </w:pPr>
      <w:bookmarkStart w:id="5" w:name="_Toc277192372"/>
      <w:bookmarkStart w:id="6" w:name="_Toc477256647"/>
      <w:r>
        <w:t>MỤC ĐÍCH CỦA TÀI LIỆU</w:t>
      </w:r>
      <w:bookmarkEnd w:id="5"/>
    </w:p>
    <w:p w:rsidR="000A7355" w:rsidRDefault="00992899" w:rsidP="000A7355">
      <w:pPr>
        <w:pStyle w:val="BodyText"/>
        <w:rPr>
          <w:color w:val="000000"/>
        </w:rPr>
      </w:pPr>
      <w:r>
        <w:rPr>
          <w:color w:val="000000"/>
        </w:rPr>
        <w:t>Tài liệu này mô tả chi tiết các kế hoạch và phương thức thực hiện testing cho dự án</w:t>
      </w:r>
      <w:r w:rsidR="00834F4C">
        <w:rPr>
          <w:color w:val="000000"/>
        </w:rPr>
        <w:t xml:space="preserve"> &lt;TÊN DỰ ÁN&gt;</w:t>
      </w:r>
      <w:r>
        <w:rPr>
          <w:color w:val="000000"/>
        </w:rPr>
        <w:t>. Đồng thờ</w:t>
      </w:r>
      <w:r w:rsidR="00353D59">
        <w:rPr>
          <w:color w:val="000000"/>
        </w:rPr>
        <w:t>i các yêu cầu về nhân sự, công cụ, tài liệu cần thiết cho testing cũng được định nghĩa ở đây.</w:t>
      </w:r>
    </w:p>
    <w:p w:rsidR="008834E6" w:rsidRDefault="00DD3DD2" w:rsidP="008834E6">
      <w:pPr>
        <w:pStyle w:val="Heading2"/>
      </w:pPr>
      <w:bookmarkStart w:id="7" w:name="_Toc277192373"/>
      <w:r>
        <w:t>PHẠM VI DỰ ÁN</w:t>
      </w:r>
      <w:bookmarkEnd w:id="7"/>
    </w:p>
    <w:p w:rsidR="00A57FA2" w:rsidRDefault="00A57FA2" w:rsidP="007A3503">
      <w:pPr>
        <w:pStyle w:val="BodyText"/>
      </w:pPr>
      <w:r>
        <w:t xml:space="preserve">Tài liệu chỉ mô tả các strategy &amp; plan khi thực hiện các testing phase trong dự án </w:t>
      </w:r>
      <w:r w:rsidR="00834F4C">
        <w:t>&lt;TÊN DỰ ÁN&gt;</w:t>
      </w:r>
      <w:r>
        <w:t>. Các mô tả chi tiết về testcases ở từng phase sẽ được thực hiện ở các tài liệu Test specification tương ứng.</w:t>
      </w:r>
    </w:p>
    <w:p w:rsidR="007A3503" w:rsidRDefault="00353D59" w:rsidP="007A3503">
      <w:pPr>
        <w:pStyle w:val="BodyText"/>
      </w:pPr>
      <w:r>
        <w:t>Tài liệu này được sử dụng bởi PM, Tech leader, Test leader tham gia vào dự án</w:t>
      </w:r>
      <w:r w:rsidR="00834F4C">
        <w:t xml:space="preserve"> &lt;TÊN DỰ ÁN&gt;</w:t>
      </w:r>
      <w:r>
        <w:t>.</w:t>
      </w:r>
    </w:p>
    <w:p w:rsidR="00146ED7" w:rsidRDefault="00146ED7" w:rsidP="00146ED7">
      <w:pPr>
        <w:pStyle w:val="Heading2"/>
      </w:pPr>
      <w:bookmarkStart w:id="8" w:name="_Toc277192374"/>
      <w:r>
        <w:t xml:space="preserve">CÁC </w:t>
      </w:r>
      <w:r w:rsidR="005E42ED">
        <w:t>CÔNG ĐOẠN</w:t>
      </w:r>
      <w:r>
        <w:t xml:space="preserve"> TEST</w:t>
      </w:r>
      <w:r w:rsidR="005E42ED">
        <w:t xml:space="preserve"> (TEST PHASES)</w:t>
      </w:r>
      <w:bookmarkEnd w:id="8"/>
    </w:p>
    <w:p w:rsidR="00146ED7" w:rsidRDefault="00146ED7" w:rsidP="00146ED7">
      <w:pPr>
        <w:pStyle w:val="Heading3"/>
      </w:pPr>
      <w:bookmarkStart w:id="9" w:name="_Toc277192375"/>
      <w:r>
        <w:t>Unit Testing</w:t>
      </w:r>
      <w:bookmarkEnd w:id="9"/>
    </w:p>
    <w:p w:rsidR="00146ED7" w:rsidRDefault="008B7342" w:rsidP="00146ED7">
      <w:pPr>
        <w:pStyle w:val="BodyText"/>
        <w:numPr>
          <w:ilvl w:val="0"/>
          <w:numId w:val="29"/>
        </w:numPr>
      </w:pPr>
      <w:r>
        <w:t>Developer sẽ thực hiện việc phát triển các Unit test scripts và kiểm tra tốt các scripts này trước khi bắt tay vào phát t</w:t>
      </w:r>
      <w:r w:rsidR="001F219A">
        <w:t xml:space="preserve">riển các functions chức năng </w:t>
      </w:r>
      <w:r w:rsidR="004643AE">
        <w:t>(Unit code).</w:t>
      </w:r>
    </w:p>
    <w:p w:rsidR="00B06B2A" w:rsidRDefault="00B06B2A" w:rsidP="00146ED7">
      <w:pPr>
        <w:pStyle w:val="BodyText"/>
        <w:numPr>
          <w:ilvl w:val="0"/>
          <w:numId w:val="29"/>
        </w:numPr>
      </w:pPr>
      <w:r>
        <w:t>Áp dụng triệt để phương thức Test driven development theo thứ tự như sau:</w:t>
      </w:r>
    </w:p>
    <w:p w:rsidR="007C1223" w:rsidRDefault="007C1223" w:rsidP="00B06B2A">
      <w:pPr>
        <w:pStyle w:val="BodyText"/>
        <w:numPr>
          <w:ilvl w:val="1"/>
          <w:numId w:val="29"/>
        </w:numPr>
      </w:pPr>
      <w:r>
        <w:t>Phát triển testcases &amp; test data.</w:t>
      </w:r>
    </w:p>
    <w:p w:rsidR="00B06B2A" w:rsidRDefault="006C39AD" w:rsidP="00B06B2A">
      <w:pPr>
        <w:pStyle w:val="BodyText"/>
        <w:numPr>
          <w:ilvl w:val="1"/>
          <w:numId w:val="29"/>
        </w:numPr>
      </w:pPr>
      <w:r>
        <w:t>Phát triển test script</w:t>
      </w:r>
      <w:r w:rsidR="00B06B2A">
        <w:t xml:space="preserve">. </w:t>
      </w:r>
    </w:p>
    <w:p w:rsidR="00B06B2A" w:rsidRDefault="006C39AD" w:rsidP="00B06B2A">
      <w:pPr>
        <w:pStyle w:val="BodyText"/>
        <w:numPr>
          <w:ilvl w:val="1"/>
          <w:numId w:val="29"/>
        </w:numPr>
      </w:pPr>
      <w:r>
        <w:t>Thực thi test script vừa phát triển</w:t>
      </w:r>
      <w:r w:rsidR="00B06B2A">
        <w:t>.</w:t>
      </w:r>
    </w:p>
    <w:p w:rsidR="00B06B2A" w:rsidRDefault="00B06B2A" w:rsidP="00B06B2A">
      <w:pPr>
        <w:pStyle w:val="BodyText"/>
        <w:numPr>
          <w:ilvl w:val="1"/>
          <w:numId w:val="29"/>
        </w:numPr>
      </w:pPr>
      <w:r>
        <w:t xml:space="preserve">Phát triển Unit code để </w:t>
      </w:r>
      <w:r w:rsidR="006C39AD">
        <w:t>chứng minh test script</w:t>
      </w:r>
      <w:r>
        <w:t xml:space="preserve"> đúng.</w:t>
      </w:r>
    </w:p>
    <w:p w:rsidR="00B06B2A" w:rsidRPr="00EF1875" w:rsidRDefault="006C39AD" w:rsidP="00B06B2A">
      <w:pPr>
        <w:pStyle w:val="BodyText"/>
        <w:numPr>
          <w:ilvl w:val="1"/>
          <w:numId w:val="29"/>
        </w:numPr>
        <w:rPr>
          <w:lang w:val="fr-FR"/>
        </w:rPr>
      </w:pPr>
      <w:r w:rsidRPr="00EF1875">
        <w:rPr>
          <w:lang w:val="fr-FR"/>
        </w:rPr>
        <w:t>Kiểm tra test script với Unit code vừa phát triển.</w:t>
      </w:r>
    </w:p>
    <w:p w:rsidR="006C39AD" w:rsidRPr="00EF1875" w:rsidRDefault="006C39AD" w:rsidP="00B06B2A">
      <w:pPr>
        <w:pStyle w:val="BodyText"/>
        <w:numPr>
          <w:ilvl w:val="1"/>
          <w:numId w:val="29"/>
        </w:numPr>
        <w:rPr>
          <w:lang w:val="fr-FR"/>
        </w:rPr>
      </w:pPr>
      <w:r w:rsidRPr="00EF1875">
        <w:rPr>
          <w:lang w:val="fr-FR"/>
        </w:rPr>
        <w:t>Sửa Unit code nếu script chạy không đúng.</w:t>
      </w:r>
    </w:p>
    <w:p w:rsidR="006C39AD" w:rsidRDefault="006C39AD" w:rsidP="00B06B2A">
      <w:pPr>
        <w:pStyle w:val="BodyText"/>
        <w:numPr>
          <w:ilvl w:val="1"/>
          <w:numId w:val="29"/>
        </w:numPr>
      </w:pPr>
      <w:r>
        <w:t>Khi script chạy đúng tiến hành hiệu chỉnh (refactoring) Unit code.</w:t>
      </w:r>
    </w:p>
    <w:p w:rsidR="006C39AD" w:rsidRDefault="006C39AD" w:rsidP="00B06B2A">
      <w:pPr>
        <w:pStyle w:val="BodyText"/>
        <w:numPr>
          <w:ilvl w:val="1"/>
          <w:numId w:val="29"/>
        </w:numPr>
      </w:pPr>
      <w:r>
        <w:t>Tiến hành phát triển test script cho Unit code kế tiếp.</w:t>
      </w:r>
    </w:p>
    <w:p w:rsidR="006724E8" w:rsidRDefault="00AB1BB8" w:rsidP="006724E8">
      <w:pPr>
        <w:pStyle w:val="BodyText"/>
        <w:numPr>
          <w:ilvl w:val="0"/>
          <w:numId w:val="29"/>
        </w:numPr>
      </w:pPr>
      <w:r>
        <w:t>Khi phát triển Unit testcases &amp; test data cần áp dụng các White box testing techniques như:</w:t>
      </w:r>
    </w:p>
    <w:p w:rsidR="00AB1BB8" w:rsidRDefault="004853E2" w:rsidP="00AB1BB8">
      <w:pPr>
        <w:pStyle w:val="BodyText"/>
        <w:numPr>
          <w:ilvl w:val="1"/>
          <w:numId w:val="29"/>
        </w:numPr>
      </w:pPr>
      <w:r>
        <w:lastRenderedPageBreak/>
        <w:t>Basic path testing.</w:t>
      </w:r>
    </w:p>
    <w:p w:rsidR="004853E2" w:rsidRDefault="004853E2" w:rsidP="00AB1BB8">
      <w:pPr>
        <w:pStyle w:val="BodyText"/>
        <w:numPr>
          <w:ilvl w:val="1"/>
          <w:numId w:val="29"/>
        </w:numPr>
      </w:pPr>
      <w:r>
        <w:t>Branch testing.</w:t>
      </w:r>
    </w:p>
    <w:p w:rsidR="004853E2" w:rsidRDefault="004853E2" w:rsidP="00AB1BB8">
      <w:pPr>
        <w:pStyle w:val="BodyText"/>
        <w:numPr>
          <w:ilvl w:val="1"/>
          <w:numId w:val="29"/>
        </w:numPr>
      </w:pPr>
      <w:r>
        <w:t>Loop testing.</w:t>
      </w:r>
    </w:p>
    <w:p w:rsidR="00146ED7" w:rsidRDefault="00790D87" w:rsidP="00146ED7">
      <w:pPr>
        <w:pStyle w:val="Heading3"/>
      </w:pPr>
      <w:bookmarkStart w:id="10" w:name="_Toc277192377"/>
      <w:r>
        <w:t>System</w:t>
      </w:r>
      <w:r w:rsidR="00146ED7">
        <w:t xml:space="preserve"> testing</w:t>
      </w:r>
      <w:bookmarkEnd w:id="10"/>
    </w:p>
    <w:p w:rsidR="00741934" w:rsidRDefault="00C47825" w:rsidP="00741934">
      <w:pPr>
        <w:pStyle w:val="Heading4"/>
      </w:pPr>
      <w:bookmarkStart w:id="11" w:name="_Toc277192378"/>
      <w:r>
        <w:t>Functional testing</w:t>
      </w:r>
      <w:bookmarkEnd w:id="11"/>
    </w:p>
    <w:p w:rsidR="00741934" w:rsidRDefault="00741934" w:rsidP="00741934">
      <w:pPr>
        <w:pStyle w:val="BodyText"/>
        <w:numPr>
          <w:ilvl w:val="0"/>
          <w:numId w:val="29"/>
        </w:numPr>
      </w:pPr>
      <w:r>
        <w:t xml:space="preserve">Các usecase mô tả tính năng (functionalities) trong SRS phải được thể hiện đầy đủ trong </w:t>
      </w:r>
      <w:r w:rsidR="00C47825">
        <w:t>System test specification</w:t>
      </w:r>
    </w:p>
    <w:p w:rsidR="00741934" w:rsidRDefault="00741934" w:rsidP="00741934">
      <w:pPr>
        <w:pStyle w:val="BodyText"/>
        <w:numPr>
          <w:ilvl w:val="0"/>
          <w:numId w:val="29"/>
        </w:numPr>
      </w:pPr>
      <w:r>
        <w:t xml:space="preserve">Các thuộc tính giao diện (GUI) của từng screen trong GUI Specification phải được thể hiện đầy đủ trong </w:t>
      </w:r>
      <w:r w:rsidR="00C47825">
        <w:t>System test specification</w:t>
      </w:r>
      <w:r>
        <w:t>.</w:t>
      </w:r>
    </w:p>
    <w:p w:rsidR="00A313BD" w:rsidRDefault="00A313BD" w:rsidP="00A313BD">
      <w:pPr>
        <w:pStyle w:val="BodyText"/>
        <w:numPr>
          <w:ilvl w:val="0"/>
          <w:numId w:val="29"/>
        </w:numPr>
      </w:pPr>
      <w:r>
        <w:t>Khi phát triển Functional testcases &amp; test data cần áp dụng các Black box testing techniques như:</w:t>
      </w:r>
    </w:p>
    <w:p w:rsidR="00A313BD" w:rsidRDefault="00A313BD" w:rsidP="00A313BD">
      <w:pPr>
        <w:pStyle w:val="BodyText"/>
        <w:numPr>
          <w:ilvl w:val="0"/>
          <w:numId w:val="38"/>
        </w:numPr>
      </w:pPr>
      <w:r>
        <w:t>Boundary Testing</w:t>
      </w:r>
    </w:p>
    <w:p w:rsidR="00A313BD" w:rsidRDefault="00A313BD" w:rsidP="00A313BD">
      <w:pPr>
        <w:pStyle w:val="BodyText"/>
        <w:numPr>
          <w:ilvl w:val="0"/>
          <w:numId w:val="38"/>
        </w:numPr>
      </w:pPr>
      <w:r>
        <w:t>Equivalence Class Testing</w:t>
      </w:r>
    </w:p>
    <w:p w:rsidR="00A313BD" w:rsidRDefault="00A313BD" w:rsidP="00A313BD">
      <w:pPr>
        <w:pStyle w:val="BodyText"/>
        <w:numPr>
          <w:ilvl w:val="0"/>
          <w:numId w:val="38"/>
        </w:numPr>
      </w:pPr>
      <w:r>
        <w:t>Decision Table</w:t>
      </w:r>
    </w:p>
    <w:p w:rsidR="00A313BD" w:rsidRDefault="00A313BD" w:rsidP="00A313BD">
      <w:pPr>
        <w:pStyle w:val="BodyText"/>
        <w:numPr>
          <w:ilvl w:val="0"/>
          <w:numId w:val="38"/>
        </w:numPr>
      </w:pPr>
      <w:r>
        <w:t>Error Guess Testing</w:t>
      </w:r>
    </w:p>
    <w:p w:rsidR="00B05A83" w:rsidRDefault="00B05A83" w:rsidP="00B05A83">
      <w:pPr>
        <w:pStyle w:val="Heading4"/>
      </w:pPr>
      <w:bookmarkStart w:id="12" w:name="_Toc277192379"/>
      <w:r>
        <w:t>Quality attribute testing</w:t>
      </w:r>
      <w:bookmarkEnd w:id="12"/>
    </w:p>
    <w:p w:rsidR="00B05A83" w:rsidRDefault="00C47825" w:rsidP="004A74E0">
      <w:pPr>
        <w:pStyle w:val="BodyText"/>
        <w:numPr>
          <w:ilvl w:val="0"/>
          <w:numId w:val="36"/>
        </w:numPr>
      </w:pPr>
      <w:r>
        <w:t>Các Quality attribute mô tả</w:t>
      </w:r>
      <w:r w:rsidR="00B05A83">
        <w:t xml:space="preserve"> trong SRS phải được thể hiện đầy đủ trong </w:t>
      </w:r>
      <w:r>
        <w:t>System test specification</w:t>
      </w:r>
    </w:p>
    <w:p w:rsidR="004A74E0" w:rsidRDefault="004A74E0" w:rsidP="004A74E0">
      <w:pPr>
        <w:pStyle w:val="BodyText"/>
        <w:numPr>
          <w:ilvl w:val="0"/>
          <w:numId w:val="29"/>
        </w:numPr>
      </w:pPr>
      <w:r>
        <w:t>Khi phát triển quality attibute testcases &amp; test data cần áp dụng các Black box testing techniques như:</w:t>
      </w:r>
    </w:p>
    <w:p w:rsidR="004A74E0" w:rsidRDefault="004A74E0" w:rsidP="004A74E0">
      <w:pPr>
        <w:pStyle w:val="BodyText"/>
        <w:numPr>
          <w:ilvl w:val="0"/>
          <w:numId w:val="37"/>
        </w:numPr>
      </w:pPr>
      <w:r>
        <w:t>Stress testing</w:t>
      </w:r>
    </w:p>
    <w:p w:rsidR="004A74E0" w:rsidRDefault="004A74E0" w:rsidP="004A74E0">
      <w:pPr>
        <w:pStyle w:val="BodyText"/>
        <w:numPr>
          <w:ilvl w:val="0"/>
          <w:numId w:val="37"/>
        </w:numPr>
      </w:pPr>
      <w:r>
        <w:t>Performance testing</w:t>
      </w:r>
    </w:p>
    <w:p w:rsidR="004A74E0" w:rsidRDefault="004A74E0" w:rsidP="004A74E0">
      <w:pPr>
        <w:pStyle w:val="BodyText"/>
        <w:numPr>
          <w:ilvl w:val="0"/>
          <w:numId w:val="37"/>
        </w:numPr>
      </w:pPr>
      <w:r>
        <w:t>Usability testing</w:t>
      </w:r>
    </w:p>
    <w:p w:rsidR="00E10DB2" w:rsidRDefault="00E10DB2" w:rsidP="00E10DB2">
      <w:pPr>
        <w:pStyle w:val="Heading3"/>
      </w:pPr>
      <w:bookmarkStart w:id="13" w:name="_Toc277192380"/>
      <w:r>
        <w:t>Acceptance testing</w:t>
      </w:r>
      <w:bookmarkEnd w:id="13"/>
    </w:p>
    <w:p w:rsidR="00E10DB2" w:rsidRDefault="00E10DB2" w:rsidP="00954718">
      <w:pPr>
        <w:pStyle w:val="BodyText"/>
        <w:numPr>
          <w:ilvl w:val="0"/>
          <w:numId w:val="36"/>
        </w:numPr>
      </w:pPr>
      <w:r>
        <w:t>Một bộ testcases được trích từ System testcases và được thực hiện tại môi trường làm việc của user.</w:t>
      </w:r>
    </w:p>
    <w:p w:rsidR="00954718" w:rsidRDefault="00954718" w:rsidP="00954718">
      <w:pPr>
        <w:pStyle w:val="BodyText"/>
        <w:numPr>
          <w:ilvl w:val="0"/>
          <w:numId w:val="36"/>
        </w:numPr>
      </w:pPr>
      <w:r>
        <w:lastRenderedPageBreak/>
        <w:t xml:space="preserve">Trong kiểu test này, phần mềm sẽ được thực hiện kiểm tra từ người dùng để tìm ra nếu phần mềm phù hợp với sự mong đợi của người dùng và thực hiện đúng như mong đợi. </w:t>
      </w:r>
    </w:p>
    <w:p w:rsidR="00954718" w:rsidRPr="00E10DB2" w:rsidRDefault="00954718" w:rsidP="00954718">
      <w:pPr>
        <w:pStyle w:val="BodyText"/>
        <w:numPr>
          <w:ilvl w:val="0"/>
          <w:numId w:val="36"/>
        </w:numPr>
      </w:pPr>
      <w:r>
        <w:t>Trong giai đoạn test này, tester có thể cũng thực hiện hoặc khách hàng có các tester của riêng họ để thực hiện.</w:t>
      </w:r>
    </w:p>
    <w:p w:rsidR="00146ED7" w:rsidRDefault="00146ED7" w:rsidP="00146ED7">
      <w:pPr>
        <w:pStyle w:val="Heading2"/>
      </w:pPr>
      <w:bookmarkStart w:id="14" w:name="_Toc277192381"/>
      <w:r>
        <w:t>CÁC KẾT QUẢ TEST</w:t>
      </w:r>
      <w:bookmarkEnd w:id="14"/>
    </w:p>
    <w:p w:rsidR="00146ED7" w:rsidRPr="008D65EB" w:rsidRDefault="00146ED7" w:rsidP="00146ED7">
      <w:pPr>
        <w:pStyle w:val="BodyText"/>
      </w:pPr>
      <w:r>
        <w:t xml:space="preserve">Tất cả các kết quả test phải được lưu lại trong </w:t>
      </w:r>
      <w:r w:rsidR="00305D23">
        <w:t xml:space="preserve">Configuration management </w:t>
      </w:r>
      <w:r>
        <w:t>system.</w:t>
      </w:r>
    </w:p>
    <w:p w:rsidR="00146ED7" w:rsidRDefault="00146ED7" w:rsidP="00146ED7">
      <w:pPr>
        <w:pStyle w:val="Heading3"/>
      </w:pPr>
      <w:bookmarkStart w:id="15" w:name="_Toc277192382"/>
      <w:r>
        <w:t>Unit testing</w:t>
      </w:r>
      <w:bookmarkEnd w:id="15"/>
    </w:p>
    <w:p w:rsidR="006C139B" w:rsidRDefault="006C139B" w:rsidP="006C139B">
      <w:pPr>
        <w:pStyle w:val="BodyText"/>
        <w:numPr>
          <w:ilvl w:val="0"/>
          <w:numId w:val="29"/>
        </w:numPr>
      </w:pPr>
      <w:r>
        <w:t>Unit code phải đảm bảo sạch và rõ ràng, comment đầy đủ.</w:t>
      </w:r>
    </w:p>
    <w:p w:rsidR="00146ED7" w:rsidRDefault="00146ED7" w:rsidP="00146ED7">
      <w:pPr>
        <w:pStyle w:val="BodyText"/>
        <w:numPr>
          <w:ilvl w:val="0"/>
          <w:numId w:val="29"/>
        </w:numPr>
      </w:pPr>
      <w:r>
        <w:t>Unit</w:t>
      </w:r>
      <w:r w:rsidR="006C139B">
        <w:t xml:space="preserve"> testcases và Unit test reports phải đầy đủ.</w:t>
      </w:r>
    </w:p>
    <w:p w:rsidR="006C139B" w:rsidRDefault="006C139B" w:rsidP="006C139B">
      <w:pPr>
        <w:pStyle w:val="BodyText"/>
        <w:numPr>
          <w:ilvl w:val="0"/>
          <w:numId w:val="29"/>
        </w:numPr>
      </w:pPr>
      <w:r>
        <w:t>Các test scripts phải đảm bảo các yêu cầu sau:</w:t>
      </w:r>
    </w:p>
    <w:p w:rsidR="006C139B" w:rsidRDefault="006C139B" w:rsidP="006C139B">
      <w:pPr>
        <w:pStyle w:val="BodyText"/>
        <w:numPr>
          <w:ilvl w:val="1"/>
          <w:numId w:val="29"/>
        </w:numPr>
      </w:pPr>
      <w:r>
        <w:t>Có thể được thực thi tự động và sử dụng lại nhiều lần.</w:t>
      </w:r>
    </w:p>
    <w:p w:rsidR="006C139B" w:rsidRDefault="006C139B" w:rsidP="006C139B">
      <w:pPr>
        <w:pStyle w:val="BodyText"/>
        <w:numPr>
          <w:ilvl w:val="1"/>
          <w:numId w:val="29"/>
        </w:numPr>
      </w:pPr>
      <w:r>
        <w:t>Dễ phát triển.</w:t>
      </w:r>
    </w:p>
    <w:p w:rsidR="006C139B" w:rsidRDefault="006C139B" w:rsidP="006C139B">
      <w:pPr>
        <w:pStyle w:val="BodyText"/>
        <w:numPr>
          <w:ilvl w:val="1"/>
          <w:numId w:val="29"/>
        </w:numPr>
      </w:pPr>
      <w:r>
        <w:t>Được phát triển một lần và sẽ được dùng trong tương lai.</w:t>
      </w:r>
    </w:p>
    <w:p w:rsidR="006C139B" w:rsidRDefault="006C139B" w:rsidP="006C139B">
      <w:pPr>
        <w:pStyle w:val="BodyText"/>
        <w:numPr>
          <w:ilvl w:val="1"/>
          <w:numId w:val="29"/>
        </w:numPr>
      </w:pPr>
      <w:r>
        <w:t>Có thể được thực thi bởi mọi đối tượng (dễ thực thi).</w:t>
      </w:r>
    </w:p>
    <w:p w:rsidR="006C139B" w:rsidRDefault="006C139B" w:rsidP="006C139B">
      <w:pPr>
        <w:pStyle w:val="BodyText"/>
        <w:numPr>
          <w:ilvl w:val="1"/>
          <w:numId w:val="29"/>
        </w:numPr>
      </w:pPr>
      <w:r>
        <w:t>Được thực thi bởi 1 thao tác đơn giản (one push button).</w:t>
      </w:r>
    </w:p>
    <w:p w:rsidR="00166BA1" w:rsidRDefault="00166BA1" w:rsidP="006C139B">
      <w:pPr>
        <w:pStyle w:val="BodyText"/>
        <w:numPr>
          <w:ilvl w:val="1"/>
          <w:numId w:val="29"/>
        </w:numPr>
      </w:pPr>
      <w:r>
        <w:t>Phải chạy nhanh khi được thực thi.</w:t>
      </w:r>
    </w:p>
    <w:p w:rsidR="00146ED7" w:rsidRDefault="00C94982" w:rsidP="00146ED7">
      <w:pPr>
        <w:pStyle w:val="Heading3"/>
      </w:pPr>
      <w:bookmarkStart w:id="16" w:name="_Toc277192383"/>
      <w:r>
        <w:t>Integration</w:t>
      </w:r>
      <w:r w:rsidR="00146ED7">
        <w:t xml:space="preserve"> testing</w:t>
      </w:r>
      <w:bookmarkEnd w:id="16"/>
    </w:p>
    <w:p w:rsidR="00146ED7" w:rsidRDefault="003632A1" w:rsidP="00146ED7">
      <w:pPr>
        <w:pStyle w:val="BodyText"/>
        <w:numPr>
          <w:ilvl w:val="0"/>
          <w:numId w:val="29"/>
        </w:numPr>
      </w:pPr>
      <w:r>
        <w:t>Hệ thống</w:t>
      </w:r>
      <w:r w:rsidR="00146ED7">
        <w:t xml:space="preserve"> đã đượ</w:t>
      </w:r>
      <w:r w:rsidR="00C52166">
        <w:t xml:space="preserve">c </w:t>
      </w:r>
      <w:r w:rsidR="00FA087E">
        <w:t>Integration</w:t>
      </w:r>
      <w:r w:rsidR="00C52166">
        <w:t xml:space="preserve"> testing và đáp ứng đầy đủ các yêu cầu </w:t>
      </w:r>
      <w:r w:rsidR="00FA087E">
        <w:t>về tích hợp trong SDS</w:t>
      </w:r>
      <w:r w:rsidR="00C52166">
        <w:t>.</w:t>
      </w:r>
    </w:p>
    <w:p w:rsidR="00CB623C" w:rsidRDefault="00CB623C" w:rsidP="00146ED7">
      <w:pPr>
        <w:pStyle w:val="BodyText"/>
        <w:numPr>
          <w:ilvl w:val="0"/>
          <w:numId w:val="29"/>
        </w:numPr>
      </w:pPr>
      <w:r>
        <w:t>Phải đảm bảo các unit test được test đầy đủ và toàn diện</w:t>
      </w:r>
    </w:p>
    <w:p w:rsidR="00146ED7" w:rsidRDefault="00FA087E" w:rsidP="00146ED7">
      <w:pPr>
        <w:pStyle w:val="BodyText"/>
        <w:numPr>
          <w:ilvl w:val="0"/>
          <w:numId w:val="29"/>
        </w:numPr>
      </w:pPr>
      <w:r>
        <w:t>Integration</w:t>
      </w:r>
      <w:r w:rsidR="00146ED7">
        <w:t xml:space="preserve"> testc</w:t>
      </w:r>
      <w:r w:rsidR="00AF6AB0">
        <w:t>ases và test reports phải rõ ràng và đầy đủ. Các tài liệu này sẽ được cập nhật liên tục trong suốt chu kỳ phát triển dự án.</w:t>
      </w:r>
    </w:p>
    <w:p w:rsidR="00146ED7" w:rsidRDefault="00146ED7" w:rsidP="00146ED7">
      <w:pPr>
        <w:pStyle w:val="BodyText"/>
        <w:numPr>
          <w:ilvl w:val="0"/>
          <w:numId w:val="29"/>
        </w:numPr>
      </w:pPr>
      <w:r>
        <w:t xml:space="preserve">Bug </w:t>
      </w:r>
      <w:r w:rsidR="00C67440">
        <w:t>log report</w:t>
      </w:r>
      <w:r>
        <w:t xml:space="preserve"> và danh sách các bug còn tồn đ</w:t>
      </w:r>
      <w:r w:rsidR="00AF6AB0">
        <w:t>ộ</w:t>
      </w:r>
      <w:r>
        <w:t>ng.</w:t>
      </w:r>
    </w:p>
    <w:p w:rsidR="00954718" w:rsidRDefault="00954718" w:rsidP="00146ED7">
      <w:pPr>
        <w:pStyle w:val="BodyText"/>
        <w:numPr>
          <w:ilvl w:val="0"/>
          <w:numId w:val="29"/>
        </w:numPr>
      </w:pPr>
      <w:r>
        <w:t>Trạng thái của bug và bug lifecycle</w:t>
      </w:r>
      <w:r w:rsidR="00CB623C">
        <w:t xml:space="preserve"> phải được báo cáo thường xuyên</w:t>
      </w:r>
    </w:p>
    <w:p w:rsidR="00146ED7" w:rsidRDefault="00C94982" w:rsidP="00146ED7">
      <w:pPr>
        <w:pStyle w:val="Heading3"/>
      </w:pPr>
      <w:bookmarkStart w:id="17" w:name="_Toc277192384"/>
      <w:r>
        <w:t>System</w:t>
      </w:r>
      <w:r w:rsidR="00146ED7">
        <w:t xml:space="preserve"> testing</w:t>
      </w:r>
      <w:bookmarkEnd w:id="17"/>
    </w:p>
    <w:p w:rsidR="00146ED7" w:rsidRDefault="009D74AD" w:rsidP="00146ED7">
      <w:pPr>
        <w:pStyle w:val="BodyText"/>
        <w:numPr>
          <w:ilvl w:val="0"/>
          <w:numId w:val="29"/>
        </w:numPr>
      </w:pPr>
      <w:r>
        <w:t>Các Quality attributes</w:t>
      </w:r>
      <w:r w:rsidR="0033425A">
        <w:t xml:space="preserve"> </w:t>
      </w:r>
      <w:r w:rsidR="00C52166">
        <w:t>trong SRS</w:t>
      </w:r>
      <w:r>
        <w:t xml:space="preserve"> phải được test đầy đủ.</w:t>
      </w:r>
    </w:p>
    <w:p w:rsidR="00305D23" w:rsidRDefault="00305D23" w:rsidP="004A74E0">
      <w:pPr>
        <w:pStyle w:val="BodyText"/>
        <w:numPr>
          <w:ilvl w:val="0"/>
          <w:numId w:val="29"/>
        </w:numPr>
      </w:pPr>
      <w:r>
        <w:lastRenderedPageBreak/>
        <w:t>Các chức năng (functionalities) được mô tả trong các usecase ở SRS phải được test đầy đủ.</w:t>
      </w:r>
    </w:p>
    <w:p w:rsidR="00146ED7" w:rsidRDefault="009D74AD" w:rsidP="00146ED7">
      <w:pPr>
        <w:pStyle w:val="BodyText"/>
        <w:numPr>
          <w:ilvl w:val="0"/>
          <w:numId w:val="29"/>
        </w:numPr>
      </w:pPr>
      <w:r>
        <w:t>System testcases và t</w:t>
      </w:r>
      <w:r w:rsidR="00146ED7">
        <w:t>est reports</w:t>
      </w:r>
      <w:r w:rsidR="00C67440">
        <w:t xml:space="preserve"> phải rõ ràng và đầy đủ. Các tài liệu này sẽ được cập nhật liên tục trong suốt chu kỳ phát triển dự án</w:t>
      </w:r>
      <w:r w:rsidR="00146ED7">
        <w:t>.</w:t>
      </w:r>
    </w:p>
    <w:p w:rsidR="00146ED7" w:rsidRDefault="00146ED7" w:rsidP="00146ED7">
      <w:pPr>
        <w:pStyle w:val="BodyText"/>
        <w:numPr>
          <w:ilvl w:val="0"/>
          <w:numId w:val="29"/>
        </w:numPr>
      </w:pPr>
      <w:r>
        <w:t>Bug log report và danh sách các bug còn tồn đ</w:t>
      </w:r>
      <w:r w:rsidR="00C67440">
        <w:t>ộ</w:t>
      </w:r>
      <w:r>
        <w:t>ng.</w:t>
      </w:r>
    </w:p>
    <w:p w:rsidR="00954718" w:rsidRDefault="00954718" w:rsidP="00954718">
      <w:pPr>
        <w:pStyle w:val="BodyText"/>
        <w:numPr>
          <w:ilvl w:val="0"/>
          <w:numId w:val="29"/>
        </w:numPr>
      </w:pPr>
      <w:r>
        <w:t>Trạng thái của bug và bug lifecycle</w:t>
      </w:r>
      <w:r w:rsidR="00CB623C">
        <w:t xml:space="preserve"> được báo cáo thường xuyên</w:t>
      </w:r>
    </w:p>
    <w:p w:rsidR="006E7B12" w:rsidRDefault="006E7B12" w:rsidP="006E7B12">
      <w:pPr>
        <w:pStyle w:val="Heading3"/>
      </w:pPr>
      <w:bookmarkStart w:id="18" w:name="_Toc277192385"/>
      <w:r>
        <w:t>Acceptance testing</w:t>
      </w:r>
      <w:bookmarkEnd w:id="18"/>
    </w:p>
    <w:p w:rsidR="006E7B12" w:rsidRDefault="006E7B12" w:rsidP="00954718">
      <w:pPr>
        <w:pStyle w:val="BodyText"/>
        <w:numPr>
          <w:ilvl w:val="0"/>
          <w:numId w:val="41"/>
        </w:numPr>
      </w:pPr>
      <w:r>
        <w:t>Các Acceptance testcases phải được test đầy đủ tại môi trường của user.</w:t>
      </w:r>
    </w:p>
    <w:p w:rsidR="00CB31F9" w:rsidRPr="00CB31F9" w:rsidRDefault="00CB31F9" w:rsidP="00CB31F9">
      <w:pPr>
        <w:pStyle w:val="BodyText"/>
        <w:spacing w:before="0" w:after="120"/>
        <w:ind w:left="360"/>
        <w:rPr>
          <w:color w:val="000000"/>
        </w:rPr>
      </w:pPr>
    </w:p>
    <w:p w:rsidR="00A43AD3" w:rsidRDefault="00372CA1">
      <w:pPr>
        <w:pStyle w:val="Heading1"/>
      </w:pPr>
      <w:bookmarkStart w:id="19" w:name="_Toc277192386"/>
      <w:r>
        <w:lastRenderedPageBreak/>
        <w:t>KẾ HOẠCH TEST (SCHEDULE)</w:t>
      </w:r>
      <w:bookmarkEnd w:id="19"/>
    </w:p>
    <w:p w:rsidR="004B577A" w:rsidRDefault="004847C8" w:rsidP="004847C8">
      <w:pPr>
        <w:pStyle w:val="BodyText"/>
      </w:pPr>
      <w:r>
        <w:t xml:space="preserve">Kế hoạch test cho </w:t>
      </w:r>
      <w:r w:rsidR="00312034">
        <w:t>ATU</w:t>
      </w:r>
      <w:r>
        <w:t xml:space="preserve"> sẽ được lập và thực hiện cho </w:t>
      </w:r>
      <w:r w:rsidR="001C14F7">
        <w:t>Integration</w:t>
      </w:r>
      <w:r>
        <w:t xml:space="preserve"> testing và </w:t>
      </w:r>
      <w:r w:rsidR="001C14F7">
        <w:t>System</w:t>
      </w:r>
      <w:r>
        <w:t xml:space="preserve"> testing</w:t>
      </w:r>
      <w:r w:rsidR="002573BE">
        <w:t xml:space="preserve">. </w:t>
      </w:r>
      <w:r w:rsidR="001C14F7">
        <w:t>Kế hoạch huấn luyện và thực hiện</w:t>
      </w:r>
      <w:r w:rsidR="002573BE">
        <w:t xml:space="preserve"> Unit testing</w:t>
      </w:r>
      <w:r w:rsidR="001C14F7">
        <w:t xml:space="preserve"> sẽ được mô tả cụ thể trong Master plan</w:t>
      </w:r>
      <w:r w:rsidR="002573BE">
        <w:t>.</w:t>
      </w:r>
    </w:p>
    <w:p w:rsidR="00F3171A" w:rsidRDefault="00AE5638" w:rsidP="00AE5638">
      <w:pPr>
        <w:pStyle w:val="Caption"/>
        <w:spacing w:after="120"/>
      </w:pPr>
      <w:bookmarkStart w:id="20" w:name="_Toc277192407"/>
      <w:r>
        <w:t xml:space="preserve">Bảng </w:t>
      </w:r>
      <w:r w:rsidR="00396F34">
        <w:fldChar w:fldCharType="begin"/>
      </w:r>
      <w:r w:rsidR="002868B9">
        <w:instrText xml:space="preserve"> SEQ Table \* ARABIC </w:instrText>
      </w:r>
      <w:r w:rsidR="00396F34">
        <w:fldChar w:fldCharType="separate"/>
      </w:r>
      <w:r>
        <w:t>1</w:t>
      </w:r>
      <w:r w:rsidR="00396F34">
        <w:fldChar w:fldCharType="end"/>
      </w:r>
      <w:r>
        <w:tab/>
      </w:r>
      <w:r w:rsidR="00ED4203">
        <w:t>Kế hoạch thực hiện</w:t>
      </w:r>
      <w:bookmarkEnd w:id="20"/>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38"/>
        <w:gridCol w:w="3182"/>
        <w:gridCol w:w="1462"/>
        <w:gridCol w:w="1377"/>
        <w:gridCol w:w="1377"/>
      </w:tblGrid>
      <w:tr w:rsidR="00994468" w:rsidRPr="00E71A37" w:rsidTr="000727BD">
        <w:tc>
          <w:tcPr>
            <w:tcW w:w="738" w:type="dxa"/>
            <w:shd w:val="clear" w:color="auto" w:fill="E5DFEC"/>
          </w:tcPr>
          <w:p w:rsidR="00994468" w:rsidRPr="00E71A37" w:rsidRDefault="00994468" w:rsidP="002222A3">
            <w:pPr>
              <w:pStyle w:val="BodyText"/>
              <w:ind w:left="0"/>
              <w:jc w:val="center"/>
              <w:rPr>
                <w:b/>
              </w:rPr>
            </w:pPr>
            <w:r>
              <w:rPr>
                <w:b/>
              </w:rPr>
              <w:t>STT</w:t>
            </w:r>
          </w:p>
        </w:tc>
        <w:tc>
          <w:tcPr>
            <w:tcW w:w="3182" w:type="dxa"/>
            <w:shd w:val="clear" w:color="auto" w:fill="E5DFEC"/>
          </w:tcPr>
          <w:p w:rsidR="00994468" w:rsidRPr="00E71A37" w:rsidRDefault="00994468" w:rsidP="002222A3">
            <w:pPr>
              <w:pStyle w:val="BodyText"/>
              <w:ind w:left="0"/>
              <w:jc w:val="center"/>
              <w:rPr>
                <w:b/>
              </w:rPr>
            </w:pPr>
            <w:r w:rsidRPr="00E71A37">
              <w:rPr>
                <w:b/>
              </w:rPr>
              <w:t>Mô tả</w:t>
            </w:r>
          </w:p>
        </w:tc>
        <w:tc>
          <w:tcPr>
            <w:tcW w:w="1462" w:type="dxa"/>
            <w:shd w:val="clear" w:color="auto" w:fill="E5DFEC"/>
          </w:tcPr>
          <w:p w:rsidR="00994468" w:rsidRPr="00E71A37" w:rsidRDefault="00994468" w:rsidP="002222A3">
            <w:pPr>
              <w:pStyle w:val="BodyText"/>
              <w:ind w:left="0"/>
              <w:jc w:val="center"/>
              <w:rPr>
                <w:b/>
              </w:rPr>
            </w:pPr>
            <w:r>
              <w:rPr>
                <w:b/>
              </w:rPr>
              <w:t>Ngày bắt đầu</w:t>
            </w:r>
          </w:p>
        </w:tc>
        <w:tc>
          <w:tcPr>
            <w:tcW w:w="1377" w:type="dxa"/>
            <w:shd w:val="clear" w:color="auto" w:fill="E5DFEC"/>
          </w:tcPr>
          <w:p w:rsidR="00994468" w:rsidRPr="00E71A37" w:rsidRDefault="00994468" w:rsidP="002222A3">
            <w:pPr>
              <w:pStyle w:val="BodyText"/>
              <w:ind w:left="0"/>
              <w:jc w:val="center"/>
              <w:rPr>
                <w:b/>
              </w:rPr>
            </w:pPr>
            <w:r>
              <w:rPr>
                <w:b/>
              </w:rPr>
              <w:t>Ngày kết thúc</w:t>
            </w:r>
          </w:p>
        </w:tc>
        <w:tc>
          <w:tcPr>
            <w:tcW w:w="1377" w:type="dxa"/>
            <w:shd w:val="clear" w:color="auto" w:fill="E5DFEC"/>
          </w:tcPr>
          <w:p w:rsidR="00994468" w:rsidRPr="00E71A37" w:rsidRDefault="00994468" w:rsidP="002222A3">
            <w:pPr>
              <w:pStyle w:val="BodyText"/>
              <w:ind w:left="0"/>
              <w:jc w:val="center"/>
              <w:rPr>
                <w:b/>
              </w:rPr>
            </w:pPr>
            <w:r>
              <w:rPr>
                <w:b/>
              </w:rPr>
              <w:t>Nhân sự</w:t>
            </w:r>
          </w:p>
        </w:tc>
      </w:tr>
      <w:tr w:rsidR="000727BD" w:rsidTr="002222A3">
        <w:tc>
          <w:tcPr>
            <w:tcW w:w="8136" w:type="dxa"/>
            <w:gridSpan w:val="5"/>
          </w:tcPr>
          <w:p w:rsidR="000727BD" w:rsidRPr="0007044D" w:rsidRDefault="0007044D" w:rsidP="002222A3">
            <w:pPr>
              <w:pStyle w:val="BodyText"/>
              <w:ind w:left="0"/>
              <w:jc w:val="both"/>
              <w:rPr>
                <w:b/>
              </w:rPr>
            </w:pPr>
            <w:r>
              <w:rPr>
                <w:b/>
              </w:rPr>
              <w:t>Test documentation</w:t>
            </w:r>
          </w:p>
        </w:tc>
      </w:tr>
      <w:tr w:rsidR="00994468" w:rsidTr="000727BD">
        <w:tc>
          <w:tcPr>
            <w:tcW w:w="738" w:type="dxa"/>
          </w:tcPr>
          <w:p w:rsidR="00994468" w:rsidRDefault="00994468" w:rsidP="00E44801">
            <w:pPr>
              <w:pStyle w:val="BodyText"/>
              <w:ind w:left="0"/>
              <w:jc w:val="center"/>
            </w:pPr>
          </w:p>
        </w:tc>
        <w:tc>
          <w:tcPr>
            <w:tcW w:w="3182" w:type="dxa"/>
          </w:tcPr>
          <w:p w:rsidR="00994468" w:rsidRDefault="00994468" w:rsidP="002222A3">
            <w:pPr>
              <w:pStyle w:val="BodyText"/>
              <w:ind w:left="0"/>
              <w:jc w:val="both"/>
            </w:pPr>
          </w:p>
        </w:tc>
        <w:tc>
          <w:tcPr>
            <w:tcW w:w="1462" w:type="dxa"/>
          </w:tcPr>
          <w:p w:rsidR="00994468" w:rsidRDefault="00994468" w:rsidP="002222A3">
            <w:pPr>
              <w:pStyle w:val="BodyText"/>
              <w:ind w:left="0"/>
              <w:jc w:val="both"/>
            </w:pPr>
          </w:p>
        </w:tc>
        <w:tc>
          <w:tcPr>
            <w:tcW w:w="1377" w:type="dxa"/>
          </w:tcPr>
          <w:p w:rsidR="00994468" w:rsidRDefault="00994468" w:rsidP="002222A3">
            <w:pPr>
              <w:pStyle w:val="BodyText"/>
              <w:ind w:left="0"/>
              <w:jc w:val="both"/>
            </w:pPr>
          </w:p>
        </w:tc>
        <w:tc>
          <w:tcPr>
            <w:tcW w:w="1377" w:type="dxa"/>
          </w:tcPr>
          <w:p w:rsidR="00994468" w:rsidRDefault="00994468" w:rsidP="006A6725">
            <w:pPr>
              <w:pStyle w:val="BodyText"/>
              <w:ind w:left="0"/>
              <w:jc w:val="both"/>
            </w:pPr>
          </w:p>
        </w:tc>
      </w:tr>
      <w:tr w:rsidR="00E44801" w:rsidTr="00CB623C">
        <w:trPr>
          <w:trHeight w:val="701"/>
        </w:trPr>
        <w:tc>
          <w:tcPr>
            <w:tcW w:w="738" w:type="dxa"/>
          </w:tcPr>
          <w:p w:rsidR="00CB623C" w:rsidRDefault="00CB623C" w:rsidP="00E44801">
            <w:pPr>
              <w:pStyle w:val="BodyText"/>
              <w:ind w:left="0"/>
              <w:jc w:val="center"/>
            </w:pPr>
          </w:p>
        </w:tc>
        <w:tc>
          <w:tcPr>
            <w:tcW w:w="3182" w:type="dxa"/>
          </w:tcPr>
          <w:p w:rsidR="00E44801" w:rsidRDefault="00E44801" w:rsidP="002222A3">
            <w:pPr>
              <w:pStyle w:val="BodyText"/>
              <w:ind w:left="0"/>
              <w:jc w:val="both"/>
            </w:pPr>
          </w:p>
        </w:tc>
        <w:tc>
          <w:tcPr>
            <w:tcW w:w="1462" w:type="dxa"/>
          </w:tcPr>
          <w:p w:rsidR="00E44801" w:rsidRDefault="00E44801" w:rsidP="002222A3">
            <w:pPr>
              <w:pStyle w:val="BodyText"/>
              <w:ind w:left="0"/>
              <w:jc w:val="both"/>
            </w:pPr>
          </w:p>
        </w:tc>
        <w:tc>
          <w:tcPr>
            <w:tcW w:w="1377" w:type="dxa"/>
          </w:tcPr>
          <w:p w:rsidR="00E44801" w:rsidRDefault="00E44801" w:rsidP="002222A3">
            <w:pPr>
              <w:pStyle w:val="BodyText"/>
              <w:ind w:left="0"/>
              <w:jc w:val="both"/>
            </w:pPr>
          </w:p>
        </w:tc>
        <w:tc>
          <w:tcPr>
            <w:tcW w:w="1377" w:type="dxa"/>
          </w:tcPr>
          <w:p w:rsidR="005C30B0" w:rsidRDefault="005C30B0" w:rsidP="006A6725"/>
        </w:tc>
      </w:tr>
      <w:tr w:rsidR="00CB623C" w:rsidTr="00F0039F">
        <w:trPr>
          <w:trHeight w:val="667"/>
        </w:trPr>
        <w:tc>
          <w:tcPr>
            <w:tcW w:w="738" w:type="dxa"/>
          </w:tcPr>
          <w:p w:rsidR="00CB623C" w:rsidRDefault="00CB623C" w:rsidP="00E44801">
            <w:pPr>
              <w:pStyle w:val="BodyText"/>
              <w:ind w:left="0"/>
              <w:jc w:val="center"/>
            </w:pPr>
          </w:p>
        </w:tc>
        <w:tc>
          <w:tcPr>
            <w:tcW w:w="3182" w:type="dxa"/>
          </w:tcPr>
          <w:p w:rsidR="00CB623C" w:rsidRDefault="00CB623C" w:rsidP="00B74202"/>
        </w:tc>
        <w:tc>
          <w:tcPr>
            <w:tcW w:w="1462" w:type="dxa"/>
          </w:tcPr>
          <w:p w:rsidR="00CB623C" w:rsidRDefault="00CB623C" w:rsidP="002222A3">
            <w:pPr>
              <w:pStyle w:val="BodyText"/>
              <w:ind w:left="0"/>
              <w:jc w:val="both"/>
            </w:pPr>
          </w:p>
        </w:tc>
        <w:tc>
          <w:tcPr>
            <w:tcW w:w="1377" w:type="dxa"/>
          </w:tcPr>
          <w:p w:rsidR="00CB623C" w:rsidRDefault="00CB623C" w:rsidP="002222A3">
            <w:pPr>
              <w:pStyle w:val="BodyText"/>
              <w:ind w:left="0"/>
              <w:jc w:val="both"/>
            </w:pPr>
          </w:p>
        </w:tc>
        <w:tc>
          <w:tcPr>
            <w:tcW w:w="1377" w:type="dxa"/>
          </w:tcPr>
          <w:p w:rsidR="00CB623C" w:rsidRDefault="00CB623C" w:rsidP="006A6725"/>
        </w:tc>
      </w:tr>
      <w:tr w:rsidR="00F0039F" w:rsidTr="00F0039F">
        <w:trPr>
          <w:trHeight w:val="679"/>
        </w:trPr>
        <w:tc>
          <w:tcPr>
            <w:tcW w:w="738" w:type="dxa"/>
          </w:tcPr>
          <w:p w:rsidR="00F0039F" w:rsidRDefault="00F0039F" w:rsidP="00E44801">
            <w:pPr>
              <w:pStyle w:val="BodyText"/>
              <w:ind w:left="0"/>
              <w:jc w:val="center"/>
            </w:pPr>
          </w:p>
        </w:tc>
        <w:tc>
          <w:tcPr>
            <w:tcW w:w="3182" w:type="dxa"/>
          </w:tcPr>
          <w:p w:rsidR="00F0039F" w:rsidRDefault="00F0039F" w:rsidP="00B74202"/>
        </w:tc>
        <w:tc>
          <w:tcPr>
            <w:tcW w:w="1462" w:type="dxa"/>
          </w:tcPr>
          <w:p w:rsidR="00F0039F" w:rsidRDefault="00F0039F" w:rsidP="00BE1CEC">
            <w:pPr>
              <w:pStyle w:val="BodyText"/>
              <w:ind w:left="0"/>
              <w:jc w:val="both"/>
            </w:pPr>
          </w:p>
        </w:tc>
        <w:tc>
          <w:tcPr>
            <w:tcW w:w="1377" w:type="dxa"/>
          </w:tcPr>
          <w:p w:rsidR="00F0039F" w:rsidRDefault="00F0039F" w:rsidP="002222A3">
            <w:pPr>
              <w:pStyle w:val="BodyText"/>
              <w:ind w:left="0"/>
              <w:jc w:val="both"/>
            </w:pPr>
          </w:p>
        </w:tc>
        <w:tc>
          <w:tcPr>
            <w:tcW w:w="1377" w:type="dxa"/>
          </w:tcPr>
          <w:p w:rsidR="00F0039F" w:rsidRDefault="00F0039F" w:rsidP="006A6725"/>
        </w:tc>
      </w:tr>
      <w:tr w:rsidR="0007044D" w:rsidTr="00F0039F">
        <w:tc>
          <w:tcPr>
            <w:tcW w:w="8136" w:type="dxa"/>
            <w:gridSpan w:val="5"/>
            <w:tcBorders>
              <w:bottom w:val="nil"/>
            </w:tcBorders>
          </w:tcPr>
          <w:p w:rsidR="0007044D" w:rsidRDefault="000526FA" w:rsidP="002222A3">
            <w:pPr>
              <w:pStyle w:val="BodyText"/>
              <w:ind w:left="0"/>
              <w:jc w:val="both"/>
            </w:pPr>
            <w:r>
              <w:rPr>
                <w:b/>
              </w:rPr>
              <w:t>Unit</w:t>
            </w:r>
            <w:r w:rsidR="0007044D" w:rsidRPr="0007044D">
              <w:rPr>
                <w:b/>
              </w:rPr>
              <w:t xml:space="preserve"> testing (In-house testing)</w:t>
            </w:r>
          </w:p>
        </w:tc>
      </w:tr>
      <w:tr w:rsidR="00F0039F" w:rsidTr="00F0039F">
        <w:trPr>
          <w:trHeight w:val="252"/>
        </w:trPr>
        <w:tc>
          <w:tcPr>
            <w:tcW w:w="8136" w:type="dxa"/>
            <w:gridSpan w:val="5"/>
            <w:tcBorders>
              <w:top w:val="nil"/>
              <w:bottom w:val="single" w:sz="4" w:space="0" w:color="auto"/>
            </w:tcBorders>
          </w:tcPr>
          <w:p w:rsidR="00F0039F" w:rsidRDefault="00F0039F" w:rsidP="002D7779"/>
        </w:tc>
      </w:tr>
      <w:tr w:rsidR="00E44801" w:rsidTr="000727BD">
        <w:tc>
          <w:tcPr>
            <w:tcW w:w="738" w:type="dxa"/>
          </w:tcPr>
          <w:p w:rsidR="00E44801" w:rsidRDefault="00E44801" w:rsidP="00E44801">
            <w:pPr>
              <w:pStyle w:val="BodyText"/>
              <w:ind w:left="0"/>
              <w:jc w:val="center"/>
            </w:pPr>
          </w:p>
        </w:tc>
        <w:tc>
          <w:tcPr>
            <w:tcW w:w="3182" w:type="dxa"/>
          </w:tcPr>
          <w:p w:rsidR="00E44801" w:rsidRDefault="00E44801" w:rsidP="002D7779"/>
        </w:tc>
        <w:tc>
          <w:tcPr>
            <w:tcW w:w="1462" w:type="dxa"/>
          </w:tcPr>
          <w:p w:rsidR="00E44801" w:rsidRDefault="00E44801" w:rsidP="002670C9">
            <w:pPr>
              <w:pStyle w:val="BodyText"/>
              <w:ind w:left="0"/>
              <w:jc w:val="both"/>
            </w:pPr>
          </w:p>
        </w:tc>
        <w:tc>
          <w:tcPr>
            <w:tcW w:w="1377" w:type="dxa"/>
          </w:tcPr>
          <w:p w:rsidR="00E44801" w:rsidRDefault="00E44801" w:rsidP="002222A3">
            <w:pPr>
              <w:pStyle w:val="BodyText"/>
              <w:ind w:left="0"/>
              <w:jc w:val="both"/>
            </w:pPr>
          </w:p>
        </w:tc>
        <w:tc>
          <w:tcPr>
            <w:tcW w:w="1377" w:type="dxa"/>
          </w:tcPr>
          <w:p w:rsidR="00E44801" w:rsidRDefault="00E44801" w:rsidP="002222A3">
            <w:pPr>
              <w:pStyle w:val="BodyText"/>
              <w:ind w:left="0"/>
              <w:jc w:val="both"/>
            </w:pPr>
          </w:p>
        </w:tc>
      </w:tr>
      <w:tr w:rsidR="00A313BD" w:rsidTr="000727BD">
        <w:tc>
          <w:tcPr>
            <w:tcW w:w="738" w:type="dxa"/>
          </w:tcPr>
          <w:p w:rsidR="00A313BD" w:rsidRDefault="00A313BD" w:rsidP="00E44801">
            <w:pPr>
              <w:pStyle w:val="BodyText"/>
              <w:ind w:left="0"/>
              <w:jc w:val="center"/>
            </w:pPr>
          </w:p>
        </w:tc>
        <w:tc>
          <w:tcPr>
            <w:tcW w:w="3182" w:type="dxa"/>
          </w:tcPr>
          <w:p w:rsidR="00A313BD" w:rsidRDefault="00A313BD" w:rsidP="002D7779"/>
        </w:tc>
        <w:tc>
          <w:tcPr>
            <w:tcW w:w="1462" w:type="dxa"/>
          </w:tcPr>
          <w:p w:rsidR="00A313BD" w:rsidRDefault="00A313BD" w:rsidP="002670C9">
            <w:pPr>
              <w:pStyle w:val="BodyText"/>
              <w:ind w:left="0"/>
              <w:jc w:val="both"/>
            </w:pPr>
          </w:p>
        </w:tc>
        <w:tc>
          <w:tcPr>
            <w:tcW w:w="1377" w:type="dxa"/>
          </w:tcPr>
          <w:p w:rsidR="00A313BD" w:rsidRDefault="00A313BD" w:rsidP="002222A3">
            <w:pPr>
              <w:pStyle w:val="BodyText"/>
              <w:ind w:left="0"/>
              <w:jc w:val="both"/>
            </w:pPr>
          </w:p>
        </w:tc>
        <w:tc>
          <w:tcPr>
            <w:tcW w:w="1377" w:type="dxa"/>
          </w:tcPr>
          <w:p w:rsidR="00A313BD" w:rsidRDefault="00A313BD" w:rsidP="002222A3">
            <w:pPr>
              <w:pStyle w:val="BodyText"/>
              <w:ind w:left="0"/>
              <w:jc w:val="both"/>
            </w:pPr>
          </w:p>
        </w:tc>
      </w:tr>
      <w:tr w:rsidR="006E7B12" w:rsidTr="0033425A">
        <w:tc>
          <w:tcPr>
            <w:tcW w:w="8136" w:type="dxa"/>
            <w:gridSpan w:val="5"/>
          </w:tcPr>
          <w:p w:rsidR="006E7B12" w:rsidRDefault="006E7B12" w:rsidP="0033425A">
            <w:pPr>
              <w:pStyle w:val="BodyText"/>
              <w:ind w:left="0"/>
              <w:jc w:val="both"/>
            </w:pPr>
            <w:r>
              <w:rPr>
                <w:b/>
              </w:rPr>
              <w:t>System</w:t>
            </w:r>
            <w:r w:rsidRPr="0007044D">
              <w:rPr>
                <w:b/>
              </w:rPr>
              <w:t xml:space="preserve"> testing (In-house testing)</w:t>
            </w:r>
          </w:p>
        </w:tc>
      </w:tr>
      <w:tr w:rsidR="00255440" w:rsidTr="00BE1CEC">
        <w:trPr>
          <w:trHeight w:val="552"/>
        </w:trPr>
        <w:tc>
          <w:tcPr>
            <w:tcW w:w="738" w:type="dxa"/>
            <w:tcBorders>
              <w:top w:val="nil"/>
              <w:right w:val="nil"/>
            </w:tcBorders>
          </w:tcPr>
          <w:p w:rsidR="00255440" w:rsidRPr="00D450BE" w:rsidRDefault="00255440" w:rsidP="00CB623C">
            <w:pPr>
              <w:pStyle w:val="BodyText"/>
              <w:ind w:left="0"/>
              <w:jc w:val="center"/>
            </w:pPr>
          </w:p>
        </w:tc>
        <w:tc>
          <w:tcPr>
            <w:tcW w:w="3182" w:type="dxa"/>
            <w:tcBorders>
              <w:top w:val="nil"/>
              <w:left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right w:val="nil"/>
            </w:tcBorders>
          </w:tcPr>
          <w:p w:rsidR="00255440" w:rsidRPr="00D450BE" w:rsidRDefault="00255440" w:rsidP="00CB623C">
            <w:pPr>
              <w:pStyle w:val="BodyText"/>
              <w:ind w:left="0"/>
              <w:jc w:val="both"/>
            </w:pPr>
          </w:p>
        </w:tc>
        <w:tc>
          <w:tcPr>
            <w:tcW w:w="1377" w:type="dxa"/>
            <w:tcBorders>
              <w:top w:val="nil"/>
              <w:left w:val="nil"/>
            </w:tcBorders>
          </w:tcPr>
          <w:p w:rsidR="00255440" w:rsidRPr="00D450BE" w:rsidRDefault="00255440" w:rsidP="00CB623C"/>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Tr="0033425A">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2D7779" w:rsidTr="00255440">
        <w:tc>
          <w:tcPr>
            <w:tcW w:w="8136" w:type="dxa"/>
            <w:gridSpan w:val="5"/>
            <w:tcBorders>
              <w:bottom w:val="nil"/>
            </w:tcBorders>
          </w:tcPr>
          <w:p w:rsidR="002D7779" w:rsidRPr="0007044D" w:rsidRDefault="002D7779" w:rsidP="002222A3">
            <w:pPr>
              <w:pStyle w:val="BodyText"/>
              <w:ind w:left="0"/>
              <w:jc w:val="both"/>
              <w:rPr>
                <w:b/>
              </w:rPr>
            </w:pPr>
            <w:r w:rsidRPr="0007044D">
              <w:rPr>
                <w:b/>
              </w:rPr>
              <w:t>UAT (User acceptance testing)</w:t>
            </w:r>
          </w:p>
        </w:tc>
      </w:tr>
      <w:tr w:rsidR="00255440" w:rsidRPr="00D450BE" w:rsidTr="00BE1CEC">
        <w:trPr>
          <w:trHeight w:val="552"/>
        </w:trPr>
        <w:tc>
          <w:tcPr>
            <w:tcW w:w="3920" w:type="dxa"/>
            <w:gridSpan w:val="2"/>
            <w:tcBorders>
              <w:top w:val="nil"/>
              <w:right w:val="nil"/>
            </w:tcBorders>
          </w:tcPr>
          <w:p w:rsidR="00255440" w:rsidRPr="00D450BE" w:rsidRDefault="00255440" w:rsidP="00CB623C"/>
        </w:tc>
        <w:tc>
          <w:tcPr>
            <w:tcW w:w="1462" w:type="dxa"/>
            <w:tcBorders>
              <w:top w:val="nil"/>
              <w:left w:val="nil"/>
              <w:right w:val="nil"/>
            </w:tcBorders>
          </w:tcPr>
          <w:p w:rsidR="00255440" w:rsidRPr="00D450BE" w:rsidRDefault="00255440" w:rsidP="00CB623C">
            <w:pPr>
              <w:pStyle w:val="BodyText"/>
              <w:ind w:left="0"/>
              <w:jc w:val="both"/>
            </w:pPr>
          </w:p>
        </w:tc>
        <w:tc>
          <w:tcPr>
            <w:tcW w:w="2754" w:type="dxa"/>
            <w:gridSpan w:val="2"/>
            <w:tcBorders>
              <w:top w:val="nil"/>
              <w:left w:val="nil"/>
            </w:tcBorders>
          </w:tcPr>
          <w:p w:rsidR="00255440" w:rsidRPr="00D450BE" w:rsidRDefault="00255440" w:rsidP="00CB623C"/>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B74202">
            <w:pPr>
              <w:rPr>
                <w:lang w:val="fr-FR"/>
              </w:rPr>
            </w:pPr>
          </w:p>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r w:rsidR="00D450BE" w:rsidRPr="00D450BE" w:rsidTr="000727BD">
        <w:tc>
          <w:tcPr>
            <w:tcW w:w="738" w:type="dxa"/>
          </w:tcPr>
          <w:p w:rsidR="00D450BE" w:rsidRPr="00D450BE" w:rsidRDefault="00D450BE" w:rsidP="00CB623C">
            <w:pPr>
              <w:pStyle w:val="BodyText"/>
              <w:ind w:left="0"/>
              <w:jc w:val="center"/>
            </w:pPr>
          </w:p>
        </w:tc>
        <w:tc>
          <w:tcPr>
            <w:tcW w:w="3182" w:type="dxa"/>
          </w:tcPr>
          <w:p w:rsidR="00D450BE" w:rsidRPr="00D450BE" w:rsidRDefault="00D450BE" w:rsidP="00CB623C"/>
        </w:tc>
        <w:tc>
          <w:tcPr>
            <w:tcW w:w="1462"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c>
          <w:tcPr>
            <w:tcW w:w="1377" w:type="dxa"/>
          </w:tcPr>
          <w:p w:rsidR="00D450BE" w:rsidRPr="00D450BE" w:rsidRDefault="00D450BE" w:rsidP="00CB623C">
            <w:pPr>
              <w:pStyle w:val="BodyText"/>
              <w:ind w:left="0"/>
              <w:jc w:val="both"/>
            </w:pPr>
          </w:p>
        </w:tc>
      </w:tr>
    </w:tbl>
    <w:p w:rsidR="00F3171A" w:rsidRDefault="00F3171A" w:rsidP="004847C8">
      <w:pPr>
        <w:pStyle w:val="BodyText"/>
      </w:pPr>
    </w:p>
    <w:p w:rsidR="00502EA8" w:rsidRDefault="00211244" w:rsidP="008E2A62">
      <w:pPr>
        <w:pStyle w:val="Heading1"/>
      </w:pPr>
      <w:bookmarkStart w:id="21" w:name="_Toc277192387"/>
      <w:bookmarkEnd w:id="2"/>
      <w:bookmarkEnd w:id="3"/>
      <w:bookmarkEnd w:id="4"/>
      <w:bookmarkEnd w:id="6"/>
      <w:r>
        <w:lastRenderedPageBreak/>
        <w:t>NHÂN SỰ THAM GIA TEST</w:t>
      </w:r>
      <w:bookmarkEnd w:id="21"/>
    </w:p>
    <w:p w:rsidR="004B577A" w:rsidRDefault="00452669" w:rsidP="008E2A62">
      <w:pPr>
        <w:pStyle w:val="Heading2"/>
      </w:pPr>
      <w:bookmarkStart w:id="22" w:name="_Toc277192388"/>
      <w:r>
        <w:t>THÔNG TIN VỀ NHÓM</w:t>
      </w:r>
      <w:bookmarkEnd w:id="22"/>
    </w:p>
    <w:p w:rsidR="00AE5638" w:rsidRDefault="009F3DAC" w:rsidP="00AE5638">
      <w:pPr>
        <w:pStyle w:val="BodyText"/>
      </w:pPr>
      <w:r>
        <w:t>Nhóm test sẽ gồm 2</w:t>
      </w:r>
      <w:r w:rsidR="00AE5638">
        <w:t xml:space="preserve"> người ở giai đoạn thực hiện các test documents. Khi vào giai đoạn </w:t>
      </w:r>
      <w:r w:rsidR="00F15D34">
        <w:t>Integration &amp; System</w:t>
      </w:r>
      <w:r w:rsidR="00AE5638">
        <w:t xml:space="preserve"> tes</w:t>
      </w:r>
      <w:r w:rsidR="00954718">
        <w:t>ting sẽ bổ sung thêm nhân sự là các tester</w:t>
      </w:r>
    </w:p>
    <w:p w:rsidR="00307162" w:rsidRDefault="00307162" w:rsidP="00307162">
      <w:pPr>
        <w:pStyle w:val="BodyText"/>
        <w:numPr>
          <w:ilvl w:val="0"/>
          <w:numId w:val="29"/>
        </w:numPr>
      </w:pPr>
      <w:r>
        <w:t>Trưởng nhóm test (Test leader):</w:t>
      </w:r>
      <w:r w:rsidR="002D7779">
        <w:t xml:space="preserve"> </w:t>
      </w:r>
      <w:r w:rsidR="009F3DAC">
        <w:t xml:space="preserve"> Hiệp Tạ</w:t>
      </w:r>
    </w:p>
    <w:p w:rsidR="00937ED2" w:rsidRDefault="00937ED2" w:rsidP="00307162">
      <w:pPr>
        <w:pStyle w:val="BodyText"/>
        <w:numPr>
          <w:ilvl w:val="0"/>
          <w:numId w:val="29"/>
        </w:numPr>
      </w:pPr>
      <w:r>
        <w:t>Tester:</w:t>
      </w:r>
      <w:r w:rsidR="00D450BE">
        <w:t xml:space="preserve">  </w:t>
      </w:r>
      <w:r w:rsidR="009F3DAC">
        <w:t>Tuấn Lại , Huy Huỳnh , Đạt Trần</w:t>
      </w:r>
    </w:p>
    <w:p w:rsidR="00307162" w:rsidRPr="00AE5638" w:rsidRDefault="00307162" w:rsidP="00307162">
      <w:pPr>
        <w:pStyle w:val="BodyText"/>
        <w:numPr>
          <w:ilvl w:val="0"/>
          <w:numId w:val="29"/>
        </w:numPr>
      </w:pPr>
      <w:r>
        <w:t>Document writer:</w:t>
      </w:r>
      <w:r w:rsidR="002D7779">
        <w:t xml:space="preserve"> </w:t>
      </w:r>
      <w:r w:rsidR="009F3DAC">
        <w:t>Hà Thanh , Hồng Phúc</w:t>
      </w:r>
    </w:p>
    <w:p w:rsidR="00452669" w:rsidRDefault="00452669" w:rsidP="00452669">
      <w:pPr>
        <w:pStyle w:val="Heading2"/>
      </w:pPr>
      <w:bookmarkStart w:id="23" w:name="_Toc277192389"/>
      <w:r>
        <w:t>KẾ HOẠCH HUẤN LUYỆN</w:t>
      </w:r>
      <w:bookmarkEnd w:id="23"/>
    </w:p>
    <w:p w:rsidR="00307162" w:rsidRDefault="00307162" w:rsidP="00307162">
      <w:pPr>
        <w:pStyle w:val="Caption"/>
        <w:spacing w:after="120"/>
      </w:pPr>
      <w:bookmarkStart w:id="24" w:name="_Toc277192408"/>
      <w:r>
        <w:t xml:space="preserve">Bảng </w:t>
      </w:r>
      <w:r w:rsidR="00396F34">
        <w:fldChar w:fldCharType="begin"/>
      </w:r>
      <w:r w:rsidR="002868B9">
        <w:instrText xml:space="preserve"> SEQ Table \* ARABIC </w:instrText>
      </w:r>
      <w:r w:rsidR="00396F34">
        <w:fldChar w:fldCharType="separate"/>
      </w:r>
      <w:r w:rsidR="00ED4203">
        <w:rPr>
          <w:noProof/>
        </w:rPr>
        <w:t>2</w:t>
      </w:r>
      <w:r w:rsidR="00396F34">
        <w:rPr>
          <w:noProof/>
        </w:rPr>
        <w:fldChar w:fldCharType="end"/>
      </w:r>
      <w:r>
        <w:tab/>
        <w:t>Kế hoạch huấn luyện</w:t>
      </w:r>
      <w:bookmarkEnd w:id="24"/>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tblPr>
      <w:tblGrid>
        <w:gridCol w:w="715"/>
        <w:gridCol w:w="2280"/>
        <w:gridCol w:w="1514"/>
        <w:gridCol w:w="1186"/>
        <w:gridCol w:w="1350"/>
        <w:gridCol w:w="1105"/>
      </w:tblGrid>
      <w:tr w:rsidR="00307162" w:rsidRPr="00E71A37" w:rsidTr="009F3DAC">
        <w:tc>
          <w:tcPr>
            <w:tcW w:w="715" w:type="dxa"/>
            <w:shd w:val="clear" w:color="auto" w:fill="E5DFEC"/>
          </w:tcPr>
          <w:p w:rsidR="00307162" w:rsidRPr="00E71A37" w:rsidRDefault="00307162" w:rsidP="002222A3">
            <w:pPr>
              <w:pStyle w:val="BodyText"/>
              <w:ind w:left="0"/>
              <w:jc w:val="center"/>
              <w:rPr>
                <w:b/>
              </w:rPr>
            </w:pPr>
            <w:r>
              <w:rPr>
                <w:b/>
              </w:rPr>
              <w:t>STT</w:t>
            </w:r>
          </w:p>
        </w:tc>
        <w:tc>
          <w:tcPr>
            <w:tcW w:w="2280" w:type="dxa"/>
            <w:shd w:val="clear" w:color="auto" w:fill="E5DFEC"/>
          </w:tcPr>
          <w:p w:rsidR="00307162" w:rsidRPr="00E71A37" w:rsidRDefault="00307162" w:rsidP="002222A3">
            <w:pPr>
              <w:pStyle w:val="BodyText"/>
              <w:ind w:left="0"/>
              <w:jc w:val="center"/>
              <w:rPr>
                <w:b/>
              </w:rPr>
            </w:pPr>
            <w:r w:rsidRPr="00E71A37">
              <w:rPr>
                <w:b/>
              </w:rPr>
              <w:t>Mô tả</w:t>
            </w:r>
          </w:p>
        </w:tc>
        <w:tc>
          <w:tcPr>
            <w:tcW w:w="1514" w:type="dxa"/>
            <w:shd w:val="clear" w:color="auto" w:fill="E5DFEC"/>
          </w:tcPr>
          <w:p w:rsidR="00307162" w:rsidRPr="00E71A37" w:rsidRDefault="00307162" w:rsidP="002222A3">
            <w:pPr>
              <w:pStyle w:val="BodyText"/>
              <w:ind w:left="0"/>
              <w:jc w:val="center"/>
              <w:rPr>
                <w:b/>
              </w:rPr>
            </w:pPr>
            <w:r>
              <w:rPr>
                <w:b/>
              </w:rPr>
              <w:t>Ngày bắt đầu</w:t>
            </w:r>
          </w:p>
        </w:tc>
        <w:tc>
          <w:tcPr>
            <w:tcW w:w="1186" w:type="dxa"/>
            <w:shd w:val="clear" w:color="auto" w:fill="E5DFEC"/>
          </w:tcPr>
          <w:p w:rsidR="00307162" w:rsidRPr="00E71A37" w:rsidRDefault="00307162" w:rsidP="002222A3">
            <w:pPr>
              <w:pStyle w:val="BodyText"/>
              <w:ind w:left="0"/>
              <w:jc w:val="center"/>
              <w:rPr>
                <w:b/>
              </w:rPr>
            </w:pPr>
            <w:r>
              <w:rPr>
                <w:b/>
              </w:rPr>
              <w:t>Ngày kết thúc</w:t>
            </w:r>
          </w:p>
        </w:tc>
        <w:tc>
          <w:tcPr>
            <w:tcW w:w="1350" w:type="dxa"/>
            <w:shd w:val="clear" w:color="auto" w:fill="E5DFEC"/>
          </w:tcPr>
          <w:p w:rsidR="00307162" w:rsidRPr="00E71A37" w:rsidRDefault="00307162" w:rsidP="002222A3">
            <w:pPr>
              <w:pStyle w:val="BodyText"/>
              <w:ind w:left="0"/>
              <w:jc w:val="center"/>
              <w:rPr>
                <w:b/>
              </w:rPr>
            </w:pPr>
            <w:r>
              <w:rPr>
                <w:b/>
              </w:rPr>
              <w:t>Nhân sự</w:t>
            </w:r>
          </w:p>
        </w:tc>
        <w:tc>
          <w:tcPr>
            <w:tcW w:w="1105" w:type="dxa"/>
            <w:shd w:val="clear" w:color="auto" w:fill="E5DFEC"/>
          </w:tcPr>
          <w:p w:rsidR="00307162" w:rsidRDefault="00307162" w:rsidP="002222A3">
            <w:pPr>
              <w:pStyle w:val="BodyText"/>
              <w:ind w:left="0"/>
              <w:jc w:val="center"/>
              <w:rPr>
                <w:b/>
              </w:rPr>
            </w:pPr>
            <w:r>
              <w:rPr>
                <w:b/>
              </w:rPr>
              <w:t>Người hướng dẫn</w:t>
            </w:r>
          </w:p>
        </w:tc>
      </w:tr>
      <w:tr w:rsidR="00307162" w:rsidTr="009F3DAC">
        <w:tc>
          <w:tcPr>
            <w:tcW w:w="715" w:type="dxa"/>
          </w:tcPr>
          <w:p w:rsidR="00307162" w:rsidRDefault="00307162" w:rsidP="002222A3">
            <w:pPr>
              <w:pStyle w:val="BodyText"/>
              <w:ind w:left="0"/>
              <w:jc w:val="center"/>
            </w:pPr>
          </w:p>
        </w:tc>
        <w:tc>
          <w:tcPr>
            <w:tcW w:w="2280" w:type="dxa"/>
          </w:tcPr>
          <w:p w:rsidR="00307162" w:rsidRDefault="009F3DAC" w:rsidP="002D7779">
            <w:r>
              <w:t>Train working environment on TFS</w:t>
            </w:r>
          </w:p>
        </w:tc>
        <w:tc>
          <w:tcPr>
            <w:tcW w:w="1514" w:type="dxa"/>
          </w:tcPr>
          <w:p w:rsidR="00307162" w:rsidRDefault="009F3DAC" w:rsidP="002222A3">
            <w:pPr>
              <w:pStyle w:val="BodyText"/>
              <w:ind w:left="0"/>
              <w:jc w:val="both"/>
            </w:pPr>
            <w:r>
              <w:t>5/10/2011</w:t>
            </w:r>
          </w:p>
        </w:tc>
        <w:tc>
          <w:tcPr>
            <w:tcW w:w="1186" w:type="dxa"/>
          </w:tcPr>
          <w:p w:rsidR="00307162" w:rsidRDefault="009F3DAC" w:rsidP="002222A3">
            <w:pPr>
              <w:pStyle w:val="BodyText"/>
              <w:ind w:left="0"/>
              <w:jc w:val="both"/>
            </w:pPr>
            <w:r>
              <w:t>5/12/2011</w:t>
            </w:r>
          </w:p>
        </w:tc>
        <w:tc>
          <w:tcPr>
            <w:tcW w:w="1350" w:type="dxa"/>
          </w:tcPr>
          <w:p w:rsidR="00307162" w:rsidRDefault="009F3DAC" w:rsidP="002222A3">
            <w:pPr>
              <w:pStyle w:val="BodyText"/>
              <w:ind w:left="0"/>
              <w:jc w:val="both"/>
            </w:pPr>
            <w:r>
              <w:t>7 memsbers</w:t>
            </w:r>
          </w:p>
        </w:tc>
        <w:tc>
          <w:tcPr>
            <w:tcW w:w="1105" w:type="dxa"/>
          </w:tcPr>
          <w:p w:rsidR="00307162" w:rsidRDefault="009F3DAC" w:rsidP="002222A3">
            <w:pPr>
              <w:pStyle w:val="BodyText"/>
              <w:ind w:left="0"/>
              <w:jc w:val="both"/>
            </w:pPr>
            <w:r>
              <w:t>Mr.Quoc</w:t>
            </w:r>
          </w:p>
        </w:tc>
      </w:tr>
      <w:tr w:rsidR="00307162" w:rsidTr="009F3DAC">
        <w:tc>
          <w:tcPr>
            <w:tcW w:w="715" w:type="dxa"/>
          </w:tcPr>
          <w:p w:rsidR="00307162" w:rsidRDefault="00307162" w:rsidP="002222A3">
            <w:pPr>
              <w:pStyle w:val="BodyText"/>
              <w:ind w:left="0"/>
              <w:jc w:val="center"/>
            </w:pPr>
          </w:p>
        </w:tc>
        <w:tc>
          <w:tcPr>
            <w:tcW w:w="2280" w:type="dxa"/>
          </w:tcPr>
          <w:p w:rsidR="00307162" w:rsidRDefault="009F3DAC" w:rsidP="00954718">
            <w:r>
              <w:t xml:space="preserve">Train programming technique </w:t>
            </w:r>
          </w:p>
        </w:tc>
        <w:tc>
          <w:tcPr>
            <w:tcW w:w="1514" w:type="dxa"/>
          </w:tcPr>
          <w:p w:rsidR="00307162" w:rsidRDefault="009F3DAC" w:rsidP="002222A3">
            <w:pPr>
              <w:pStyle w:val="BodyText"/>
              <w:ind w:left="0"/>
              <w:jc w:val="both"/>
            </w:pPr>
            <w:r>
              <w:t>5/12/2011</w:t>
            </w:r>
          </w:p>
        </w:tc>
        <w:tc>
          <w:tcPr>
            <w:tcW w:w="1186" w:type="dxa"/>
          </w:tcPr>
          <w:p w:rsidR="00307162" w:rsidRDefault="009F3DAC" w:rsidP="002222A3">
            <w:pPr>
              <w:pStyle w:val="BodyText"/>
              <w:ind w:left="0"/>
              <w:jc w:val="both"/>
            </w:pPr>
            <w:r>
              <w:t>6/9/2011</w:t>
            </w:r>
          </w:p>
        </w:tc>
        <w:tc>
          <w:tcPr>
            <w:tcW w:w="1350" w:type="dxa"/>
          </w:tcPr>
          <w:p w:rsidR="00307162" w:rsidRDefault="009F3DAC" w:rsidP="002222A3">
            <w:pPr>
              <w:pStyle w:val="BodyText"/>
              <w:ind w:left="0"/>
              <w:jc w:val="both"/>
            </w:pPr>
            <w:r>
              <w:t>7 members</w:t>
            </w:r>
          </w:p>
        </w:tc>
        <w:tc>
          <w:tcPr>
            <w:tcW w:w="1105" w:type="dxa"/>
          </w:tcPr>
          <w:p w:rsidR="00307162" w:rsidRDefault="009F3DAC" w:rsidP="002222A3">
            <w:pPr>
              <w:pStyle w:val="BodyText"/>
              <w:ind w:left="0"/>
              <w:jc w:val="both"/>
            </w:pPr>
            <w:r>
              <w:t>Mr.Nam</w:t>
            </w:r>
          </w:p>
        </w:tc>
      </w:tr>
    </w:tbl>
    <w:p w:rsidR="00307162" w:rsidRPr="00307162" w:rsidRDefault="00307162" w:rsidP="00307162">
      <w:pPr>
        <w:pStyle w:val="BodyText"/>
      </w:pPr>
    </w:p>
    <w:p w:rsidR="00452669" w:rsidRDefault="00452669" w:rsidP="00452669">
      <w:pPr>
        <w:pStyle w:val="Heading2"/>
      </w:pPr>
      <w:bookmarkStart w:id="25" w:name="_Toc277192390"/>
      <w:r>
        <w:t>VAI TRÒ &amp; TRÁCH NHIỆM</w:t>
      </w:r>
      <w:bookmarkEnd w:id="25"/>
    </w:p>
    <w:p w:rsidR="00452669" w:rsidRDefault="00307162" w:rsidP="00AE5638">
      <w:pPr>
        <w:pStyle w:val="BodyText"/>
        <w:numPr>
          <w:ilvl w:val="0"/>
          <w:numId w:val="29"/>
        </w:numPr>
      </w:pPr>
      <w:r>
        <w:t>Test leader</w:t>
      </w:r>
      <w:r w:rsidR="00AE5638">
        <w:t>:</w:t>
      </w:r>
      <w:r w:rsidR="0002740A">
        <w:t xml:space="preserve"> Chịu trách nhiệm hướng dẫn, lên kế hoạch và theo dõi tiến độ thực hiện công việc của nhóm test. Trực tiếp báo cáo cho PM.</w:t>
      </w:r>
    </w:p>
    <w:p w:rsidR="00890DF2" w:rsidRDefault="00890DF2" w:rsidP="00AE5638">
      <w:pPr>
        <w:pStyle w:val="BodyText"/>
        <w:numPr>
          <w:ilvl w:val="0"/>
          <w:numId w:val="29"/>
        </w:numPr>
      </w:pPr>
      <w:r>
        <w:t>Tester: Thực hiện việc test hệ thống theo các tài liệu testing</w:t>
      </w:r>
      <w:r w:rsidR="006334E8">
        <w:t xml:space="preserve"> và trao đổi với các developer về việc sửa bugs.</w:t>
      </w:r>
      <w:r>
        <w:t xml:space="preserve"> Báo cáo trực tiếp cho Test leader.</w:t>
      </w:r>
    </w:p>
    <w:p w:rsidR="006334E8" w:rsidRPr="00AE5638" w:rsidRDefault="006334E8" w:rsidP="00AE5638">
      <w:pPr>
        <w:pStyle w:val="BodyText"/>
        <w:numPr>
          <w:ilvl w:val="0"/>
          <w:numId w:val="29"/>
        </w:numPr>
      </w:pPr>
      <w:r>
        <w:t>Document writer: Chịu trách nhiệm phát triển các tài liệu test (Test plan, testcases, test report).</w:t>
      </w:r>
    </w:p>
    <w:p w:rsidR="008E2A62" w:rsidRDefault="00211244" w:rsidP="000300D3">
      <w:pPr>
        <w:pStyle w:val="Heading1"/>
      </w:pPr>
      <w:bookmarkStart w:id="26" w:name="_Toc277192391"/>
      <w:r>
        <w:lastRenderedPageBreak/>
        <w:t>MÔI TRƯỜNG TEST (ENVIRONMENT)</w:t>
      </w:r>
      <w:bookmarkEnd w:id="26"/>
    </w:p>
    <w:p w:rsidR="009874C5" w:rsidRDefault="00EB1E51" w:rsidP="009874C5">
      <w:pPr>
        <w:pStyle w:val="Heading2"/>
      </w:pPr>
      <w:bookmarkStart w:id="27" w:name="_Toc277192392"/>
      <w:r>
        <w:t>YÊU CẦU VỀ PHẦN CỨNG (HARDWARE)</w:t>
      </w:r>
      <w:bookmarkEnd w:id="27"/>
    </w:p>
    <w:p w:rsidR="008D49CF" w:rsidRDefault="008D49CF" w:rsidP="008D49CF">
      <w:pPr>
        <w:pStyle w:val="Caption"/>
        <w:spacing w:after="120"/>
      </w:pPr>
      <w:bookmarkStart w:id="28" w:name="_Toc277192409"/>
      <w:r>
        <w:t xml:space="preserve">Bảng </w:t>
      </w:r>
      <w:r w:rsidR="00396F34">
        <w:fldChar w:fldCharType="begin"/>
      </w:r>
      <w:r w:rsidR="002868B9">
        <w:instrText xml:space="preserve"> SEQ Table \* ARABIC </w:instrText>
      </w:r>
      <w:r w:rsidR="00396F34">
        <w:fldChar w:fldCharType="separate"/>
      </w:r>
      <w:r w:rsidR="003D0C28">
        <w:rPr>
          <w:noProof/>
        </w:rPr>
        <w:t>3</w:t>
      </w:r>
      <w:r w:rsidR="00396F34">
        <w:rPr>
          <w:noProof/>
        </w:rPr>
        <w:fldChar w:fldCharType="end"/>
      </w:r>
      <w:r>
        <w:tab/>
        <w:t>Yêu cầu về Hardware</w:t>
      </w:r>
      <w:bookmarkEnd w:id="28"/>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Cấu hình tối thiểu</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Web Server / Application server</w:t>
            </w:r>
          </w:p>
        </w:tc>
        <w:tc>
          <w:tcPr>
            <w:tcW w:w="3460" w:type="dxa"/>
          </w:tcPr>
          <w:p w:rsidR="008D49CF" w:rsidRPr="004D02A5" w:rsidRDefault="000D260F" w:rsidP="002222A3">
            <w:pPr>
              <w:pStyle w:val="BodyText"/>
              <w:ind w:left="0"/>
              <w:jc w:val="both"/>
            </w:pPr>
            <w:r w:rsidRPr="004D02A5">
              <w:t>- CPU:</w:t>
            </w:r>
          </w:p>
          <w:p w:rsidR="000D260F" w:rsidRDefault="000D260F" w:rsidP="002222A3">
            <w:pPr>
              <w:pStyle w:val="BodyText"/>
              <w:ind w:left="0"/>
              <w:jc w:val="both"/>
            </w:pPr>
            <w:r>
              <w:t>Core 2 Duo 2.4 (máy server chuyên dụng)</w:t>
            </w:r>
          </w:p>
          <w:p w:rsidR="000D260F" w:rsidRDefault="000D260F" w:rsidP="002222A3">
            <w:pPr>
              <w:pStyle w:val="BodyText"/>
              <w:ind w:left="0"/>
              <w:jc w:val="both"/>
            </w:pPr>
            <w:r>
              <w:t>- RAM 2.0GB</w:t>
            </w:r>
          </w:p>
          <w:p w:rsidR="000D260F" w:rsidRDefault="000D260F" w:rsidP="002222A3">
            <w:pPr>
              <w:pStyle w:val="BodyText"/>
              <w:ind w:left="0"/>
              <w:jc w:val="both"/>
            </w:pPr>
            <w:r>
              <w:t>- HardDisk: 10GB trống</w:t>
            </w:r>
          </w:p>
        </w:tc>
      </w:tr>
      <w:tr w:rsidR="008D49CF" w:rsidTr="008D49CF">
        <w:tc>
          <w:tcPr>
            <w:tcW w:w="720" w:type="dxa"/>
          </w:tcPr>
          <w:p w:rsidR="008D49CF" w:rsidRDefault="008D49CF" w:rsidP="002222A3">
            <w:pPr>
              <w:pStyle w:val="BodyText"/>
              <w:ind w:left="0"/>
              <w:jc w:val="center"/>
            </w:pPr>
            <w:r>
              <w:t>2</w:t>
            </w:r>
          </w:p>
        </w:tc>
        <w:tc>
          <w:tcPr>
            <w:tcW w:w="2865" w:type="dxa"/>
          </w:tcPr>
          <w:p w:rsidR="008D49CF" w:rsidRDefault="008D49CF" w:rsidP="002222A3">
            <w:pPr>
              <w:pStyle w:val="BodyText"/>
              <w:ind w:left="0"/>
              <w:jc w:val="both"/>
            </w:pPr>
            <w:r>
              <w:t>Work station</w:t>
            </w:r>
          </w:p>
        </w:tc>
        <w:tc>
          <w:tcPr>
            <w:tcW w:w="3460" w:type="dxa"/>
          </w:tcPr>
          <w:p w:rsidR="008D49CF" w:rsidRDefault="000D260F" w:rsidP="002222A3">
            <w:pPr>
              <w:pStyle w:val="BodyText"/>
              <w:ind w:left="0"/>
              <w:jc w:val="both"/>
            </w:pPr>
            <w:r>
              <w:t>Chạy được IE hỗ trợ javascript</w:t>
            </w:r>
          </w:p>
        </w:tc>
      </w:tr>
      <w:tr w:rsidR="00681BA9" w:rsidTr="008D49CF">
        <w:tc>
          <w:tcPr>
            <w:tcW w:w="720" w:type="dxa"/>
          </w:tcPr>
          <w:p w:rsidR="00681BA9" w:rsidRDefault="00681BA9" w:rsidP="002222A3">
            <w:pPr>
              <w:pStyle w:val="BodyText"/>
              <w:ind w:left="0"/>
              <w:jc w:val="center"/>
            </w:pPr>
            <w:r>
              <w:t>3</w:t>
            </w:r>
          </w:p>
        </w:tc>
        <w:tc>
          <w:tcPr>
            <w:tcW w:w="2865" w:type="dxa"/>
          </w:tcPr>
          <w:p w:rsidR="00681BA9" w:rsidRDefault="00681BA9" w:rsidP="002222A3">
            <w:pPr>
              <w:pStyle w:val="BodyText"/>
              <w:ind w:left="0"/>
              <w:jc w:val="both"/>
            </w:pPr>
            <w:r>
              <w:t>Internet Connection</w:t>
            </w:r>
          </w:p>
        </w:tc>
        <w:tc>
          <w:tcPr>
            <w:tcW w:w="3460" w:type="dxa"/>
          </w:tcPr>
          <w:p w:rsidR="00681BA9" w:rsidRDefault="00681BA9" w:rsidP="00681BA9">
            <w:pPr>
              <w:pStyle w:val="BodyText"/>
              <w:ind w:left="0"/>
              <w:jc w:val="both"/>
            </w:pPr>
            <w:r>
              <w:t>-Maximum internet speed: 3mb/s</w:t>
            </w:r>
          </w:p>
        </w:tc>
      </w:tr>
    </w:tbl>
    <w:p w:rsidR="009874C5" w:rsidRDefault="00EB1E51" w:rsidP="009874C5">
      <w:pPr>
        <w:pStyle w:val="Heading2"/>
      </w:pPr>
      <w:bookmarkStart w:id="29" w:name="_Toc277192393"/>
      <w:r>
        <w:t>YÊU CẦU VỀ PHẦN MỀM (SOFTWARE)</w:t>
      </w:r>
      <w:bookmarkEnd w:id="29"/>
    </w:p>
    <w:p w:rsidR="008D49CF" w:rsidRDefault="008D49CF" w:rsidP="008D49CF">
      <w:pPr>
        <w:pStyle w:val="Caption"/>
        <w:spacing w:after="120"/>
      </w:pPr>
      <w:bookmarkStart w:id="30" w:name="_Toc277192410"/>
      <w:r>
        <w:t xml:space="preserve">Bảng </w:t>
      </w:r>
      <w:r w:rsidR="00396F34">
        <w:fldChar w:fldCharType="begin"/>
      </w:r>
      <w:r w:rsidR="002868B9">
        <w:instrText xml:space="preserve"> SEQ Table \* ARABIC </w:instrText>
      </w:r>
      <w:r w:rsidR="00396F34">
        <w:fldChar w:fldCharType="separate"/>
      </w:r>
      <w:r w:rsidR="003D0C28">
        <w:rPr>
          <w:noProof/>
        </w:rPr>
        <w:t>4</w:t>
      </w:r>
      <w:r w:rsidR="00396F34">
        <w:rPr>
          <w:noProof/>
        </w:rPr>
        <w:fldChar w:fldCharType="end"/>
      </w:r>
      <w:r>
        <w:tab/>
        <w:t>Yêu cầu về Software</w:t>
      </w:r>
      <w:bookmarkEnd w:id="30"/>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8D49CF" w:rsidRPr="00E71A37" w:rsidTr="008D49CF">
        <w:tc>
          <w:tcPr>
            <w:tcW w:w="720" w:type="dxa"/>
            <w:shd w:val="clear" w:color="auto" w:fill="E5DFEC"/>
          </w:tcPr>
          <w:p w:rsidR="008D49CF" w:rsidRPr="00E71A37" w:rsidRDefault="008D49CF" w:rsidP="002222A3">
            <w:pPr>
              <w:pStyle w:val="BodyText"/>
              <w:ind w:left="0"/>
              <w:jc w:val="center"/>
              <w:rPr>
                <w:b/>
              </w:rPr>
            </w:pPr>
            <w:r>
              <w:rPr>
                <w:b/>
              </w:rPr>
              <w:t>STT</w:t>
            </w:r>
          </w:p>
        </w:tc>
        <w:tc>
          <w:tcPr>
            <w:tcW w:w="2865" w:type="dxa"/>
            <w:shd w:val="clear" w:color="auto" w:fill="E5DFEC"/>
          </w:tcPr>
          <w:p w:rsidR="008D49CF" w:rsidRPr="00E71A37" w:rsidRDefault="008D49CF" w:rsidP="002222A3">
            <w:pPr>
              <w:pStyle w:val="BodyText"/>
              <w:ind w:left="0"/>
              <w:jc w:val="center"/>
              <w:rPr>
                <w:b/>
              </w:rPr>
            </w:pPr>
            <w:r w:rsidRPr="00E71A37">
              <w:rPr>
                <w:b/>
              </w:rPr>
              <w:t>Mô tả</w:t>
            </w:r>
          </w:p>
        </w:tc>
        <w:tc>
          <w:tcPr>
            <w:tcW w:w="3460" w:type="dxa"/>
            <w:shd w:val="clear" w:color="auto" w:fill="E5DFEC"/>
          </w:tcPr>
          <w:p w:rsidR="008D49CF" w:rsidRPr="00E71A37" w:rsidRDefault="008D49CF" w:rsidP="002222A3">
            <w:pPr>
              <w:pStyle w:val="BodyText"/>
              <w:ind w:left="0"/>
              <w:jc w:val="center"/>
              <w:rPr>
                <w:b/>
              </w:rPr>
            </w:pPr>
            <w:r>
              <w:rPr>
                <w:b/>
              </w:rPr>
              <w:t>Software</w:t>
            </w:r>
          </w:p>
        </w:tc>
      </w:tr>
      <w:tr w:rsidR="008D49CF" w:rsidTr="008D49CF">
        <w:tc>
          <w:tcPr>
            <w:tcW w:w="720" w:type="dxa"/>
          </w:tcPr>
          <w:p w:rsidR="008D49CF" w:rsidRDefault="008D49CF" w:rsidP="002222A3">
            <w:pPr>
              <w:pStyle w:val="BodyText"/>
              <w:ind w:left="0"/>
              <w:jc w:val="center"/>
            </w:pPr>
            <w:r>
              <w:t>1</w:t>
            </w:r>
          </w:p>
        </w:tc>
        <w:tc>
          <w:tcPr>
            <w:tcW w:w="2865" w:type="dxa"/>
          </w:tcPr>
          <w:p w:rsidR="008D49CF" w:rsidRDefault="008D49CF" w:rsidP="002222A3">
            <w:pPr>
              <w:pStyle w:val="BodyText"/>
              <w:ind w:left="0"/>
              <w:jc w:val="both"/>
            </w:pPr>
            <w:r>
              <w:t>Web Server / Application server</w:t>
            </w:r>
          </w:p>
        </w:tc>
        <w:tc>
          <w:tcPr>
            <w:tcW w:w="3460" w:type="dxa"/>
          </w:tcPr>
          <w:p w:rsidR="008D49CF" w:rsidRDefault="00255440" w:rsidP="002222A3">
            <w:pPr>
              <w:pStyle w:val="BodyText"/>
              <w:ind w:left="0"/>
              <w:jc w:val="both"/>
            </w:pPr>
            <w:r>
              <w:t xml:space="preserve">.Net </w:t>
            </w:r>
            <w:r w:rsidR="00B74202">
              <w:t>framework</w:t>
            </w:r>
            <w:r>
              <w:t xml:space="preserve"> 4.0</w:t>
            </w:r>
          </w:p>
          <w:p w:rsidR="000D260F" w:rsidRDefault="00255440" w:rsidP="002222A3">
            <w:pPr>
              <w:pStyle w:val="BodyText"/>
              <w:ind w:left="0"/>
              <w:jc w:val="both"/>
            </w:pPr>
            <w:r>
              <w:t>Visual Studio 2010</w:t>
            </w:r>
          </w:p>
          <w:p w:rsidR="0085227C" w:rsidRDefault="0085227C" w:rsidP="002222A3">
            <w:pPr>
              <w:pStyle w:val="BodyText"/>
              <w:ind w:left="0"/>
              <w:jc w:val="both"/>
            </w:pPr>
            <w:r>
              <w:t>SQL server 2008</w:t>
            </w:r>
          </w:p>
          <w:p w:rsidR="000D260F" w:rsidRDefault="000D260F" w:rsidP="002222A3">
            <w:pPr>
              <w:pStyle w:val="BodyText"/>
              <w:ind w:left="0"/>
              <w:jc w:val="both"/>
            </w:pPr>
            <w:r>
              <w:t>Oledb for FoxPro</w:t>
            </w:r>
          </w:p>
        </w:tc>
      </w:tr>
      <w:tr w:rsidR="008D49CF" w:rsidTr="008D49CF">
        <w:tc>
          <w:tcPr>
            <w:tcW w:w="720" w:type="dxa"/>
          </w:tcPr>
          <w:p w:rsidR="008D49CF" w:rsidRDefault="008D49CF" w:rsidP="002222A3">
            <w:pPr>
              <w:pStyle w:val="BodyText"/>
              <w:ind w:left="0"/>
              <w:jc w:val="center"/>
            </w:pPr>
            <w:r>
              <w:t>2</w:t>
            </w:r>
          </w:p>
        </w:tc>
        <w:tc>
          <w:tcPr>
            <w:tcW w:w="2865" w:type="dxa"/>
          </w:tcPr>
          <w:p w:rsidR="008D49CF" w:rsidRDefault="008D49CF" w:rsidP="002222A3">
            <w:pPr>
              <w:pStyle w:val="BodyText"/>
              <w:ind w:left="0"/>
              <w:jc w:val="both"/>
            </w:pPr>
            <w:r>
              <w:t>Work station</w:t>
            </w:r>
          </w:p>
        </w:tc>
        <w:tc>
          <w:tcPr>
            <w:tcW w:w="3460" w:type="dxa"/>
          </w:tcPr>
          <w:p w:rsidR="008D49CF" w:rsidRDefault="00255440" w:rsidP="002222A3">
            <w:pPr>
              <w:pStyle w:val="BodyText"/>
              <w:ind w:left="0"/>
              <w:jc w:val="both"/>
            </w:pPr>
            <w:r>
              <w:t>IE8</w:t>
            </w:r>
            <w:r w:rsidR="00353CDA">
              <w:t>.x , Firefox</w:t>
            </w:r>
          </w:p>
        </w:tc>
      </w:tr>
    </w:tbl>
    <w:p w:rsidR="00EB1E51" w:rsidRDefault="0076726E" w:rsidP="0076726E">
      <w:pPr>
        <w:pStyle w:val="Heading2"/>
      </w:pPr>
      <w:bookmarkStart w:id="31" w:name="_Toc277192394"/>
      <w:r>
        <w:t>CÔNG CỤ TEST (TEST TOOLS)</w:t>
      </w:r>
      <w:bookmarkEnd w:id="31"/>
    </w:p>
    <w:p w:rsidR="00C80BA5" w:rsidRDefault="00C959DE" w:rsidP="00C80BA5">
      <w:pPr>
        <w:pStyle w:val="BodyText"/>
      </w:pPr>
      <w:r>
        <w:t xml:space="preserve">Dự kiến sẽ sử dụng </w:t>
      </w:r>
      <w:r w:rsidR="00C80BA5">
        <w:t>Visual studio 2010 để thực hiện unit test, system test scripts.</w:t>
      </w:r>
    </w:p>
    <w:p w:rsidR="00C80BA5" w:rsidRDefault="00C80BA5" w:rsidP="00C80BA5">
      <w:pPr>
        <w:pStyle w:val="BodyText"/>
      </w:pPr>
      <w:r>
        <w:t>Sử dụng TFS (Team foundation server) 2010 để quản lý kết quả test và fix bugs.</w:t>
      </w:r>
    </w:p>
    <w:p w:rsidR="00D450BE" w:rsidRDefault="00D450BE" w:rsidP="0076726E">
      <w:pPr>
        <w:pStyle w:val="BodyText"/>
      </w:pPr>
    </w:p>
    <w:p w:rsidR="0076726E" w:rsidRDefault="0076726E" w:rsidP="0076726E">
      <w:pPr>
        <w:pStyle w:val="Heading2"/>
      </w:pPr>
      <w:bookmarkStart w:id="32" w:name="_Toc277192395"/>
      <w:r>
        <w:lastRenderedPageBreak/>
        <w:t>CƠ SỞ DỮ LIỆU TEST (TEST DATABASES)</w:t>
      </w:r>
      <w:bookmarkEnd w:id="32"/>
    </w:p>
    <w:p w:rsidR="0085227C" w:rsidRPr="00B74202" w:rsidRDefault="009E40DD" w:rsidP="0085227C">
      <w:pPr>
        <w:pStyle w:val="Heading2"/>
        <w:numPr>
          <w:ilvl w:val="0"/>
          <w:numId w:val="0"/>
        </w:numPr>
        <w:rPr>
          <w:rFonts w:ascii="Times New Roman" w:hAnsi="Times New Roman"/>
          <w:b w:val="0"/>
        </w:rPr>
      </w:pPr>
      <w:r>
        <w:tab/>
      </w:r>
      <w:r>
        <w:tab/>
      </w:r>
      <w:r w:rsidRPr="00B74202">
        <w:rPr>
          <w:rFonts w:ascii="Times New Roman" w:hAnsi="Times New Roman"/>
          <w:b w:val="0"/>
        </w:rPr>
        <w:t xml:space="preserve">Tất cả các kết quả test phải được lưu lại trong Configuration management system. </w:t>
      </w:r>
      <w:bookmarkStart w:id="33" w:name="_Toc277192396"/>
    </w:p>
    <w:p w:rsidR="005E42ED" w:rsidRPr="005E42ED" w:rsidRDefault="005E42ED" w:rsidP="0085227C">
      <w:pPr>
        <w:pStyle w:val="Heading2"/>
        <w:numPr>
          <w:ilvl w:val="0"/>
          <w:numId w:val="0"/>
        </w:numPr>
      </w:pPr>
      <w:r>
        <w:t>CÁC TÀI LIỆU TEST</w:t>
      </w:r>
      <w:bookmarkEnd w:id="33"/>
    </w:p>
    <w:p w:rsidR="005E42ED" w:rsidRDefault="005E42ED" w:rsidP="005E42ED">
      <w:pPr>
        <w:pStyle w:val="Caption"/>
        <w:spacing w:after="120"/>
      </w:pPr>
      <w:bookmarkStart w:id="34" w:name="_Toc277192411"/>
      <w:r>
        <w:t xml:space="preserve">Bảng </w:t>
      </w:r>
      <w:r w:rsidR="00396F34">
        <w:fldChar w:fldCharType="begin"/>
      </w:r>
      <w:r>
        <w:instrText xml:space="preserve"> SEQ Table \* ARABIC </w:instrText>
      </w:r>
      <w:r w:rsidR="00396F34">
        <w:fldChar w:fldCharType="separate"/>
      </w:r>
      <w:r>
        <w:rPr>
          <w:noProof/>
        </w:rPr>
        <w:t>5</w:t>
      </w:r>
      <w:r w:rsidR="00396F34">
        <w:rPr>
          <w:noProof/>
        </w:rPr>
        <w:fldChar w:fldCharType="end"/>
      </w:r>
      <w:r>
        <w:tab/>
        <w:t>Các tài liệu test</w:t>
      </w:r>
      <w:bookmarkEnd w:id="34"/>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tblPr>
      <w:tblGrid>
        <w:gridCol w:w="720"/>
        <w:gridCol w:w="2865"/>
        <w:gridCol w:w="3460"/>
      </w:tblGrid>
      <w:tr w:rsidR="005E42ED" w:rsidRPr="00E71A37" w:rsidTr="0033425A">
        <w:tc>
          <w:tcPr>
            <w:tcW w:w="720" w:type="dxa"/>
            <w:shd w:val="clear" w:color="auto" w:fill="E5DFEC"/>
          </w:tcPr>
          <w:p w:rsidR="005E42ED" w:rsidRPr="00E71A37" w:rsidRDefault="005E42ED" w:rsidP="0033425A">
            <w:pPr>
              <w:pStyle w:val="BodyText"/>
              <w:ind w:left="0"/>
              <w:jc w:val="center"/>
              <w:rPr>
                <w:b/>
              </w:rPr>
            </w:pPr>
            <w:r>
              <w:rPr>
                <w:b/>
              </w:rPr>
              <w:t>STT</w:t>
            </w:r>
          </w:p>
        </w:tc>
        <w:tc>
          <w:tcPr>
            <w:tcW w:w="2865" w:type="dxa"/>
            <w:shd w:val="clear" w:color="auto" w:fill="E5DFEC"/>
          </w:tcPr>
          <w:p w:rsidR="005E42ED" w:rsidRPr="00E71A37" w:rsidRDefault="005E42ED" w:rsidP="0033425A">
            <w:pPr>
              <w:pStyle w:val="BodyText"/>
              <w:ind w:left="0"/>
              <w:jc w:val="center"/>
              <w:rPr>
                <w:b/>
              </w:rPr>
            </w:pPr>
            <w:r>
              <w:rPr>
                <w:b/>
              </w:rPr>
              <w:t>Tên tài liệu</w:t>
            </w:r>
          </w:p>
        </w:tc>
        <w:tc>
          <w:tcPr>
            <w:tcW w:w="3460" w:type="dxa"/>
            <w:shd w:val="clear" w:color="auto" w:fill="E5DFEC"/>
          </w:tcPr>
          <w:p w:rsidR="005E42ED" w:rsidRPr="00E71A37" w:rsidRDefault="005E42ED" w:rsidP="0033425A">
            <w:pPr>
              <w:pStyle w:val="BodyText"/>
              <w:ind w:left="0"/>
              <w:jc w:val="center"/>
              <w:rPr>
                <w:b/>
              </w:rPr>
            </w:pPr>
            <w:r w:rsidRPr="00E71A37">
              <w:rPr>
                <w:b/>
              </w:rPr>
              <w:t>Mô tả</w:t>
            </w:r>
          </w:p>
        </w:tc>
      </w:tr>
      <w:tr w:rsidR="005E42ED" w:rsidTr="0033425A">
        <w:tc>
          <w:tcPr>
            <w:tcW w:w="720" w:type="dxa"/>
          </w:tcPr>
          <w:p w:rsidR="005E42ED" w:rsidRDefault="005E42ED" w:rsidP="0033425A">
            <w:pPr>
              <w:pStyle w:val="BodyText"/>
              <w:ind w:left="0"/>
              <w:jc w:val="center"/>
            </w:pPr>
            <w:r>
              <w:t>1</w:t>
            </w:r>
          </w:p>
        </w:tc>
        <w:tc>
          <w:tcPr>
            <w:tcW w:w="2865" w:type="dxa"/>
          </w:tcPr>
          <w:p w:rsidR="005E42ED" w:rsidRDefault="00F93142" w:rsidP="00F93142">
            <w:pPr>
              <w:pStyle w:val="BodyText"/>
              <w:ind w:left="0"/>
            </w:pPr>
            <w:r>
              <w:t xml:space="preserve">&lt;TÊN DỰ ÁN&gt; </w:t>
            </w:r>
            <w:r w:rsidR="005E42ED">
              <w:t>Test Plan</w:t>
            </w:r>
          </w:p>
        </w:tc>
        <w:tc>
          <w:tcPr>
            <w:tcW w:w="3460" w:type="dxa"/>
          </w:tcPr>
          <w:p w:rsidR="005E42ED" w:rsidRDefault="005E42ED" w:rsidP="0033425A">
            <w:pPr>
              <w:pStyle w:val="BodyText"/>
              <w:ind w:left="0"/>
              <w:jc w:val="both"/>
            </w:pPr>
            <w:r>
              <w:t xml:space="preserve">Tài liệu mô tả Test strategy &amp; plan khi thực hiện testing dự án </w:t>
            </w:r>
            <w:r w:rsidR="00834F4C">
              <w:t>&lt;TÊN DỰ ÁN&gt;</w:t>
            </w:r>
          </w:p>
        </w:tc>
      </w:tr>
      <w:tr w:rsidR="005E42ED" w:rsidTr="0033425A">
        <w:tc>
          <w:tcPr>
            <w:tcW w:w="720" w:type="dxa"/>
          </w:tcPr>
          <w:p w:rsidR="005E42ED" w:rsidRDefault="005E42ED" w:rsidP="0033425A">
            <w:pPr>
              <w:pStyle w:val="BodyText"/>
              <w:ind w:left="0"/>
              <w:jc w:val="center"/>
            </w:pPr>
            <w:r>
              <w:t>2</w:t>
            </w:r>
          </w:p>
        </w:tc>
        <w:tc>
          <w:tcPr>
            <w:tcW w:w="2865" w:type="dxa"/>
          </w:tcPr>
          <w:p w:rsidR="005E42ED" w:rsidRDefault="00F93142" w:rsidP="00F93142">
            <w:pPr>
              <w:pStyle w:val="BodyText"/>
              <w:ind w:left="0"/>
            </w:pPr>
            <w:r>
              <w:t xml:space="preserve">&lt;TÊN DỰ ÁN&gt; System </w:t>
            </w:r>
            <w:r w:rsidR="005E42ED">
              <w:t>Test Specification</w:t>
            </w:r>
          </w:p>
        </w:tc>
        <w:tc>
          <w:tcPr>
            <w:tcW w:w="3460" w:type="dxa"/>
          </w:tcPr>
          <w:p w:rsidR="005E42ED" w:rsidRDefault="005E42ED" w:rsidP="00F93142">
            <w:pPr>
              <w:pStyle w:val="BodyText"/>
              <w:ind w:left="0"/>
              <w:jc w:val="both"/>
            </w:pPr>
            <w:r>
              <w:t xml:space="preserve">Tài liệu mô tả các testcases cho System </w:t>
            </w:r>
            <w:r w:rsidR="00F93142">
              <w:t>test phase</w:t>
            </w:r>
            <w:r>
              <w:t xml:space="preserve"> khi thực hiện testing dự án </w:t>
            </w:r>
            <w:r w:rsidR="00834F4C">
              <w:t>&lt;TÊN DỰ ÁN&gt;</w:t>
            </w:r>
            <w:r>
              <w:t>.</w:t>
            </w:r>
          </w:p>
        </w:tc>
      </w:tr>
      <w:tr w:rsidR="001A3EC6" w:rsidTr="0033425A">
        <w:tc>
          <w:tcPr>
            <w:tcW w:w="720" w:type="dxa"/>
          </w:tcPr>
          <w:p w:rsidR="001A3EC6" w:rsidRDefault="001A3EC6" w:rsidP="0033425A">
            <w:pPr>
              <w:pStyle w:val="BodyText"/>
              <w:ind w:left="0"/>
              <w:jc w:val="center"/>
            </w:pPr>
            <w:r>
              <w:t>3</w:t>
            </w:r>
          </w:p>
        </w:tc>
        <w:tc>
          <w:tcPr>
            <w:tcW w:w="2865" w:type="dxa"/>
          </w:tcPr>
          <w:p w:rsidR="001A3EC6" w:rsidRDefault="00F93142" w:rsidP="00F93142">
            <w:pPr>
              <w:pStyle w:val="BodyText"/>
              <w:ind w:left="0"/>
            </w:pPr>
            <w:r>
              <w:t xml:space="preserve">&lt;TÊN DỰ ÁN&gt; </w:t>
            </w:r>
            <w:r w:rsidR="001A3EC6">
              <w:t xml:space="preserve">UT </w:t>
            </w:r>
            <w:r w:rsidR="00E10DB2">
              <w:t>Specification</w:t>
            </w:r>
          </w:p>
        </w:tc>
        <w:tc>
          <w:tcPr>
            <w:tcW w:w="3460" w:type="dxa"/>
          </w:tcPr>
          <w:p w:rsidR="001A3EC6" w:rsidRDefault="00E10DB2" w:rsidP="0033425A">
            <w:pPr>
              <w:pStyle w:val="BodyText"/>
              <w:ind w:left="0"/>
              <w:jc w:val="both"/>
            </w:pPr>
            <w:r>
              <w:t xml:space="preserve">Tài liệu mô tả các UT scenarios cho từng Unit trong </w:t>
            </w:r>
            <w:r w:rsidR="00834F4C">
              <w:t>&lt;TÊN DỰ ÁN&gt;</w:t>
            </w:r>
            <w:r>
              <w:t>.</w:t>
            </w:r>
          </w:p>
        </w:tc>
      </w:tr>
    </w:tbl>
    <w:p w:rsidR="00195AE6" w:rsidRPr="00195AE6" w:rsidRDefault="00195AE6" w:rsidP="00195AE6">
      <w:pPr>
        <w:pStyle w:val="BodyText"/>
      </w:pPr>
    </w:p>
    <w:p w:rsidR="009874C5" w:rsidRDefault="00982D1E" w:rsidP="00177166">
      <w:pPr>
        <w:pStyle w:val="Heading1"/>
      </w:pPr>
      <w:bookmarkStart w:id="35" w:name="_Toc277192397"/>
      <w:r>
        <w:lastRenderedPageBreak/>
        <w:t>CÁC TIÊU CHÍ BẮT ĐẦU VÀ KẾT THÚC</w:t>
      </w:r>
      <w:bookmarkEnd w:id="35"/>
    </w:p>
    <w:p w:rsidR="00177166" w:rsidRPr="00EF1875" w:rsidRDefault="00982D1E" w:rsidP="00177166">
      <w:pPr>
        <w:pStyle w:val="Heading2"/>
        <w:rPr>
          <w:lang w:val="fr-FR"/>
        </w:rPr>
      </w:pPr>
      <w:bookmarkStart w:id="36" w:name="_Toc277192398"/>
      <w:r w:rsidRPr="00EF1875">
        <w:rPr>
          <w:lang w:val="fr-FR"/>
        </w:rPr>
        <w:t>CÁC TIÊU CHÍ BẮT ĐẦU (ENTRANCE CRITERIA)</w:t>
      </w:r>
      <w:bookmarkEnd w:id="36"/>
    </w:p>
    <w:p w:rsidR="00982D1E" w:rsidRPr="00EF1875" w:rsidRDefault="00982D1E" w:rsidP="00982D1E">
      <w:pPr>
        <w:pStyle w:val="BodyText"/>
        <w:rPr>
          <w:lang w:val="fr-FR"/>
        </w:rPr>
      </w:pPr>
      <w:r w:rsidRPr="00EF1875">
        <w:rPr>
          <w:lang w:val="fr-FR"/>
        </w:rPr>
        <w:t>Các tiêu chí này cần được định nghĩa trước khi việc test bắt đầu và được thực hiện bởi Project manager, Technical leader, Test leader.</w:t>
      </w:r>
    </w:p>
    <w:p w:rsidR="000526FA" w:rsidRDefault="000526FA" w:rsidP="00560D59">
      <w:pPr>
        <w:pStyle w:val="Heading3"/>
      </w:pPr>
      <w:bookmarkStart w:id="37" w:name="_Toc277192399"/>
      <w:r>
        <w:t>Unit testing</w:t>
      </w:r>
    </w:p>
    <w:p w:rsidR="000526FA" w:rsidRDefault="000526FA" w:rsidP="000526FA">
      <w:pPr>
        <w:pStyle w:val="BodyText"/>
        <w:numPr>
          <w:ilvl w:val="0"/>
          <w:numId w:val="28"/>
        </w:numPr>
      </w:pPr>
      <w:r>
        <w:t>UT specification phải được thực hiện đầy đủ.</w:t>
      </w:r>
    </w:p>
    <w:p w:rsidR="000526FA" w:rsidRDefault="000526FA" w:rsidP="000526FA">
      <w:pPr>
        <w:pStyle w:val="BodyText"/>
        <w:numPr>
          <w:ilvl w:val="0"/>
          <w:numId w:val="28"/>
        </w:numPr>
      </w:pPr>
      <w:r>
        <w:t>Các UT scripts phải được xây dựng dựa vào UT specification.</w:t>
      </w:r>
    </w:p>
    <w:p w:rsidR="000526FA" w:rsidRDefault="000526FA" w:rsidP="000526FA">
      <w:pPr>
        <w:pStyle w:val="BodyText"/>
        <w:numPr>
          <w:ilvl w:val="0"/>
          <w:numId w:val="28"/>
        </w:numPr>
      </w:pPr>
      <w:r>
        <w:t>Các production code phải được phát triển theo phương pháp TDD.</w:t>
      </w:r>
    </w:p>
    <w:p w:rsidR="000526FA" w:rsidRPr="000526FA" w:rsidRDefault="000526FA" w:rsidP="000526FA">
      <w:pPr>
        <w:pStyle w:val="BodyText"/>
        <w:numPr>
          <w:ilvl w:val="0"/>
          <w:numId w:val="28"/>
        </w:numPr>
      </w:pPr>
      <w:r>
        <w:t>Các production code phải được review.</w:t>
      </w:r>
    </w:p>
    <w:p w:rsidR="00560D59" w:rsidRDefault="001D343E" w:rsidP="00560D59">
      <w:pPr>
        <w:pStyle w:val="Heading3"/>
      </w:pPr>
      <w:r>
        <w:t>Integration</w:t>
      </w:r>
      <w:r w:rsidR="00560D59">
        <w:t xml:space="preserve"> test</w:t>
      </w:r>
      <w:r w:rsidR="00CA79EA">
        <w:t>ing</w:t>
      </w:r>
      <w:bookmarkEnd w:id="37"/>
    </w:p>
    <w:p w:rsidR="00560D59" w:rsidRDefault="007E2A7D" w:rsidP="00560D59">
      <w:pPr>
        <w:pStyle w:val="BodyText"/>
        <w:numPr>
          <w:ilvl w:val="0"/>
          <w:numId w:val="28"/>
        </w:numPr>
      </w:pPr>
      <w:r>
        <w:t xml:space="preserve">Integration </w:t>
      </w:r>
      <w:r w:rsidR="00560D59">
        <w:t>test plan phải được duyệt.</w:t>
      </w:r>
    </w:p>
    <w:p w:rsidR="00560D59" w:rsidRDefault="007E2A7D" w:rsidP="00560D59">
      <w:pPr>
        <w:pStyle w:val="BodyText"/>
        <w:numPr>
          <w:ilvl w:val="0"/>
          <w:numId w:val="28"/>
        </w:numPr>
      </w:pPr>
      <w:r>
        <w:t>Integration</w:t>
      </w:r>
      <w:r w:rsidR="009E40DD">
        <w:t xml:space="preserve"> </w:t>
      </w:r>
      <w:r w:rsidR="00560D59">
        <w:t>test case</w:t>
      </w:r>
      <w:r w:rsidR="0043051E">
        <w:t>s</w:t>
      </w:r>
      <w:r w:rsidR="00560D59">
        <w:t xml:space="preserve"> phải sẵn sàng.</w:t>
      </w:r>
    </w:p>
    <w:p w:rsidR="00255440" w:rsidRDefault="00255440" w:rsidP="00560D59">
      <w:pPr>
        <w:pStyle w:val="BodyText"/>
        <w:numPr>
          <w:ilvl w:val="0"/>
          <w:numId w:val="28"/>
        </w:numPr>
      </w:pPr>
      <w:r>
        <w:t>Các unit test phải được pass hoàn toàn</w:t>
      </w:r>
    </w:p>
    <w:p w:rsidR="00560D59" w:rsidRDefault="00560D59" w:rsidP="00560D59">
      <w:pPr>
        <w:pStyle w:val="BodyText"/>
        <w:numPr>
          <w:ilvl w:val="0"/>
          <w:numId w:val="28"/>
        </w:numPr>
      </w:pPr>
      <w:r>
        <w:t>Nhân sự phải sẵn sàng.</w:t>
      </w:r>
    </w:p>
    <w:p w:rsidR="00944CF0" w:rsidRDefault="00944CF0" w:rsidP="00944CF0">
      <w:pPr>
        <w:pStyle w:val="BodyText"/>
        <w:numPr>
          <w:ilvl w:val="0"/>
          <w:numId w:val="28"/>
        </w:numPr>
      </w:pPr>
      <w:r>
        <w:t>Môi trường và công cụ test phải sẵ</w:t>
      </w:r>
      <w:r w:rsidR="0043051E">
        <w:t>n sà</w:t>
      </w:r>
      <w:r>
        <w:t>ng.</w:t>
      </w:r>
    </w:p>
    <w:p w:rsidR="009E40DD" w:rsidRPr="009E40DD" w:rsidRDefault="009E40DD" w:rsidP="00944CF0">
      <w:pPr>
        <w:pStyle w:val="BodyText"/>
        <w:numPr>
          <w:ilvl w:val="0"/>
          <w:numId w:val="28"/>
        </w:numPr>
        <w:rPr>
          <w:lang w:val="fr-FR"/>
        </w:rPr>
      </w:pPr>
      <w:r w:rsidRPr="009E40DD">
        <w:rPr>
          <w:lang w:val="fr-FR"/>
        </w:rPr>
        <w:t>Các tài liệu test documents phải được review</w:t>
      </w:r>
    </w:p>
    <w:p w:rsidR="00560D59" w:rsidRDefault="001D343E" w:rsidP="00944CF0">
      <w:pPr>
        <w:pStyle w:val="Heading3"/>
      </w:pPr>
      <w:bookmarkStart w:id="38" w:name="_Toc277192400"/>
      <w:r>
        <w:t>System</w:t>
      </w:r>
      <w:r w:rsidR="00CA79EA">
        <w:t xml:space="preserve"> testing</w:t>
      </w:r>
      <w:bookmarkEnd w:id="38"/>
    </w:p>
    <w:p w:rsidR="0043051E" w:rsidRDefault="007E2A7D" w:rsidP="0043051E">
      <w:pPr>
        <w:pStyle w:val="BodyText"/>
        <w:numPr>
          <w:ilvl w:val="0"/>
          <w:numId w:val="28"/>
        </w:numPr>
      </w:pPr>
      <w:r>
        <w:t>System</w:t>
      </w:r>
      <w:r w:rsidR="0043051E">
        <w:t xml:space="preserve"> test plan phải được duyệt.</w:t>
      </w:r>
    </w:p>
    <w:p w:rsidR="0043051E" w:rsidRDefault="007E2A7D" w:rsidP="0043051E">
      <w:pPr>
        <w:pStyle w:val="BodyText"/>
        <w:numPr>
          <w:ilvl w:val="0"/>
          <w:numId w:val="28"/>
        </w:numPr>
      </w:pPr>
      <w:r>
        <w:t>System</w:t>
      </w:r>
      <w:r w:rsidR="0043051E">
        <w:t xml:space="preserve"> test cases phải sẵn sàng.</w:t>
      </w:r>
    </w:p>
    <w:p w:rsidR="0043051E" w:rsidRDefault="0043051E" w:rsidP="0043051E">
      <w:pPr>
        <w:pStyle w:val="BodyText"/>
        <w:numPr>
          <w:ilvl w:val="0"/>
          <w:numId w:val="28"/>
        </w:numPr>
      </w:pPr>
      <w:r>
        <w:t>Nhân sự phải sẵn sàng.</w:t>
      </w:r>
    </w:p>
    <w:p w:rsidR="0043051E" w:rsidRDefault="0043051E" w:rsidP="0043051E">
      <w:pPr>
        <w:pStyle w:val="BodyText"/>
        <w:numPr>
          <w:ilvl w:val="0"/>
          <w:numId w:val="28"/>
        </w:numPr>
      </w:pPr>
      <w:r>
        <w:t>Môi trường và công cụ test phải sẵn sàng.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465874" w:rsidRDefault="00B722A8" w:rsidP="00465874">
      <w:pPr>
        <w:pStyle w:val="Heading3"/>
      </w:pPr>
      <w:bookmarkStart w:id="39" w:name="_Toc277192401"/>
      <w:r>
        <w:t>User  acceptance testing</w:t>
      </w:r>
      <w:bookmarkEnd w:id="39"/>
    </w:p>
    <w:p w:rsidR="00B722A8" w:rsidRDefault="00B722A8" w:rsidP="00B722A8">
      <w:pPr>
        <w:pStyle w:val="BodyText"/>
        <w:numPr>
          <w:ilvl w:val="0"/>
          <w:numId w:val="28"/>
        </w:numPr>
      </w:pPr>
      <w:r>
        <w:t>User acceptance test plan và test case phải được duyệt và sẵ</w:t>
      </w:r>
      <w:r w:rsidR="002974C3">
        <w:t>n sà</w:t>
      </w:r>
      <w:r>
        <w:t>ng.</w:t>
      </w:r>
    </w:p>
    <w:p w:rsidR="00765AF3" w:rsidRDefault="00765AF3" w:rsidP="00B722A8">
      <w:pPr>
        <w:pStyle w:val="BodyText"/>
        <w:numPr>
          <w:ilvl w:val="0"/>
          <w:numId w:val="28"/>
        </w:numPr>
      </w:pPr>
      <w:r>
        <w:lastRenderedPageBreak/>
        <w:t>Phải có danh sách những issues và bugs chưa xử lý.</w:t>
      </w:r>
    </w:p>
    <w:p w:rsidR="00A3656B" w:rsidRDefault="00A3656B" w:rsidP="00A3656B">
      <w:pPr>
        <w:pStyle w:val="BodyText"/>
        <w:numPr>
          <w:ilvl w:val="0"/>
          <w:numId w:val="28"/>
        </w:numPr>
      </w:pPr>
      <w:r>
        <w:t>Nhân sự theo kế hoạch phải sẵ</w:t>
      </w:r>
      <w:r w:rsidR="002F4E5D">
        <w:t>n sà</w:t>
      </w:r>
      <w:r>
        <w:t>ng.</w:t>
      </w:r>
    </w:p>
    <w:p w:rsidR="00A3656B" w:rsidRDefault="00A3656B" w:rsidP="00A3656B">
      <w:pPr>
        <w:pStyle w:val="BodyText"/>
        <w:numPr>
          <w:ilvl w:val="0"/>
          <w:numId w:val="28"/>
        </w:numPr>
      </w:pPr>
      <w:r>
        <w:t>Môi trường và công cụ test phải sẵn s</w:t>
      </w:r>
      <w:r w:rsidR="002F4E5D">
        <w:t>à</w:t>
      </w:r>
      <w:r>
        <w:t>ng.</w:t>
      </w:r>
    </w:p>
    <w:p w:rsidR="009E40DD" w:rsidRPr="009E40DD" w:rsidRDefault="009E40DD" w:rsidP="009E40DD">
      <w:pPr>
        <w:pStyle w:val="BodyText"/>
        <w:numPr>
          <w:ilvl w:val="0"/>
          <w:numId w:val="28"/>
        </w:numPr>
        <w:rPr>
          <w:lang w:val="fr-FR"/>
        </w:rPr>
      </w:pPr>
      <w:r w:rsidRPr="009E40DD">
        <w:rPr>
          <w:lang w:val="fr-FR"/>
        </w:rPr>
        <w:t>Các tài liệu test documents phải được review</w:t>
      </w:r>
    </w:p>
    <w:p w:rsidR="00765AF3" w:rsidRDefault="00A17755" w:rsidP="00A17755">
      <w:pPr>
        <w:pStyle w:val="Heading2"/>
      </w:pPr>
      <w:bookmarkStart w:id="40" w:name="_Toc277192402"/>
      <w:r>
        <w:t>CÁC TIÊU CHÍ KẾT THÚC (EXIT CRITERIA)</w:t>
      </w:r>
      <w:bookmarkEnd w:id="40"/>
    </w:p>
    <w:p w:rsidR="000526FA" w:rsidRDefault="000526FA" w:rsidP="006A4937">
      <w:pPr>
        <w:pStyle w:val="Heading3"/>
      </w:pPr>
      <w:bookmarkStart w:id="41" w:name="_Toc277192403"/>
      <w:r>
        <w:t>Unit testing</w:t>
      </w:r>
    </w:p>
    <w:p w:rsidR="000526FA" w:rsidRPr="000526FA" w:rsidRDefault="000526FA" w:rsidP="000526FA">
      <w:pPr>
        <w:pStyle w:val="BodyText"/>
      </w:pPr>
    </w:p>
    <w:p w:rsidR="00A17755" w:rsidRDefault="001D343E" w:rsidP="006A4937">
      <w:pPr>
        <w:pStyle w:val="Heading3"/>
      </w:pPr>
      <w:r>
        <w:t>Integration</w:t>
      </w:r>
      <w:r w:rsidR="006A4937">
        <w:t xml:space="preserve"> testing</w:t>
      </w:r>
      <w:bookmarkEnd w:id="41"/>
    </w:p>
    <w:p w:rsidR="006A4937" w:rsidRDefault="006A4937" w:rsidP="006A4937">
      <w:pPr>
        <w:pStyle w:val="BodyText"/>
        <w:numPr>
          <w:ilvl w:val="0"/>
          <w:numId w:val="28"/>
        </w:numPr>
      </w:pPr>
      <w:r>
        <w:t xml:space="preserve">Tất cả các </w:t>
      </w:r>
      <w:r w:rsidR="000E2255">
        <w:t>Integration</w:t>
      </w:r>
      <w:r w:rsidR="00D450BE">
        <w:t xml:space="preserve"> </w:t>
      </w:r>
      <w:r>
        <w:t>testcase</w:t>
      </w:r>
      <w:r w:rsidR="00FA027E">
        <w:t>s</w:t>
      </w:r>
      <w:r>
        <w:t xml:space="preserve"> phải được thực hiện.</w:t>
      </w:r>
    </w:p>
    <w:p w:rsidR="006A4937" w:rsidRDefault="006A4937" w:rsidP="006A4937">
      <w:pPr>
        <w:pStyle w:val="BodyText"/>
        <w:numPr>
          <w:ilvl w:val="0"/>
          <w:numId w:val="28"/>
        </w:numPr>
      </w:pPr>
      <w:r>
        <w:t>Tất cả các bugs phát hiện phải được sửa và các retest phải được hoàn tất.</w:t>
      </w:r>
    </w:p>
    <w:p w:rsidR="00FA027E" w:rsidRDefault="00FA027E" w:rsidP="00FA027E">
      <w:pPr>
        <w:pStyle w:val="BodyText"/>
        <w:numPr>
          <w:ilvl w:val="0"/>
          <w:numId w:val="28"/>
        </w:numPr>
      </w:pPr>
      <w:r>
        <w:t>Không có lổi vớ</w:t>
      </w:r>
      <w:r w:rsidR="009847DB">
        <w:t>i</w:t>
      </w:r>
      <w:r w:rsidR="00D450BE">
        <w:t xml:space="preserve"> </w:t>
      </w:r>
      <w:r w:rsidR="00697B97">
        <w:t>Severity</w:t>
      </w:r>
      <w:r w:rsidR="009847DB">
        <w:t>1</w:t>
      </w:r>
      <w:r w:rsidR="00697B97">
        <w:t>, 2</w:t>
      </w:r>
    </w:p>
    <w:p w:rsidR="00FA027E" w:rsidRDefault="00FA027E" w:rsidP="00FA027E">
      <w:pPr>
        <w:pStyle w:val="BodyText"/>
        <w:numPr>
          <w:ilvl w:val="0"/>
          <w:numId w:val="28"/>
        </w:numPr>
      </w:pPr>
      <w:r>
        <w:t>Danh sách các issues và bugs còn lại.</w:t>
      </w:r>
    </w:p>
    <w:p w:rsidR="006A4937" w:rsidRDefault="001D343E" w:rsidP="006A4937">
      <w:pPr>
        <w:pStyle w:val="Heading3"/>
      </w:pPr>
      <w:bookmarkStart w:id="42" w:name="_Toc277192404"/>
      <w:r>
        <w:t>System</w:t>
      </w:r>
      <w:r w:rsidR="006A4937">
        <w:t xml:space="preserve"> testing</w:t>
      </w:r>
      <w:bookmarkEnd w:id="42"/>
    </w:p>
    <w:p w:rsidR="006A4937" w:rsidRDefault="006A4937" w:rsidP="006A4937">
      <w:pPr>
        <w:pStyle w:val="BodyText"/>
        <w:numPr>
          <w:ilvl w:val="0"/>
          <w:numId w:val="28"/>
        </w:numPr>
      </w:pPr>
      <w:r>
        <w:t xml:space="preserve">Tất cả các </w:t>
      </w:r>
      <w:r w:rsidR="000E2255">
        <w:t>System</w:t>
      </w:r>
      <w:r>
        <w:t xml:space="preserve"> test cases phải được thực hiện.</w:t>
      </w:r>
    </w:p>
    <w:p w:rsidR="00697B97" w:rsidRDefault="00697B97" w:rsidP="00697B97">
      <w:pPr>
        <w:pStyle w:val="BodyText"/>
        <w:numPr>
          <w:ilvl w:val="0"/>
          <w:numId w:val="28"/>
        </w:numPr>
      </w:pPr>
      <w:r>
        <w:t>Không có l</w:t>
      </w:r>
      <w:r w:rsidR="00EF1875">
        <w:t>ỗ</w:t>
      </w:r>
      <w:r>
        <w:t>i với Severity 1, 2</w:t>
      </w:r>
    </w:p>
    <w:p w:rsidR="00237078" w:rsidRDefault="00237078" w:rsidP="006A4937">
      <w:pPr>
        <w:pStyle w:val="BodyText"/>
        <w:numPr>
          <w:ilvl w:val="0"/>
          <w:numId w:val="28"/>
        </w:numPr>
      </w:pPr>
      <w:r>
        <w:t>Danh sách các issues và bugs còn lại.</w:t>
      </w:r>
    </w:p>
    <w:p w:rsidR="00237078" w:rsidRDefault="00237078" w:rsidP="00237078">
      <w:pPr>
        <w:pStyle w:val="Heading3"/>
      </w:pPr>
      <w:bookmarkStart w:id="43" w:name="_Toc277192405"/>
      <w:r>
        <w:t>User acceptance test</w:t>
      </w:r>
      <w:bookmarkEnd w:id="43"/>
    </w:p>
    <w:p w:rsidR="00697B97" w:rsidRDefault="00697B97" w:rsidP="00697B97">
      <w:pPr>
        <w:pStyle w:val="BodyText"/>
        <w:numPr>
          <w:ilvl w:val="0"/>
          <w:numId w:val="28"/>
        </w:numPr>
      </w:pPr>
      <w:r>
        <w:t>Tất cả các UAT test cases phải được thực hiện.</w:t>
      </w:r>
    </w:p>
    <w:p w:rsidR="00237078" w:rsidRDefault="00237078" w:rsidP="00237078">
      <w:pPr>
        <w:pStyle w:val="BodyText"/>
        <w:numPr>
          <w:ilvl w:val="0"/>
          <w:numId w:val="28"/>
        </w:numPr>
      </w:pPr>
      <w:r>
        <w:t>Biên bản nghiệm thu từ khách hàng.</w:t>
      </w:r>
    </w:p>
    <w:p w:rsidR="00237078" w:rsidRDefault="00237078" w:rsidP="00237078">
      <w:pPr>
        <w:pStyle w:val="BodyText"/>
        <w:numPr>
          <w:ilvl w:val="0"/>
          <w:numId w:val="28"/>
        </w:numPr>
      </w:pPr>
      <w:r>
        <w:t>Báo cáo về nhữ</w:t>
      </w:r>
      <w:r w:rsidR="00D450BE">
        <w:t>ng issues</w:t>
      </w:r>
      <w:r>
        <w:t>.</w:t>
      </w:r>
    </w:p>
    <w:p w:rsidR="00237078" w:rsidRDefault="00ED4203" w:rsidP="00866768">
      <w:pPr>
        <w:pStyle w:val="Heading1"/>
      </w:pPr>
      <w:bookmarkStart w:id="44" w:name="_Toc277192406"/>
      <w:r>
        <w:lastRenderedPageBreak/>
        <w:t xml:space="preserve">PHỤ LỤC: </w:t>
      </w:r>
      <w:r w:rsidR="00467FC0">
        <w:t>MỘT SỐ ĐỊNH NGH</w:t>
      </w:r>
      <w:r w:rsidR="00866768">
        <w:t>Ĩ</w:t>
      </w:r>
      <w:r w:rsidR="00467FC0">
        <w:t>A</w:t>
      </w:r>
      <w:bookmarkEnd w:id="44"/>
    </w:p>
    <w:p w:rsidR="00866768" w:rsidRDefault="00866768" w:rsidP="00866768">
      <w:pPr>
        <w:pStyle w:val="Caption"/>
        <w:spacing w:after="120"/>
      </w:pPr>
      <w:bookmarkStart w:id="45" w:name="_Toc277192412"/>
      <w:r>
        <w:t xml:space="preserve">Bảng </w:t>
      </w:r>
      <w:r w:rsidR="00396F34">
        <w:fldChar w:fldCharType="begin"/>
      </w:r>
      <w:r w:rsidR="002868B9">
        <w:instrText xml:space="preserve"> SEQ Table \* ARABIC </w:instrText>
      </w:r>
      <w:r w:rsidR="00396F34">
        <w:fldChar w:fldCharType="separate"/>
      </w:r>
      <w:r w:rsidR="005E42ED">
        <w:rPr>
          <w:noProof/>
        </w:rPr>
        <w:t>6</w:t>
      </w:r>
      <w:r w:rsidR="00396F34">
        <w:rPr>
          <w:noProof/>
        </w:rPr>
        <w:fldChar w:fldCharType="end"/>
      </w:r>
      <w:r>
        <w:tab/>
        <w:t>Bảng mô tả testcase priority</w:t>
      </w:r>
      <w:bookmarkEnd w:id="45"/>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866768" w:rsidRPr="00E71A37" w:rsidTr="00BF52F4">
        <w:tc>
          <w:tcPr>
            <w:tcW w:w="1669" w:type="dxa"/>
            <w:shd w:val="clear" w:color="auto" w:fill="E5DFEC"/>
          </w:tcPr>
          <w:p w:rsidR="00866768" w:rsidRPr="00E71A37" w:rsidRDefault="00866768" w:rsidP="00BF52F4">
            <w:pPr>
              <w:pStyle w:val="BodyText"/>
              <w:ind w:left="0"/>
              <w:jc w:val="center"/>
              <w:rPr>
                <w:b/>
              </w:rPr>
            </w:pPr>
            <w:r>
              <w:rPr>
                <w:b/>
              </w:rPr>
              <w:t>Priority</w:t>
            </w:r>
          </w:p>
        </w:tc>
        <w:tc>
          <w:tcPr>
            <w:tcW w:w="6467" w:type="dxa"/>
            <w:shd w:val="clear" w:color="auto" w:fill="E5DFEC"/>
          </w:tcPr>
          <w:p w:rsidR="00866768" w:rsidRPr="00E71A37" w:rsidRDefault="00866768" w:rsidP="00BF52F4">
            <w:pPr>
              <w:pStyle w:val="BodyText"/>
              <w:ind w:left="0"/>
              <w:jc w:val="center"/>
              <w:rPr>
                <w:b/>
              </w:rPr>
            </w:pPr>
            <w:r w:rsidRPr="00E71A37">
              <w:rPr>
                <w:b/>
              </w:rPr>
              <w:t>Mô tả</w:t>
            </w:r>
          </w:p>
        </w:tc>
      </w:tr>
      <w:tr w:rsidR="00866768" w:rsidTr="00BF52F4">
        <w:tc>
          <w:tcPr>
            <w:tcW w:w="1669" w:type="dxa"/>
          </w:tcPr>
          <w:p w:rsidR="00866768" w:rsidRDefault="00866768" w:rsidP="00866768">
            <w:pPr>
              <w:pStyle w:val="BodyText"/>
              <w:ind w:left="0"/>
              <w:jc w:val="center"/>
            </w:pPr>
            <w:r>
              <w:t>1</w:t>
            </w:r>
          </w:p>
        </w:tc>
        <w:tc>
          <w:tcPr>
            <w:tcW w:w="6467" w:type="dxa"/>
          </w:tcPr>
          <w:p w:rsidR="00866768" w:rsidRDefault="00980C30" w:rsidP="00BF52F4">
            <w:pPr>
              <w:pStyle w:val="BodyText"/>
              <w:ind w:left="0"/>
              <w:jc w:val="both"/>
            </w:pPr>
            <w:r>
              <w:t>Testcase rất quan trọng và không thể fail được. Phải fix bug ngay nếu testcase fail</w:t>
            </w:r>
          </w:p>
        </w:tc>
      </w:tr>
      <w:tr w:rsidR="00866768" w:rsidTr="00BF52F4">
        <w:tc>
          <w:tcPr>
            <w:tcW w:w="1669" w:type="dxa"/>
          </w:tcPr>
          <w:p w:rsidR="00866768" w:rsidRDefault="00866768" w:rsidP="00866768">
            <w:pPr>
              <w:pStyle w:val="BodyText"/>
              <w:ind w:left="0"/>
              <w:jc w:val="center"/>
            </w:pPr>
            <w:r>
              <w:t>2</w:t>
            </w:r>
          </w:p>
        </w:tc>
        <w:tc>
          <w:tcPr>
            <w:tcW w:w="6467" w:type="dxa"/>
          </w:tcPr>
          <w:p w:rsidR="00866768" w:rsidRDefault="00980C30" w:rsidP="00BF52F4">
            <w:pPr>
              <w:pStyle w:val="BodyText"/>
              <w:ind w:left="0"/>
              <w:jc w:val="both"/>
            </w:pPr>
            <w:r>
              <w:t>Testcase quan trọng và không được fail. Phải fix bug sớm nếu testcase fail</w:t>
            </w:r>
          </w:p>
        </w:tc>
      </w:tr>
      <w:tr w:rsidR="00866768" w:rsidTr="00BF52F4">
        <w:tc>
          <w:tcPr>
            <w:tcW w:w="1669" w:type="dxa"/>
          </w:tcPr>
          <w:p w:rsidR="00866768" w:rsidRDefault="00866768" w:rsidP="00866768">
            <w:pPr>
              <w:pStyle w:val="BodyText"/>
              <w:ind w:left="0"/>
              <w:jc w:val="center"/>
            </w:pPr>
            <w:r>
              <w:t>3</w:t>
            </w:r>
          </w:p>
        </w:tc>
        <w:tc>
          <w:tcPr>
            <w:tcW w:w="6467" w:type="dxa"/>
          </w:tcPr>
          <w:p w:rsidR="00866768" w:rsidRDefault="00980C30" w:rsidP="00BF52F4">
            <w:pPr>
              <w:pStyle w:val="BodyText"/>
              <w:ind w:left="0"/>
              <w:jc w:val="both"/>
            </w:pPr>
            <w:r>
              <w:t>Testcase không quan trọng và có thể được thực hiện hoặc không tùy vào kế hoạch test.</w:t>
            </w:r>
          </w:p>
        </w:tc>
      </w:tr>
      <w:tr w:rsidR="00866768" w:rsidTr="00BF52F4">
        <w:tc>
          <w:tcPr>
            <w:tcW w:w="1669" w:type="dxa"/>
          </w:tcPr>
          <w:p w:rsidR="00866768" w:rsidRDefault="00866768" w:rsidP="00866768">
            <w:pPr>
              <w:pStyle w:val="BodyText"/>
              <w:ind w:left="0"/>
              <w:jc w:val="center"/>
            </w:pPr>
            <w:r>
              <w:t>4</w:t>
            </w:r>
          </w:p>
        </w:tc>
        <w:tc>
          <w:tcPr>
            <w:tcW w:w="6467" w:type="dxa"/>
          </w:tcPr>
          <w:p w:rsidR="00866768" w:rsidRDefault="00980C30" w:rsidP="00486523">
            <w:pPr>
              <w:pStyle w:val="BodyText"/>
              <w:ind w:left="0"/>
              <w:jc w:val="both"/>
            </w:pPr>
            <w:r>
              <w:t xml:space="preserve">Testcase không quan trọng </w:t>
            </w:r>
            <w:r w:rsidR="00486523">
              <w:t>và không cần thiết phải test nhưng</w:t>
            </w:r>
            <w:r>
              <w:t xml:space="preserve"> khi thực hiện sẽ giúp nâng cao chất lượng chương trình. </w:t>
            </w:r>
          </w:p>
        </w:tc>
      </w:tr>
    </w:tbl>
    <w:p w:rsidR="00123EDF" w:rsidRDefault="00123EDF" w:rsidP="00123EDF">
      <w:pPr>
        <w:pStyle w:val="BodyText"/>
      </w:pPr>
      <w:r>
        <w:t>Trong quá trình test, các bugs sẽ được quản lý bởi các công cụ như Excel, Mantis.</w:t>
      </w:r>
      <w:r w:rsidR="00035B62">
        <w:t xml:space="preserve"> Các bug sẽ được phân loại và gán cho developer để fix.</w:t>
      </w:r>
    </w:p>
    <w:p w:rsidR="007940D0" w:rsidRDefault="007940D0" w:rsidP="007940D0">
      <w:pPr>
        <w:pStyle w:val="Caption"/>
        <w:spacing w:after="120"/>
      </w:pPr>
      <w:bookmarkStart w:id="46" w:name="_Toc277192413"/>
      <w:r>
        <w:t xml:space="preserve">Bảng </w:t>
      </w:r>
      <w:r w:rsidR="00396F34">
        <w:fldChar w:fldCharType="begin"/>
      </w:r>
      <w:r w:rsidR="002868B9">
        <w:instrText xml:space="preserve"> SEQ Table \* ARABIC </w:instrText>
      </w:r>
      <w:r w:rsidR="00396F34">
        <w:fldChar w:fldCharType="separate"/>
      </w:r>
      <w:r w:rsidR="005E42ED">
        <w:rPr>
          <w:noProof/>
        </w:rPr>
        <w:t>7</w:t>
      </w:r>
      <w:r w:rsidR="00396F34">
        <w:rPr>
          <w:noProof/>
        </w:rPr>
        <w:fldChar w:fldCharType="end"/>
      </w:r>
      <w:r>
        <w:tab/>
        <w:t>Bảng mô tả bug</w:t>
      </w:r>
      <w:bookmarkEnd w:id="46"/>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9"/>
        <w:gridCol w:w="6467"/>
      </w:tblGrid>
      <w:tr w:rsidR="00035B62" w:rsidRPr="00E71A37" w:rsidTr="00E71A37">
        <w:tc>
          <w:tcPr>
            <w:tcW w:w="1669" w:type="dxa"/>
            <w:shd w:val="clear" w:color="auto" w:fill="E5DFEC"/>
          </w:tcPr>
          <w:p w:rsidR="00035B62" w:rsidRPr="00E71A37" w:rsidRDefault="00035B62" w:rsidP="00833B16">
            <w:pPr>
              <w:pStyle w:val="BodyText"/>
              <w:ind w:left="0"/>
              <w:jc w:val="center"/>
              <w:rPr>
                <w:b/>
              </w:rPr>
            </w:pPr>
            <w:r w:rsidRPr="00E71A37">
              <w:rPr>
                <w:b/>
              </w:rPr>
              <w:t>Bug severity</w:t>
            </w:r>
          </w:p>
        </w:tc>
        <w:tc>
          <w:tcPr>
            <w:tcW w:w="6467" w:type="dxa"/>
            <w:shd w:val="clear" w:color="auto" w:fill="E5DFEC"/>
          </w:tcPr>
          <w:p w:rsidR="00035B62" w:rsidRPr="00E71A37" w:rsidRDefault="00035B62" w:rsidP="00833B16">
            <w:pPr>
              <w:pStyle w:val="BodyText"/>
              <w:ind w:left="0"/>
              <w:jc w:val="center"/>
              <w:rPr>
                <w:b/>
              </w:rPr>
            </w:pPr>
            <w:r w:rsidRPr="00E71A37">
              <w:rPr>
                <w:b/>
              </w:rPr>
              <w:t>Mô tả</w:t>
            </w:r>
          </w:p>
        </w:tc>
      </w:tr>
      <w:tr w:rsidR="00035B62" w:rsidTr="00833B16">
        <w:tc>
          <w:tcPr>
            <w:tcW w:w="1669" w:type="dxa"/>
          </w:tcPr>
          <w:p w:rsidR="00035B62" w:rsidRDefault="009847DB" w:rsidP="009847DB">
            <w:pPr>
              <w:pStyle w:val="BodyText"/>
              <w:ind w:left="0"/>
              <w:jc w:val="center"/>
            </w:pPr>
            <w:r>
              <w:t>1</w:t>
            </w:r>
          </w:p>
        </w:tc>
        <w:tc>
          <w:tcPr>
            <w:tcW w:w="6467" w:type="dxa"/>
          </w:tcPr>
          <w:p w:rsidR="00035B62" w:rsidRDefault="00404BE4" w:rsidP="00833B16">
            <w:pPr>
              <w:pStyle w:val="BodyText"/>
              <w:ind w:left="0"/>
              <w:jc w:val="both"/>
            </w:pPr>
            <w:r>
              <w:t>Bug rất nghiêm trọng phải fix ngay</w:t>
            </w:r>
            <w:r w:rsidR="00980C30">
              <w:t xml:space="preserve"> vì làm system treo / thoát hoặc mất data.</w:t>
            </w:r>
            <w:r w:rsidR="00AC21E9">
              <w:t xml:space="preserve"> Bug do testcase Priority 1 fail.</w:t>
            </w:r>
          </w:p>
        </w:tc>
      </w:tr>
      <w:tr w:rsidR="00035B62" w:rsidTr="00833B16">
        <w:tc>
          <w:tcPr>
            <w:tcW w:w="1669" w:type="dxa"/>
          </w:tcPr>
          <w:p w:rsidR="00035B62" w:rsidRDefault="009847DB" w:rsidP="009847DB">
            <w:pPr>
              <w:pStyle w:val="BodyText"/>
              <w:ind w:left="0"/>
              <w:jc w:val="center"/>
            </w:pPr>
            <w:r>
              <w:t>2</w:t>
            </w:r>
          </w:p>
        </w:tc>
        <w:tc>
          <w:tcPr>
            <w:tcW w:w="6467" w:type="dxa"/>
          </w:tcPr>
          <w:p w:rsidR="00035B62" w:rsidRDefault="00404BE4" w:rsidP="00AC21E9">
            <w:pPr>
              <w:pStyle w:val="BodyText"/>
              <w:ind w:left="0"/>
              <w:jc w:val="both"/>
            </w:pPr>
            <w:r>
              <w:t>Bug quan trọng phải fix sớm</w:t>
            </w:r>
            <w:r w:rsidR="00980C30">
              <w:t xml:space="preserve"> vì có thể gây nên những lổi nghiêm trọng</w:t>
            </w:r>
            <w:r w:rsidR="00B15500">
              <w:t xml:space="preserve"> như làm sai tính năng và xử lý của system hoặc</w:t>
            </w:r>
            <w:r w:rsidR="00980C30">
              <w:t xml:space="preserve"> làm system treo trong một số trường hợp.</w:t>
            </w:r>
            <w:r w:rsidR="00AC21E9">
              <w:t xml:space="preserve"> Bug do testcase Priority 2 fail</w:t>
            </w:r>
            <w:r w:rsidR="00113394">
              <w:t>.</w:t>
            </w:r>
          </w:p>
        </w:tc>
      </w:tr>
      <w:tr w:rsidR="00035B62" w:rsidTr="00833B16">
        <w:tc>
          <w:tcPr>
            <w:tcW w:w="1669" w:type="dxa"/>
          </w:tcPr>
          <w:p w:rsidR="00035B62" w:rsidRDefault="009847DB" w:rsidP="009847DB">
            <w:pPr>
              <w:pStyle w:val="BodyText"/>
              <w:ind w:left="0"/>
              <w:jc w:val="center"/>
            </w:pPr>
            <w:r>
              <w:t>3</w:t>
            </w:r>
          </w:p>
        </w:tc>
        <w:tc>
          <w:tcPr>
            <w:tcW w:w="6467" w:type="dxa"/>
          </w:tcPr>
          <w:p w:rsidR="00035B62" w:rsidRDefault="00404BE4" w:rsidP="00287BBA">
            <w:pPr>
              <w:pStyle w:val="BodyText"/>
              <w:ind w:left="0"/>
              <w:jc w:val="both"/>
            </w:pPr>
            <w:r>
              <w:t>Bug nhỏ cần fix ASAP</w:t>
            </w:r>
            <w:r w:rsidR="00B15500">
              <w:t xml:space="preserve"> vì có thể gây ra các lổi</w:t>
            </w:r>
            <w:r w:rsidR="00287BBA">
              <w:t xml:space="preserve"> về cách hành xử của system và gây sự khó khăn cho user.</w:t>
            </w:r>
            <w:r w:rsidR="00AC21E9">
              <w:t xml:space="preserve"> Bug do testcase Priority 3 fail</w:t>
            </w:r>
          </w:p>
        </w:tc>
      </w:tr>
      <w:tr w:rsidR="00035B62" w:rsidTr="00833B16">
        <w:tc>
          <w:tcPr>
            <w:tcW w:w="1669" w:type="dxa"/>
          </w:tcPr>
          <w:p w:rsidR="00035B62" w:rsidRDefault="009847DB" w:rsidP="009847DB">
            <w:pPr>
              <w:pStyle w:val="BodyText"/>
              <w:ind w:left="0"/>
              <w:jc w:val="center"/>
            </w:pPr>
            <w:r>
              <w:t>4</w:t>
            </w:r>
          </w:p>
        </w:tc>
        <w:tc>
          <w:tcPr>
            <w:tcW w:w="6467" w:type="dxa"/>
          </w:tcPr>
          <w:p w:rsidR="00035B62" w:rsidRDefault="00404BE4" w:rsidP="00833B16">
            <w:pPr>
              <w:pStyle w:val="BodyText"/>
              <w:ind w:left="0"/>
              <w:jc w:val="both"/>
            </w:pPr>
            <w:r>
              <w:t>Tính năng nâng cao nên làm</w:t>
            </w:r>
            <w:r w:rsidR="00AC21E9">
              <w:t xml:space="preserve"> và có thể do testcase Priority 1 fail</w:t>
            </w:r>
          </w:p>
        </w:tc>
      </w:tr>
      <w:tr w:rsidR="00035B62" w:rsidRPr="00E71A37" w:rsidTr="00E71A37">
        <w:tc>
          <w:tcPr>
            <w:tcW w:w="1669" w:type="dxa"/>
            <w:shd w:val="clear" w:color="auto" w:fill="E5DFEC"/>
          </w:tcPr>
          <w:p w:rsidR="00035B62" w:rsidRPr="00E71A37" w:rsidRDefault="00F47A3A" w:rsidP="00833B16">
            <w:pPr>
              <w:pStyle w:val="BodyText"/>
              <w:ind w:left="0"/>
              <w:jc w:val="center"/>
              <w:rPr>
                <w:b/>
              </w:rPr>
            </w:pPr>
            <w:r w:rsidRPr="00E71A37">
              <w:rPr>
                <w:b/>
              </w:rPr>
              <w:t>Bug status</w:t>
            </w:r>
          </w:p>
        </w:tc>
        <w:tc>
          <w:tcPr>
            <w:tcW w:w="6467" w:type="dxa"/>
            <w:shd w:val="clear" w:color="auto" w:fill="E5DFEC"/>
          </w:tcPr>
          <w:p w:rsidR="00035B62" w:rsidRPr="00E71A37" w:rsidRDefault="00F47A3A" w:rsidP="00833B16">
            <w:pPr>
              <w:pStyle w:val="BodyText"/>
              <w:ind w:left="0"/>
              <w:jc w:val="center"/>
              <w:rPr>
                <w:b/>
              </w:rPr>
            </w:pPr>
            <w:r w:rsidRPr="00E71A37">
              <w:rPr>
                <w:b/>
              </w:rPr>
              <w:t>Mô tả</w:t>
            </w:r>
          </w:p>
        </w:tc>
      </w:tr>
      <w:tr w:rsidR="00035B62" w:rsidTr="00833B16">
        <w:tc>
          <w:tcPr>
            <w:tcW w:w="1669" w:type="dxa"/>
          </w:tcPr>
          <w:p w:rsidR="00035B62" w:rsidRDefault="00BC463D" w:rsidP="00833B16">
            <w:pPr>
              <w:pStyle w:val="BodyText"/>
              <w:ind w:left="0"/>
              <w:jc w:val="both"/>
            </w:pPr>
            <w:r>
              <w:t>New</w:t>
            </w:r>
          </w:p>
        </w:tc>
        <w:tc>
          <w:tcPr>
            <w:tcW w:w="6467" w:type="dxa"/>
          </w:tcPr>
          <w:p w:rsidR="00035B62" w:rsidRDefault="00BC463D" w:rsidP="00833B16">
            <w:pPr>
              <w:pStyle w:val="BodyText"/>
              <w:ind w:left="0"/>
              <w:jc w:val="both"/>
            </w:pPr>
            <w:r>
              <w:t>Bug mới</w:t>
            </w:r>
          </w:p>
        </w:tc>
      </w:tr>
      <w:tr w:rsidR="00F47A3A" w:rsidTr="00833B16">
        <w:tc>
          <w:tcPr>
            <w:tcW w:w="1669" w:type="dxa"/>
          </w:tcPr>
          <w:p w:rsidR="00F47A3A" w:rsidRDefault="00BC463D" w:rsidP="00833B16">
            <w:pPr>
              <w:pStyle w:val="BodyText"/>
              <w:ind w:left="0"/>
              <w:jc w:val="both"/>
            </w:pPr>
            <w:r>
              <w:t>Feedback</w:t>
            </w:r>
          </w:p>
        </w:tc>
        <w:tc>
          <w:tcPr>
            <w:tcW w:w="6467" w:type="dxa"/>
          </w:tcPr>
          <w:p w:rsidR="00F47A3A" w:rsidRDefault="00BC463D" w:rsidP="00833B16">
            <w:pPr>
              <w:pStyle w:val="BodyText"/>
              <w:ind w:left="0"/>
              <w:jc w:val="both"/>
            </w:pPr>
            <w:r>
              <w:t>Cần thêm thông tin về bug</w:t>
            </w:r>
          </w:p>
        </w:tc>
      </w:tr>
      <w:tr w:rsidR="00F47A3A" w:rsidTr="00833B16">
        <w:tc>
          <w:tcPr>
            <w:tcW w:w="1669" w:type="dxa"/>
          </w:tcPr>
          <w:p w:rsidR="00F47A3A" w:rsidRDefault="00BC463D" w:rsidP="00833B16">
            <w:pPr>
              <w:pStyle w:val="BodyText"/>
              <w:ind w:left="0"/>
              <w:jc w:val="both"/>
            </w:pPr>
            <w:r>
              <w:t>Acknowledged</w:t>
            </w:r>
          </w:p>
        </w:tc>
        <w:tc>
          <w:tcPr>
            <w:tcW w:w="6467" w:type="dxa"/>
          </w:tcPr>
          <w:p w:rsidR="00F47A3A" w:rsidRDefault="00BC463D" w:rsidP="00833B16">
            <w:pPr>
              <w:pStyle w:val="BodyText"/>
              <w:ind w:left="0"/>
              <w:jc w:val="both"/>
            </w:pPr>
            <w:r>
              <w:t>Bug đã được chú ý nhưng chưa confirmed hay assigned</w:t>
            </w:r>
          </w:p>
        </w:tc>
      </w:tr>
      <w:tr w:rsidR="00F47A3A" w:rsidTr="00833B16">
        <w:tc>
          <w:tcPr>
            <w:tcW w:w="1669" w:type="dxa"/>
          </w:tcPr>
          <w:p w:rsidR="00F47A3A" w:rsidRDefault="00BC463D" w:rsidP="00833B16">
            <w:pPr>
              <w:pStyle w:val="BodyText"/>
              <w:ind w:left="0"/>
              <w:jc w:val="both"/>
            </w:pPr>
            <w:r>
              <w:lastRenderedPageBreak/>
              <w:t>Confirmed</w:t>
            </w:r>
          </w:p>
        </w:tc>
        <w:tc>
          <w:tcPr>
            <w:tcW w:w="6467" w:type="dxa"/>
          </w:tcPr>
          <w:p w:rsidR="00F47A3A" w:rsidRDefault="00BD0781" w:rsidP="00833B16">
            <w:pPr>
              <w:pStyle w:val="BodyText"/>
              <w:ind w:left="0"/>
              <w:jc w:val="both"/>
            </w:pPr>
            <w:r>
              <w:t>Đã xác nhận và có thể tái tạo lại bug</w:t>
            </w:r>
          </w:p>
        </w:tc>
      </w:tr>
      <w:tr w:rsidR="00F47A3A" w:rsidTr="00833B16">
        <w:tc>
          <w:tcPr>
            <w:tcW w:w="1669" w:type="dxa"/>
          </w:tcPr>
          <w:p w:rsidR="00F47A3A" w:rsidRDefault="00BC463D" w:rsidP="00833B16">
            <w:pPr>
              <w:pStyle w:val="BodyText"/>
              <w:ind w:left="0"/>
              <w:jc w:val="both"/>
            </w:pPr>
            <w:r>
              <w:t>Assigned</w:t>
            </w:r>
          </w:p>
        </w:tc>
        <w:tc>
          <w:tcPr>
            <w:tcW w:w="6467" w:type="dxa"/>
          </w:tcPr>
          <w:p w:rsidR="00F47A3A" w:rsidRDefault="00BD0781" w:rsidP="00833B16">
            <w:pPr>
              <w:pStyle w:val="BodyText"/>
              <w:ind w:left="0"/>
              <w:jc w:val="both"/>
            </w:pPr>
            <w:r>
              <w:t>Đã gán cho developer</w:t>
            </w:r>
          </w:p>
        </w:tc>
      </w:tr>
      <w:tr w:rsidR="00F47A3A" w:rsidTr="00833B16">
        <w:tc>
          <w:tcPr>
            <w:tcW w:w="1669" w:type="dxa"/>
          </w:tcPr>
          <w:p w:rsidR="00F47A3A" w:rsidRDefault="00BC463D" w:rsidP="00833B16">
            <w:pPr>
              <w:pStyle w:val="BodyText"/>
              <w:ind w:left="0"/>
              <w:jc w:val="both"/>
            </w:pPr>
            <w:r>
              <w:t>Resolved</w:t>
            </w:r>
          </w:p>
        </w:tc>
        <w:tc>
          <w:tcPr>
            <w:tcW w:w="6467" w:type="dxa"/>
          </w:tcPr>
          <w:p w:rsidR="00F47A3A" w:rsidRDefault="00BD0781" w:rsidP="00833B16">
            <w:pPr>
              <w:pStyle w:val="BodyText"/>
              <w:ind w:left="0"/>
              <w:jc w:val="both"/>
            </w:pPr>
            <w:r>
              <w:t>Bug đã được fix và đang chờ xác nhận</w:t>
            </w:r>
          </w:p>
        </w:tc>
      </w:tr>
      <w:tr w:rsidR="00F47A3A" w:rsidTr="00833B16">
        <w:tc>
          <w:tcPr>
            <w:tcW w:w="1669" w:type="dxa"/>
          </w:tcPr>
          <w:p w:rsidR="00F47A3A" w:rsidRDefault="00BC463D" w:rsidP="00833B16">
            <w:pPr>
              <w:pStyle w:val="BodyText"/>
              <w:ind w:left="0"/>
              <w:jc w:val="both"/>
            </w:pPr>
            <w:r>
              <w:t>Closed</w:t>
            </w:r>
          </w:p>
        </w:tc>
        <w:tc>
          <w:tcPr>
            <w:tcW w:w="6467" w:type="dxa"/>
          </w:tcPr>
          <w:p w:rsidR="00F47A3A" w:rsidRDefault="00BD0781" w:rsidP="00833B16">
            <w:pPr>
              <w:pStyle w:val="BodyText"/>
              <w:ind w:left="0"/>
              <w:jc w:val="both"/>
            </w:pPr>
            <w:r>
              <w:t>Đóng bug</w:t>
            </w:r>
          </w:p>
        </w:tc>
      </w:tr>
    </w:tbl>
    <w:p w:rsidR="00035B62" w:rsidRPr="00123EDF" w:rsidRDefault="00035B62" w:rsidP="00123EDF">
      <w:pPr>
        <w:pStyle w:val="BodyText"/>
      </w:pPr>
    </w:p>
    <w:p w:rsidR="006A4937" w:rsidRPr="006A4937" w:rsidRDefault="006A4937" w:rsidP="006A4937">
      <w:pPr>
        <w:pStyle w:val="BodyText"/>
      </w:pPr>
    </w:p>
    <w:sectPr w:rsidR="006A4937" w:rsidRPr="006A4937" w:rsidSect="00F36D21">
      <w:footerReference w:type="default" r:id="rId11"/>
      <w:footnotePr>
        <w:pos w:val="beneathText"/>
        <w:numRestart w:val="eachPage"/>
      </w:footnotePr>
      <w:type w:val="continuous"/>
      <w:pgSz w:w="12240" w:h="15840" w:code="1"/>
      <w:pgMar w:top="1440" w:right="1440" w:bottom="1440" w:left="1440" w:header="1008"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60B3" w:rsidRDefault="008660B3">
      <w:r>
        <w:separator/>
      </w:r>
    </w:p>
  </w:endnote>
  <w:endnote w:type="continuationSeparator" w:id="1">
    <w:p w:rsidR="008660B3" w:rsidRDefault="008660B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HGMaruGothicMPRO">
    <w:altName w:val="Arial Unicode MS"/>
    <w:charset w:val="80"/>
    <w:family w:val="modern"/>
    <w:pitch w:val="variable"/>
    <w:sig w:usb0="00000000" w:usb1="08070000" w:usb2="00000010" w:usb3="00000000" w:csb0="00020000" w:csb1="00000000"/>
  </w:font>
  <w:font w:name="Century">
    <w:panose1 w:val="0204060405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396F34">
    <w:pPr>
      <w:pStyle w:val="Footer"/>
    </w:pPr>
    <w:r>
      <w:rPr>
        <w:rStyle w:val="PageNumber"/>
      </w:rPr>
      <w:fldChar w:fldCharType="begin"/>
    </w:r>
    <w:r w:rsidR="00BE1CEC">
      <w:rPr>
        <w:rStyle w:val="PageNumber"/>
      </w:rPr>
      <w:instrText xml:space="preserve"> PAGE </w:instrText>
    </w:r>
    <w:r>
      <w:rPr>
        <w:rStyle w:val="PageNumber"/>
      </w:rPr>
      <w:fldChar w:fldCharType="separate"/>
    </w:r>
    <w:r w:rsidR="00FA3466">
      <w:rPr>
        <w:rStyle w:val="PageNumber"/>
        <w:noProof/>
      </w:rPr>
      <w:t>2</w:t>
    </w:r>
    <w:r>
      <w:rPr>
        <w:rStyle w:val="PageNumber"/>
      </w:rPr>
      <w:fldChar w:fldCharType="end"/>
    </w:r>
    <w:r w:rsidR="00BE1CEC">
      <w:tab/>
      <w:t>Test plan</w:t>
    </w:r>
    <w:r w:rsidR="00BE1CEC">
      <w:tab/>
      <w:t>Phiên bả</w:t>
    </w:r>
    <w:r w:rsidR="00834F4C">
      <w:t>n 0.1</w:t>
    </w:r>
  </w:p>
  <w:p w:rsidR="00BE1CEC" w:rsidRDefault="00BE1CEC">
    <w:pPr>
      <w:pStyle w:val="Footer"/>
    </w:pPr>
    <w:r>
      <w:rPr>
        <w:rStyle w:val="PageNumber"/>
      </w:rPr>
      <w:tab/>
    </w:r>
    <w:r>
      <w:rPr>
        <w:rStyle w:val="PageNumber"/>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396F34"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FA3466">
      <w:rPr>
        <w:rStyle w:val="PageNumber"/>
        <w:noProof/>
      </w:rPr>
      <w:t>i</w:t>
    </w:r>
    <w:r>
      <w:rPr>
        <w:rStyle w:val="PageNumber"/>
      </w:rPr>
      <w:fldChar w:fldCharType="end"/>
    </w:r>
    <w:r w:rsidR="00BE1CEC">
      <w:tab/>
    </w:r>
    <w:r w:rsidR="00834F4C">
      <w:rPr>
        <w:rStyle w:val="PageNumber"/>
      </w:rPr>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396F34" w:rsidP="00515F6E">
    <w:pPr>
      <w:pStyle w:val="Footer"/>
    </w:pPr>
    <w:r>
      <w:rPr>
        <w:rStyle w:val="PageNumber"/>
      </w:rPr>
      <w:fldChar w:fldCharType="begin"/>
    </w:r>
    <w:r w:rsidR="00BE1CEC">
      <w:rPr>
        <w:rStyle w:val="PageNumber"/>
      </w:rPr>
      <w:instrText xml:space="preserve"> PAGE </w:instrText>
    </w:r>
    <w:r>
      <w:rPr>
        <w:rStyle w:val="PageNumber"/>
      </w:rPr>
      <w:fldChar w:fldCharType="separate"/>
    </w:r>
    <w:r w:rsidR="00FA3466">
      <w:rPr>
        <w:rStyle w:val="PageNumber"/>
        <w:noProof/>
      </w:rPr>
      <w:t>1</w:t>
    </w:r>
    <w:r>
      <w:rPr>
        <w:rStyle w:val="PageNumber"/>
      </w:rPr>
      <w:fldChar w:fldCharType="end"/>
    </w:r>
    <w:r w:rsidR="00BE1CEC">
      <w:tab/>
      <w:t>Test Plan</w:t>
    </w:r>
    <w:r w:rsidR="00BE1CEC">
      <w:tab/>
      <w:t xml:space="preserve"> Phiên bả</w:t>
    </w:r>
    <w:r w:rsidR="00834F4C">
      <w:t>n 0.1</w:t>
    </w:r>
  </w:p>
  <w:p w:rsidR="00BE1CEC" w:rsidRDefault="00BE1CEC" w:rsidP="00515F6E">
    <w:pPr>
      <w:pStyle w:val="Footer"/>
    </w:pPr>
    <w:r>
      <w:rPr>
        <w:rStyle w:val="PageNumber"/>
      </w:rPr>
      <w:tab/>
    </w:r>
    <w:r>
      <w:rPr>
        <w:rStyle w:val="PageNumber"/>
      </w:rPr>
      <w:tab/>
    </w:r>
  </w:p>
  <w:p w:rsidR="00BE1CEC" w:rsidRDefault="00BE1CEC">
    <w:pPr>
      <w:pStyle w:val="Footer"/>
      <w:pBdr>
        <w:top w:val="none" w:sz="0" w:space="0" w:color="auto"/>
      </w:pBd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60B3" w:rsidRDefault="008660B3">
      <w:pPr>
        <w:pBdr>
          <w:bottom w:val="single" w:sz="6" w:space="0" w:color="auto"/>
        </w:pBdr>
        <w:ind w:left="1440"/>
      </w:pPr>
    </w:p>
  </w:footnote>
  <w:footnote w:type="continuationSeparator" w:id="1">
    <w:p w:rsidR="008660B3" w:rsidRDefault="008660B3">
      <w:pPr>
        <w:ind w:left="1440"/>
      </w:pPr>
      <w:r>
        <w:continuationSeparator/>
      </w:r>
    </w:p>
  </w:footnote>
  <w:footnote w:type="continuationNotice" w:id="2">
    <w:p w:rsidR="008660B3" w:rsidRDefault="008660B3">
      <w:pPr>
        <w:rPr>
          <w:i/>
          <w:sz w:val="20"/>
        </w:rPr>
      </w:pPr>
      <w:r>
        <w:rPr>
          <w:i/>
          <w:sz w:val="20"/>
        </w:rPr>
        <w:t>(footnote continues on next page)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1CEC" w:rsidRDefault="00834F4C">
    <w:pPr>
      <w:pStyle w:val="Header"/>
    </w:pPr>
    <w:r>
      <w:t>&lt;tên dự án&gt;</w:t>
    </w:r>
    <w:r w:rsidR="00BE1CEC">
      <w:tab/>
    </w:r>
    <w:r w:rsidR="00BE1CEC">
      <w:tab/>
      <w:t>Tài liệu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648A7D28"/>
    <w:lvl w:ilvl="0">
      <w:start w:val="1"/>
      <w:numFmt w:val="decimal"/>
      <w:pStyle w:val="Heading1"/>
      <w:lvlText w:val="%1"/>
      <w:lvlJc w:val="left"/>
      <w:pPr>
        <w:tabs>
          <w:tab w:val="num" w:pos="720"/>
        </w:tabs>
        <w:ind w:left="720" w:hanging="720"/>
      </w:pPr>
    </w:lvl>
    <w:lvl w:ilvl="1">
      <w:start w:val="1"/>
      <w:numFmt w:val="decimal"/>
      <w:pStyle w:val="Heading2"/>
      <w:lvlText w:val="%1.%2"/>
      <w:lvlJc w:val="left"/>
      <w:pPr>
        <w:tabs>
          <w:tab w:val="num" w:pos="0"/>
        </w:tabs>
        <w:ind w:left="720" w:hanging="720"/>
      </w:pPr>
    </w:lvl>
    <w:lvl w:ilvl="2">
      <w:start w:val="1"/>
      <w:numFmt w:val="decimal"/>
      <w:pStyle w:val="Heading3"/>
      <w:lvlText w:val="%1.%2.%3"/>
      <w:lvlJc w:val="left"/>
      <w:pPr>
        <w:tabs>
          <w:tab w:val="num" w:pos="0"/>
        </w:tabs>
        <w:ind w:left="1440" w:hanging="720"/>
      </w:pPr>
    </w:lvl>
    <w:lvl w:ilvl="3">
      <w:start w:val="1"/>
      <w:numFmt w:val="decimal"/>
      <w:pStyle w:val="Heading4"/>
      <w:lvlText w:val="%1.%2.%3.%4"/>
      <w:lvlJc w:val="left"/>
      <w:pPr>
        <w:tabs>
          <w:tab w:val="num" w:pos="0"/>
        </w:tabs>
        <w:ind w:left="2880" w:hanging="720"/>
      </w:pPr>
    </w:lvl>
    <w:lvl w:ilvl="4">
      <w:start w:val="1"/>
      <w:numFmt w:val="decimal"/>
      <w:pStyle w:val="Heading5"/>
      <w:lvlText w:val="%1.%2.%3.%4.%5"/>
      <w:lvlJc w:val="left"/>
      <w:pPr>
        <w:tabs>
          <w:tab w:val="num" w:pos="0"/>
        </w:tabs>
        <w:ind w:left="2880" w:hanging="720"/>
      </w:pPr>
    </w:lvl>
    <w:lvl w:ilvl="5">
      <w:start w:val="1"/>
      <w:numFmt w:val="decimal"/>
      <w:pStyle w:val="Heading6"/>
      <w:lvlText w:val="%1.%2.%3.%4.%5.%6"/>
      <w:lvlJc w:val="left"/>
      <w:pPr>
        <w:tabs>
          <w:tab w:val="num" w:pos="5760"/>
        </w:tabs>
        <w:ind w:left="4320" w:hanging="720"/>
      </w:pPr>
    </w:lvl>
    <w:lvl w:ilvl="6">
      <w:start w:val="1"/>
      <w:numFmt w:val="decimal"/>
      <w:pStyle w:val="Heading7"/>
      <w:lvlText w:val="%1.%2.%3.%4.%5.%6.%7"/>
      <w:lvlJc w:val="left"/>
      <w:pPr>
        <w:tabs>
          <w:tab w:val="num" w:pos="6840"/>
        </w:tabs>
        <w:ind w:left="5040" w:hanging="720"/>
      </w:pPr>
    </w:lvl>
    <w:lvl w:ilvl="7">
      <w:start w:val="1"/>
      <w:numFmt w:val="decimal"/>
      <w:pStyle w:val="Heading8"/>
      <w:lvlText w:val="%1.%2.%3.%4.%5.%6.%7.%8"/>
      <w:lvlJc w:val="left"/>
      <w:pPr>
        <w:tabs>
          <w:tab w:val="num" w:pos="7920"/>
        </w:tabs>
        <w:ind w:left="5760" w:hanging="720"/>
      </w:pPr>
    </w:lvl>
    <w:lvl w:ilvl="8">
      <w:start w:val="1"/>
      <w:numFmt w:val="decimal"/>
      <w:pStyle w:val="Heading9"/>
      <w:lvlText w:val="%1.%2.%3.%4.%5.%6.%7.%8.%9"/>
      <w:lvlJc w:val="left"/>
      <w:pPr>
        <w:tabs>
          <w:tab w:val="num" w:pos="9000"/>
        </w:tabs>
        <w:ind w:left="6480" w:hanging="720"/>
      </w:pPr>
    </w:lvl>
  </w:abstractNum>
  <w:abstractNum w:abstractNumId="1">
    <w:nsid w:val="019301BD"/>
    <w:multiLevelType w:val="hybridMultilevel"/>
    <w:tmpl w:val="A7C6C60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097606"/>
    <w:multiLevelType w:val="hybridMultilevel"/>
    <w:tmpl w:val="EECCBFE6"/>
    <w:lvl w:ilvl="0" w:tplc="04090001">
      <w:start w:val="1"/>
      <w:numFmt w:val="bullet"/>
      <w:lvlText w:val=""/>
      <w:lvlJc w:val="left"/>
      <w:pPr>
        <w:tabs>
          <w:tab w:val="num" w:pos="2160"/>
        </w:tabs>
        <w:ind w:left="2160" w:hanging="360"/>
      </w:pPr>
      <w:rPr>
        <w:rFonts w:ascii="Symbol" w:hAnsi="Symbol" w:hint="default"/>
      </w:rPr>
    </w:lvl>
    <w:lvl w:ilvl="1" w:tplc="68585D80">
      <w:start w:val="1"/>
      <w:numFmt w:val="bullet"/>
      <w:lvlText w:val="-"/>
      <w:lvlJc w:val="left"/>
      <w:pPr>
        <w:tabs>
          <w:tab w:val="num" w:pos="2880"/>
        </w:tabs>
        <w:ind w:left="2880" w:hanging="360"/>
      </w:pPr>
      <w:rPr>
        <w:rFonts w:ascii="Times New Roman" w:eastAsia="Times New Roman" w:hAnsi="Times New Roman" w:cs="Times New Roman"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
    <w:nsid w:val="0CB65947"/>
    <w:multiLevelType w:val="hybridMultilevel"/>
    <w:tmpl w:val="89A609B4"/>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nsid w:val="101D695A"/>
    <w:multiLevelType w:val="hybridMultilevel"/>
    <w:tmpl w:val="E6B41284"/>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5">
    <w:nsid w:val="112317BC"/>
    <w:multiLevelType w:val="hybridMultilevel"/>
    <w:tmpl w:val="8522F11E"/>
    <w:lvl w:ilvl="0" w:tplc="042A0001">
      <w:start w:val="1"/>
      <w:numFmt w:val="bullet"/>
      <w:lvlText w:val=""/>
      <w:lvlJc w:val="left"/>
      <w:pPr>
        <w:ind w:left="2520" w:hanging="360"/>
      </w:pPr>
      <w:rPr>
        <w:rFonts w:ascii="Symbol" w:hAnsi="Symbol"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6">
    <w:nsid w:val="1D9767CA"/>
    <w:multiLevelType w:val="hybridMultilevel"/>
    <w:tmpl w:val="EFC02D82"/>
    <w:lvl w:ilvl="0" w:tplc="61D4936A">
      <w:numFmt w:val="bullet"/>
      <w:lvlText w:val="-"/>
      <w:lvlJc w:val="left"/>
      <w:pPr>
        <w:ind w:left="720" w:hanging="360"/>
      </w:pPr>
      <w:rPr>
        <w:rFonts w:ascii="Times New Roman" w:eastAsia="MS Mincho"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nsid w:val="1FD44BE2"/>
    <w:multiLevelType w:val="hybridMultilevel"/>
    <w:tmpl w:val="B1080AE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16273A2"/>
    <w:multiLevelType w:val="hybridMultilevel"/>
    <w:tmpl w:val="AC4206F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4D23F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9AD10F3"/>
    <w:multiLevelType w:val="singleLevel"/>
    <w:tmpl w:val="FDF09524"/>
    <w:lvl w:ilvl="0">
      <w:start w:val="1"/>
      <w:numFmt w:val="decimal"/>
      <w:lvlText w:val="%1."/>
      <w:legacy w:legacy="1" w:legacySpace="0" w:legacyIndent="360"/>
      <w:lvlJc w:val="left"/>
      <w:pPr>
        <w:ind w:left="1800" w:hanging="360"/>
      </w:pPr>
    </w:lvl>
  </w:abstractNum>
  <w:abstractNum w:abstractNumId="11">
    <w:nsid w:val="2C404123"/>
    <w:multiLevelType w:val="hybridMultilevel"/>
    <w:tmpl w:val="347CEA0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2">
    <w:nsid w:val="2DCA62B5"/>
    <w:multiLevelType w:val="hybridMultilevel"/>
    <w:tmpl w:val="F9B08378"/>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3">
    <w:nsid w:val="35B7597B"/>
    <w:multiLevelType w:val="hybridMultilevel"/>
    <w:tmpl w:val="F3546E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nsid w:val="35D73DB6"/>
    <w:multiLevelType w:val="hybridMultilevel"/>
    <w:tmpl w:val="3CF600E6"/>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5">
    <w:nsid w:val="373778F9"/>
    <w:multiLevelType w:val="hybridMultilevel"/>
    <w:tmpl w:val="6E88C9C8"/>
    <w:lvl w:ilvl="0" w:tplc="651C4990">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4CA76B68"/>
    <w:multiLevelType w:val="singleLevel"/>
    <w:tmpl w:val="ED9055BC"/>
    <w:lvl w:ilvl="0">
      <w:start w:val="1"/>
      <w:numFmt w:val="bullet"/>
      <w:pStyle w:val="ListDash"/>
      <w:lvlText w:val=""/>
      <w:lvlJc w:val="left"/>
      <w:pPr>
        <w:tabs>
          <w:tab w:val="num" w:pos="360"/>
        </w:tabs>
        <w:ind w:left="360" w:hanging="360"/>
      </w:pPr>
      <w:rPr>
        <w:rFonts w:ascii="Symbol" w:hAnsi="Symbol" w:hint="default"/>
      </w:rPr>
    </w:lvl>
  </w:abstractNum>
  <w:abstractNum w:abstractNumId="17">
    <w:nsid w:val="51E46DAD"/>
    <w:multiLevelType w:val="hybridMultilevel"/>
    <w:tmpl w:val="BB8EC826"/>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nsid w:val="54127402"/>
    <w:multiLevelType w:val="hybridMultilevel"/>
    <w:tmpl w:val="60D8DBB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nsid w:val="57C320EB"/>
    <w:multiLevelType w:val="hybridMultilevel"/>
    <w:tmpl w:val="2BDA8F22"/>
    <w:lvl w:ilvl="0" w:tplc="042A0003">
      <w:start w:val="1"/>
      <w:numFmt w:val="bullet"/>
      <w:lvlText w:val="o"/>
      <w:lvlJc w:val="left"/>
      <w:pPr>
        <w:ind w:left="2880" w:hanging="360"/>
      </w:pPr>
      <w:rPr>
        <w:rFonts w:ascii="Courier New" w:hAnsi="Courier New" w:cs="Courier New"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0">
    <w:nsid w:val="59276564"/>
    <w:multiLevelType w:val="singleLevel"/>
    <w:tmpl w:val="2918D5D0"/>
    <w:lvl w:ilvl="0">
      <w:start w:val="1"/>
      <w:numFmt w:val="decimalEnclosedCircle"/>
      <w:pStyle w:val="NormalIndent"/>
      <w:lvlText w:val="%1"/>
      <w:lvlJc w:val="left"/>
      <w:pPr>
        <w:tabs>
          <w:tab w:val="num" w:pos="927"/>
        </w:tabs>
        <w:ind w:left="907" w:hanging="340"/>
      </w:pPr>
      <w:rPr>
        <w:rFonts w:hint="eastAsia"/>
      </w:rPr>
    </w:lvl>
  </w:abstractNum>
  <w:abstractNum w:abstractNumId="21">
    <w:nsid w:val="598454EF"/>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2">
    <w:nsid w:val="59E55C71"/>
    <w:multiLevelType w:val="multilevel"/>
    <w:tmpl w:val="46F6DFB0"/>
    <w:lvl w:ilvl="0">
      <w:start w:val="1"/>
      <w:numFmt w:val="upperLetter"/>
      <w:pStyle w:val="Appendix1"/>
      <w:lvlText w:val="Appendix %1"/>
      <w:lvlJc w:val="left"/>
      <w:pPr>
        <w:tabs>
          <w:tab w:val="num" w:pos="2520"/>
        </w:tabs>
        <w:ind w:left="720" w:hanging="720"/>
      </w:pPr>
    </w:lvl>
    <w:lvl w:ilvl="1">
      <w:start w:val="1"/>
      <w:numFmt w:val="decimal"/>
      <w:pStyle w:val="Appendix2"/>
      <w:lvlText w:val="%1.%2"/>
      <w:lvlJc w:val="left"/>
      <w:pPr>
        <w:tabs>
          <w:tab w:val="num" w:pos="720"/>
        </w:tabs>
        <w:ind w:left="720" w:hanging="720"/>
      </w:pPr>
    </w:lvl>
    <w:lvl w:ilvl="2">
      <w:start w:val="1"/>
      <w:numFmt w:val="decimal"/>
      <w:pStyle w:val="Appendix3"/>
      <w:lvlText w:val="%1.%3.%2"/>
      <w:lvlJc w:val="left"/>
      <w:pPr>
        <w:tabs>
          <w:tab w:val="num" w:pos="1800"/>
        </w:tabs>
        <w:ind w:left="144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2880" w:hanging="720"/>
      </w:pPr>
    </w:lvl>
    <w:lvl w:ilvl="5">
      <w:start w:val="1"/>
      <w:numFmt w:val="decimal"/>
      <w:lvlText w:val="%1.%2.%3.%4.%5.%6"/>
      <w:lvlJc w:val="left"/>
      <w:pPr>
        <w:tabs>
          <w:tab w:val="num" w:pos="5760"/>
        </w:tabs>
        <w:ind w:left="4320" w:hanging="720"/>
      </w:pPr>
    </w:lvl>
    <w:lvl w:ilvl="6">
      <w:start w:val="1"/>
      <w:numFmt w:val="decimal"/>
      <w:lvlText w:val="%1.%2.%3.%4.%5%6.%7."/>
      <w:lvlJc w:val="left"/>
      <w:pPr>
        <w:tabs>
          <w:tab w:val="num" w:pos="0"/>
        </w:tabs>
        <w:ind w:left="5040" w:hanging="720"/>
      </w:pPr>
    </w:lvl>
    <w:lvl w:ilvl="7">
      <w:start w:val="1"/>
      <w:numFmt w:val="decimal"/>
      <w:lvlText w:val="%1.%2.%3.%4.%5%6.%7.%8."/>
      <w:lvlJc w:val="left"/>
      <w:pPr>
        <w:tabs>
          <w:tab w:val="num" w:pos="0"/>
        </w:tabs>
        <w:ind w:left="5760" w:hanging="720"/>
      </w:pPr>
    </w:lvl>
    <w:lvl w:ilvl="8">
      <w:start w:val="1"/>
      <w:numFmt w:val="decimal"/>
      <w:lvlText w:val="%1.%2.%3.%4.%5%6.%7.%8.%9."/>
      <w:lvlJc w:val="left"/>
      <w:pPr>
        <w:tabs>
          <w:tab w:val="num" w:pos="0"/>
        </w:tabs>
        <w:ind w:left="6480" w:hanging="720"/>
      </w:pPr>
    </w:lvl>
  </w:abstractNum>
  <w:abstractNum w:abstractNumId="23">
    <w:nsid w:val="6A156603"/>
    <w:multiLevelType w:val="singleLevel"/>
    <w:tmpl w:val="9B70AEF0"/>
    <w:lvl w:ilvl="0">
      <w:start w:val="1"/>
      <w:numFmt w:val="bullet"/>
      <w:pStyle w:val="ListBullet"/>
      <w:lvlText w:val=""/>
      <w:lvlJc w:val="left"/>
      <w:pPr>
        <w:tabs>
          <w:tab w:val="num" w:pos="360"/>
        </w:tabs>
        <w:ind w:left="360" w:hanging="360"/>
      </w:pPr>
      <w:rPr>
        <w:rFonts w:ascii="Symbol" w:hAnsi="Symbol" w:hint="default"/>
      </w:rPr>
    </w:lvl>
  </w:abstractNum>
  <w:abstractNum w:abstractNumId="24">
    <w:nsid w:val="71A401B7"/>
    <w:multiLevelType w:val="hybridMultilevel"/>
    <w:tmpl w:val="F1141168"/>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25">
    <w:nsid w:val="76C77DCC"/>
    <w:multiLevelType w:val="hybridMultilevel"/>
    <w:tmpl w:val="113C7610"/>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6">
    <w:nsid w:val="7B2D4CA7"/>
    <w:multiLevelType w:val="hybridMultilevel"/>
    <w:tmpl w:val="AFBAFEA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num w:numId="1">
    <w:abstractNumId w:val="0"/>
  </w:num>
  <w:num w:numId="2">
    <w:abstractNumId w:val="22"/>
  </w:num>
  <w:num w:numId="3">
    <w:abstractNumId w:val="16"/>
  </w:num>
  <w:num w:numId="4">
    <w:abstractNumId w:val="20"/>
  </w:num>
  <w:num w:numId="5">
    <w:abstractNumId w:val="10"/>
  </w:num>
  <w:num w:numId="6">
    <w:abstractNumId w:val="21"/>
  </w:num>
  <w:num w:numId="7">
    <w:abstractNumId w:val="9"/>
  </w:num>
  <w:num w:numId="8">
    <w:abstractNumId w:val="23"/>
  </w:num>
  <w:num w:numId="9">
    <w:abstractNumId w:val="3"/>
  </w:num>
  <w:num w:numId="10">
    <w:abstractNumId w:val="2"/>
  </w:num>
  <w:num w:numId="11">
    <w:abstractNumId w:val="24"/>
  </w:num>
  <w:num w:numId="12">
    <w:abstractNumId w:val="16"/>
  </w:num>
  <w:num w:numId="13">
    <w:abstractNumId w:val="16"/>
  </w:num>
  <w:num w:numId="14">
    <w:abstractNumId w:val="16"/>
  </w:num>
  <w:num w:numId="15">
    <w:abstractNumId w:val="16"/>
  </w:num>
  <w:num w:numId="16">
    <w:abstractNumId w:val="16"/>
  </w:num>
  <w:num w:numId="17">
    <w:abstractNumId w:val="13"/>
  </w:num>
  <w:num w:numId="18">
    <w:abstractNumId w:val="18"/>
  </w:num>
  <w:num w:numId="19">
    <w:abstractNumId w:val="17"/>
  </w:num>
  <w:num w:numId="20">
    <w:abstractNumId w:val="26"/>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23"/>
  </w:num>
  <w:num w:numId="25">
    <w:abstractNumId w:val="23"/>
  </w:num>
  <w:num w:numId="26">
    <w:abstractNumId w:val="23"/>
  </w:num>
  <w:num w:numId="27">
    <w:abstractNumId w:val="23"/>
  </w:num>
  <w:num w:numId="28">
    <w:abstractNumId w:val="8"/>
  </w:num>
  <w:num w:numId="29">
    <w:abstractNumId w:val="7"/>
  </w:num>
  <w:num w:numId="30">
    <w:abstractNumId w:val="15"/>
  </w:num>
  <w:num w:numId="31">
    <w:abstractNumId w:val="0"/>
  </w:num>
  <w:num w:numId="32">
    <w:abstractNumId w:val="0"/>
  </w:num>
  <w:num w:numId="33">
    <w:abstractNumId w:val="0"/>
  </w:num>
  <w:num w:numId="34">
    <w:abstractNumId w:val="6"/>
  </w:num>
  <w:num w:numId="35">
    <w:abstractNumId w:val="5"/>
  </w:num>
  <w:num w:numId="36">
    <w:abstractNumId w:val="25"/>
  </w:num>
  <w:num w:numId="37">
    <w:abstractNumId w:val="12"/>
  </w:num>
  <w:num w:numId="38">
    <w:abstractNumId w:val="14"/>
  </w:num>
  <w:num w:numId="39">
    <w:abstractNumId w:val="4"/>
  </w:num>
  <w:num w:numId="40">
    <w:abstractNumId w:val="19"/>
  </w:num>
  <w:num w:numId="4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embedSystemFonts/>
  <w:attachedTemplate r:id="rId1"/>
  <w:linkStyles/>
  <w:stylePaneFormatFilter w:val="3F01"/>
  <w:defaultTabStop w:val="720"/>
  <w:evenAndOddHeaders/>
  <w:displayHorizontalDrawingGridEvery w:val="0"/>
  <w:displayVerticalDrawingGridEvery w:val="0"/>
  <w:doNotUseMarginsForDrawingGridOrigin/>
  <w:noPunctuationKerning/>
  <w:characterSpacingControl w:val="doNotCompress"/>
  <w:hdrShapeDefaults>
    <o:shapedefaults v:ext="edit" spidmax="5122">
      <o:colormru v:ext="edit" colors="#eaeaea"/>
    </o:shapedefaults>
  </w:hdrShapeDefaults>
  <w:footnotePr>
    <w:pos w:val="beneathText"/>
    <w:numRestart w:val="eachPage"/>
    <w:footnote w:id="0"/>
    <w:footnote w:id="1"/>
    <w:footnote w:id="2"/>
  </w:footnotePr>
  <w:endnotePr>
    <w:endnote w:id="0"/>
    <w:endnote w:id="1"/>
  </w:endnotePr>
  <w:compat>
    <w:useFELayout/>
  </w:compat>
  <w:rsids>
    <w:rsidRoot w:val="003F2605"/>
    <w:rsid w:val="000041C2"/>
    <w:rsid w:val="00011EDA"/>
    <w:rsid w:val="00012FA1"/>
    <w:rsid w:val="00022B54"/>
    <w:rsid w:val="00025D6E"/>
    <w:rsid w:val="0002740A"/>
    <w:rsid w:val="000300D3"/>
    <w:rsid w:val="00035590"/>
    <w:rsid w:val="00035B62"/>
    <w:rsid w:val="000467E0"/>
    <w:rsid w:val="000526FA"/>
    <w:rsid w:val="000655C1"/>
    <w:rsid w:val="00067E8F"/>
    <w:rsid w:val="0007044D"/>
    <w:rsid w:val="000727BD"/>
    <w:rsid w:val="00082CCF"/>
    <w:rsid w:val="0008648F"/>
    <w:rsid w:val="00086B6C"/>
    <w:rsid w:val="00091EA2"/>
    <w:rsid w:val="000A090C"/>
    <w:rsid w:val="000A7355"/>
    <w:rsid w:val="000B1D8A"/>
    <w:rsid w:val="000B284C"/>
    <w:rsid w:val="000B37F3"/>
    <w:rsid w:val="000C0E74"/>
    <w:rsid w:val="000C2CA7"/>
    <w:rsid w:val="000C6578"/>
    <w:rsid w:val="000C692C"/>
    <w:rsid w:val="000D260F"/>
    <w:rsid w:val="000D67EB"/>
    <w:rsid w:val="000E2255"/>
    <w:rsid w:val="000E2ADE"/>
    <w:rsid w:val="000E329A"/>
    <w:rsid w:val="000E61DC"/>
    <w:rsid w:val="000E6F3B"/>
    <w:rsid w:val="000E7B53"/>
    <w:rsid w:val="000F51D9"/>
    <w:rsid w:val="000F61C1"/>
    <w:rsid w:val="000F6A7E"/>
    <w:rsid w:val="0010090B"/>
    <w:rsid w:val="00102C6E"/>
    <w:rsid w:val="00111EC2"/>
    <w:rsid w:val="00113394"/>
    <w:rsid w:val="00123EDF"/>
    <w:rsid w:val="00123FB9"/>
    <w:rsid w:val="00124816"/>
    <w:rsid w:val="00125356"/>
    <w:rsid w:val="00127FA1"/>
    <w:rsid w:val="0013211D"/>
    <w:rsid w:val="0013557E"/>
    <w:rsid w:val="00140D36"/>
    <w:rsid w:val="00143DEC"/>
    <w:rsid w:val="00146613"/>
    <w:rsid w:val="00146ED7"/>
    <w:rsid w:val="00150798"/>
    <w:rsid w:val="00152B0D"/>
    <w:rsid w:val="00152C80"/>
    <w:rsid w:val="00156AC1"/>
    <w:rsid w:val="00156ECE"/>
    <w:rsid w:val="00166BA1"/>
    <w:rsid w:val="00173F65"/>
    <w:rsid w:val="00177166"/>
    <w:rsid w:val="0018004B"/>
    <w:rsid w:val="00185033"/>
    <w:rsid w:val="00185521"/>
    <w:rsid w:val="00191832"/>
    <w:rsid w:val="00195AE6"/>
    <w:rsid w:val="00195C89"/>
    <w:rsid w:val="00197489"/>
    <w:rsid w:val="001A3EC6"/>
    <w:rsid w:val="001B5B33"/>
    <w:rsid w:val="001C14F7"/>
    <w:rsid w:val="001C73A7"/>
    <w:rsid w:val="001C7944"/>
    <w:rsid w:val="001D343E"/>
    <w:rsid w:val="001D538D"/>
    <w:rsid w:val="001E3B14"/>
    <w:rsid w:val="001E63A2"/>
    <w:rsid w:val="001F13C2"/>
    <w:rsid w:val="001F1618"/>
    <w:rsid w:val="001F1E59"/>
    <w:rsid w:val="001F2125"/>
    <w:rsid w:val="001F219A"/>
    <w:rsid w:val="001F29D8"/>
    <w:rsid w:val="001F374F"/>
    <w:rsid w:val="001F5097"/>
    <w:rsid w:val="002041B7"/>
    <w:rsid w:val="00207A03"/>
    <w:rsid w:val="00211244"/>
    <w:rsid w:val="00211FC2"/>
    <w:rsid w:val="00211FF6"/>
    <w:rsid w:val="00212304"/>
    <w:rsid w:val="00214625"/>
    <w:rsid w:val="002222A3"/>
    <w:rsid w:val="0022454E"/>
    <w:rsid w:val="002329DC"/>
    <w:rsid w:val="00232D09"/>
    <w:rsid w:val="00237078"/>
    <w:rsid w:val="0024345C"/>
    <w:rsid w:val="0024350F"/>
    <w:rsid w:val="00243B7A"/>
    <w:rsid w:val="00246332"/>
    <w:rsid w:val="002475B2"/>
    <w:rsid w:val="00251CAD"/>
    <w:rsid w:val="00252848"/>
    <w:rsid w:val="00254835"/>
    <w:rsid w:val="00254DF2"/>
    <w:rsid w:val="00255440"/>
    <w:rsid w:val="002567B8"/>
    <w:rsid w:val="002573BE"/>
    <w:rsid w:val="0025760D"/>
    <w:rsid w:val="00263475"/>
    <w:rsid w:val="002670C9"/>
    <w:rsid w:val="002670CF"/>
    <w:rsid w:val="002709B2"/>
    <w:rsid w:val="00283939"/>
    <w:rsid w:val="00283D59"/>
    <w:rsid w:val="002868B9"/>
    <w:rsid w:val="002874F9"/>
    <w:rsid w:val="00287BBA"/>
    <w:rsid w:val="002904D9"/>
    <w:rsid w:val="002973A5"/>
    <w:rsid w:val="00297473"/>
    <w:rsid w:val="002974C3"/>
    <w:rsid w:val="002A109A"/>
    <w:rsid w:val="002A11E2"/>
    <w:rsid w:val="002A2E9C"/>
    <w:rsid w:val="002A507F"/>
    <w:rsid w:val="002B2CEA"/>
    <w:rsid w:val="002B3B32"/>
    <w:rsid w:val="002B4E9B"/>
    <w:rsid w:val="002C085E"/>
    <w:rsid w:val="002C6C7A"/>
    <w:rsid w:val="002C74FB"/>
    <w:rsid w:val="002C76F8"/>
    <w:rsid w:val="002D38A9"/>
    <w:rsid w:val="002D7779"/>
    <w:rsid w:val="002E2F14"/>
    <w:rsid w:val="002E3D00"/>
    <w:rsid w:val="002E47A7"/>
    <w:rsid w:val="002E6805"/>
    <w:rsid w:val="002F04E8"/>
    <w:rsid w:val="002F4E5D"/>
    <w:rsid w:val="002F71B5"/>
    <w:rsid w:val="00300BA3"/>
    <w:rsid w:val="003024D9"/>
    <w:rsid w:val="00303080"/>
    <w:rsid w:val="0030550D"/>
    <w:rsid w:val="00305D23"/>
    <w:rsid w:val="00307162"/>
    <w:rsid w:val="00307EE2"/>
    <w:rsid w:val="00312034"/>
    <w:rsid w:val="003120FE"/>
    <w:rsid w:val="0033425A"/>
    <w:rsid w:val="00337394"/>
    <w:rsid w:val="00340E51"/>
    <w:rsid w:val="0035186F"/>
    <w:rsid w:val="00353CDA"/>
    <w:rsid w:val="00353D59"/>
    <w:rsid w:val="00361E04"/>
    <w:rsid w:val="00362B08"/>
    <w:rsid w:val="003632A1"/>
    <w:rsid w:val="00367029"/>
    <w:rsid w:val="00371238"/>
    <w:rsid w:val="003722D4"/>
    <w:rsid w:val="00372CA1"/>
    <w:rsid w:val="00377F11"/>
    <w:rsid w:val="0038287B"/>
    <w:rsid w:val="00387F05"/>
    <w:rsid w:val="00396F34"/>
    <w:rsid w:val="003A22B7"/>
    <w:rsid w:val="003A5321"/>
    <w:rsid w:val="003A7DC8"/>
    <w:rsid w:val="003B0118"/>
    <w:rsid w:val="003B0F35"/>
    <w:rsid w:val="003C2AE9"/>
    <w:rsid w:val="003C5004"/>
    <w:rsid w:val="003C5868"/>
    <w:rsid w:val="003C6C28"/>
    <w:rsid w:val="003D0C28"/>
    <w:rsid w:val="003D53D4"/>
    <w:rsid w:val="003F0F23"/>
    <w:rsid w:val="003F2605"/>
    <w:rsid w:val="004046FC"/>
    <w:rsid w:val="00404BE4"/>
    <w:rsid w:val="0040679B"/>
    <w:rsid w:val="00412E96"/>
    <w:rsid w:val="00416758"/>
    <w:rsid w:val="00416C8C"/>
    <w:rsid w:val="00425DA1"/>
    <w:rsid w:val="004265C8"/>
    <w:rsid w:val="00426877"/>
    <w:rsid w:val="0043012D"/>
    <w:rsid w:val="0043051E"/>
    <w:rsid w:val="00430690"/>
    <w:rsid w:val="004317EB"/>
    <w:rsid w:val="00441C2B"/>
    <w:rsid w:val="0045214B"/>
    <w:rsid w:val="00452669"/>
    <w:rsid w:val="0045475B"/>
    <w:rsid w:val="0045611F"/>
    <w:rsid w:val="0046299C"/>
    <w:rsid w:val="004643AE"/>
    <w:rsid w:val="00465874"/>
    <w:rsid w:val="00467FC0"/>
    <w:rsid w:val="0047458B"/>
    <w:rsid w:val="00477909"/>
    <w:rsid w:val="004812CF"/>
    <w:rsid w:val="004847C8"/>
    <w:rsid w:val="004853E2"/>
    <w:rsid w:val="00486523"/>
    <w:rsid w:val="00490CAC"/>
    <w:rsid w:val="00491CEC"/>
    <w:rsid w:val="00494E74"/>
    <w:rsid w:val="004A29AF"/>
    <w:rsid w:val="004A3C52"/>
    <w:rsid w:val="004A74E0"/>
    <w:rsid w:val="004B577A"/>
    <w:rsid w:val="004C337C"/>
    <w:rsid w:val="004C4AB8"/>
    <w:rsid w:val="004C71C2"/>
    <w:rsid w:val="004D02A5"/>
    <w:rsid w:val="004D08C0"/>
    <w:rsid w:val="004D2F29"/>
    <w:rsid w:val="004D3257"/>
    <w:rsid w:val="004D7001"/>
    <w:rsid w:val="004D7A33"/>
    <w:rsid w:val="004E77B4"/>
    <w:rsid w:val="004F68AF"/>
    <w:rsid w:val="00502EA8"/>
    <w:rsid w:val="00513D70"/>
    <w:rsid w:val="0051465A"/>
    <w:rsid w:val="00515F6E"/>
    <w:rsid w:val="00517145"/>
    <w:rsid w:val="005211AE"/>
    <w:rsid w:val="0052633A"/>
    <w:rsid w:val="00533153"/>
    <w:rsid w:val="005340A4"/>
    <w:rsid w:val="005340CA"/>
    <w:rsid w:val="00540D59"/>
    <w:rsid w:val="00541967"/>
    <w:rsid w:val="00542533"/>
    <w:rsid w:val="00542F87"/>
    <w:rsid w:val="005474C2"/>
    <w:rsid w:val="00554168"/>
    <w:rsid w:val="00557B99"/>
    <w:rsid w:val="00560D59"/>
    <w:rsid w:val="00563D76"/>
    <w:rsid w:val="00570013"/>
    <w:rsid w:val="00573CCA"/>
    <w:rsid w:val="00587EB4"/>
    <w:rsid w:val="00592AE5"/>
    <w:rsid w:val="00595666"/>
    <w:rsid w:val="00595FC6"/>
    <w:rsid w:val="005A31D0"/>
    <w:rsid w:val="005A483B"/>
    <w:rsid w:val="005B0661"/>
    <w:rsid w:val="005B0886"/>
    <w:rsid w:val="005B388F"/>
    <w:rsid w:val="005B4102"/>
    <w:rsid w:val="005B422F"/>
    <w:rsid w:val="005B454F"/>
    <w:rsid w:val="005B4748"/>
    <w:rsid w:val="005C30B0"/>
    <w:rsid w:val="005D2E61"/>
    <w:rsid w:val="005D4F86"/>
    <w:rsid w:val="005E42ED"/>
    <w:rsid w:val="005F0FED"/>
    <w:rsid w:val="00600B35"/>
    <w:rsid w:val="00605D16"/>
    <w:rsid w:val="0060795E"/>
    <w:rsid w:val="006119AF"/>
    <w:rsid w:val="0061214B"/>
    <w:rsid w:val="00624DF1"/>
    <w:rsid w:val="00625D6C"/>
    <w:rsid w:val="00631FA4"/>
    <w:rsid w:val="006334E8"/>
    <w:rsid w:val="00633F56"/>
    <w:rsid w:val="00640BD7"/>
    <w:rsid w:val="006427FA"/>
    <w:rsid w:val="0064361D"/>
    <w:rsid w:val="00643AB5"/>
    <w:rsid w:val="0064517A"/>
    <w:rsid w:val="00650C7F"/>
    <w:rsid w:val="00653870"/>
    <w:rsid w:val="00664DDA"/>
    <w:rsid w:val="00665D67"/>
    <w:rsid w:val="006722DB"/>
    <w:rsid w:val="006724E8"/>
    <w:rsid w:val="0067359D"/>
    <w:rsid w:val="00681BA9"/>
    <w:rsid w:val="00682E59"/>
    <w:rsid w:val="00691C65"/>
    <w:rsid w:val="00694B36"/>
    <w:rsid w:val="00697B97"/>
    <w:rsid w:val="006A2775"/>
    <w:rsid w:val="006A38AC"/>
    <w:rsid w:val="006A41D0"/>
    <w:rsid w:val="006A4937"/>
    <w:rsid w:val="006A4D86"/>
    <w:rsid w:val="006A4FEC"/>
    <w:rsid w:val="006A6725"/>
    <w:rsid w:val="006A70FD"/>
    <w:rsid w:val="006B2874"/>
    <w:rsid w:val="006B7AAC"/>
    <w:rsid w:val="006C139B"/>
    <w:rsid w:val="006C39AD"/>
    <w:rsid w:val="006D0E36"/>
    <w:rsid w:val="006D0F52"/>
    <w:rsid w:val="006D4F01"/>
    <w:rsid w:val="006E1CF0"/>
    <w:rsid w:val="006E7B12"/>
    <w:rsid w:val="006F32D2"/>
    <w:rsid w:val="006F59E0"/>
    <w:rsid w:val="006F5D36"/>
    <w:rsid w:val="006F60B7"/>
    <w:rsid w:val="007009C4"/>
    <w:rsid w:val="00701D33"/>
    <w:rsid w:val="00703988"/>
    <w:rsid w:val="00704252"/>
    <w:rsid w:val="0070490B"/>
    <w:rsid w:val="00713393"/>
    <w:rsid w:val="007222DB"/>
    <w:rsid w:val="007236B9"/>
    <w:rsid w:val="00735B0B"/>
    <w:rsid w:val="00741934"/>
    <w:rsid w:val="00741F7E"/>
    <w:rsid w:val="00746CCB"/>
    <w:rsid w:val="00751E89"/>
    <w:rsid w:val="00755782"/>
    <w:rsid w:val="00756993"/>
    <w:rsid w:val="0075776F"/>
    <w:rsid w:val="00760B81"/>
    <w:rsid w:val="007610A7"/>
    <w:rsid w:val="00762E1F"/>
    <w:rsid w:val="00764F71"/>
    <w:rsid w:val="00765AF3"/>
    <w:rsid w:val="00766CF5"/>
    <w:rsid w:val="0076726E"/>
    <w:rsid w:val="00770E4D"/>
    <w:rsid w:val="0077129E"/>
    <w:rsid w:val="007767B0"/>
    <w:rsid w:val="00781FBC"/>
    <w:rsid w:val="00790922"/>
    <w:rsid w:val="00790D87"/>
    <w:rsid w:val="007940D0"/>
    <w:rsid w:val="007A3503"/>
    <w:rsid w:val="007B1106"/>
    <w:rsid w:val="007B3DDF"/>
    <w:rsid w:val="007C1223"/>
    <w:rsid w:val="007C4BB9"/>
    <w:rsid w:val="007E011C"/>
    <w:rsid w:val="007E2A7D"/>
    <w:rsid w:val="007F4025"/>
    <w:rsid w:val="0080626E"/>
    <w:rsid w:val="00810CE5"/>
    <w:rsid w:val="0081295D"/>
    <w:rsid w:val="008171EF"/>
    <w:rsid w:val="008228C3"/>
    <w:rsid w:val="008241EC"/>
    <w:rsid w:val="00824F3C"/>
    <w:rsid w:val="00825383"/>
    <w:rsid w:val="008274BC"/>
    <w:rsid w:val="00833ADC"/>
    <w:rsid w:val="00833B16"/>
    <w:rsid w:val="00834F4C"/>
    <w:rsid w:val="00837A4A"/>
    <w:rsid w:val="00843883"/>
    <w:rsid w:val="00843CC1"/>
    <w:rsid w:val="008443AC"/>
    <w:rsid w:val="008451F3"/>
    <w:rsid w:val="0085063E"/>
    <w:rsid w:val="0085227C"/>
    <w:rsid w:val="00852B0E"/>
    <w:rsid w:val="00855C57"/>
    <w:rsid w:val="00865C2C"/>
    <w:rsid w:val="008660B3"/>
    <w:rsid w:val="00866768"/>
    <w:rsid w:val="00872E6C"/>
    <w:rsid w:val="00875EC7"/>
    <w:rsid w:val="008834E6"/>
    <w:rsid w:val="00887164"/>
    <w:rsid w:val="00890DF2"/>
    <w:rsid w:val="0089563F"/>
    <w:rsid w:val="00895ADF"/>
    <w:rsid w:val="00896E93"/>
    <w:rsid w:val="008A4E49"/>
    <w:rsid w:val="008B0DB4"/>
    <w:rsid w:val="008B2971"/>
    <w:rsid w:val="008B6B68"/>
    <w:rsid w:val="008B7342"/>
    <w:rsid w:val="008C0D0A"/>
    <w:rsid w:val="008C53AB"/>
    <w:rsid w:val="008D0179"/>
    <w:rsid w:val="008D49CF"/>
    <w:rsid w:val="008D4A74"/>
    <w:rsid w:val="008D65EB"/>
    <w:rsid w:val="008E0761"/>
    <w:rsid w:val="008E1D42"/>
    <w:rsid w:val="008E2A62"/>
    <w:rsid w:val="008E4417"/>
    <w:rsid w:val="008F07B1"/>
    <w:rsid w:val="008F5C0C"/>
    <w:rsid w:val="008F70C3"/>
    <w:rsid w:val="0090120A"/>
    <w:rsid w:val="00902788"/>
    <w:rsid w:val="00902807"/>
    <w:rsid w:val="009045AE"/>
    <w:rsid w:val="00920B24"/>
    <w:rsid w:val="00924FF7"/>
    <w:rsid w:val="009367D8"/>
    <w:rsid w:val="00937ED2"/>
    <w:rsid w:val="00940F82"/>
    <w:rsid w:val="00944CF0"/>
    <w:rsid w:val="0094739B"/>
    <w:rsid w:val="009502A2"/>
    <w:rsid w:val="0095073E"/>
    <w:rsid w:val="009521E9"/>
    <w:rsid w:val="00954718"/>
    <w:rsid w:val="00955146"/>
    <w:rsid w:val="00957199"/>
    <w:rsid w:val="009572F9"/>
    <w:rsid w:val="00957E55"/>
    <w:rsid w:val="009661FF"/>
    <w:rsid w:val="0096749E"/>
    <w:rsid w:val="00971F3F"/>
    <w:rsid w:val="00976F4F"/>
    <w:rsid w:val="00980C30"/>
    <w:rsid w:val="00980D58"/>
    <w:rsid w:val="00982D1E"/>
    <w:rsid w:val="009847DB"/>
    <w:rsid w:val="00984F7B"/>
    <w:rsid w:val="00985C78"/>
    <w:rsid w:val="009874C5"/>
    <w:rsid w:val="00991577"/>
    <w:rsid w:val="00992899"/>
    <w:rsid w:val="00994468"/>
    <w:rsid w:val="0099473B"/>
    <w:rsid w:val="009A0B2E"/>
    <w:rsid w:val="009A2751"/>
    <w:rsid w:val="009A345A"/>
    <w:rsid w:val="009A4795"/>
    <w:rsid w:val="009A61B6"/>
    <w:rsid w:val="009B448E"/>
    <w:rsid w:val="009B565B"/>
    <w:rsid w:val="009B5BE5"/>
    <w:rsid w:val="009C0A8F"/>
    <w:rsid w:val="009C556F"/>
    <w:rsid w:val="009D0BAD"/>
    <w:rsid w:val="009D42A8"/>
    <w:rsid w:val="009D56C7"/>
    <w:rsid w:val="009D674C"/>
    <w:rsid w:val="009D74AD"/>
    <w:rsid w:val="009E40DD"/>
    <w:rsid w:val="009F14AB"/>
    <w:rsid w:val="009F3DAC"/>
    <w:rsid w:val="009F5272"/>
    <w:rsid w:val="009F75E2"/>
    <w:rsid w:val="00A057DA"/>
    <w:rsid w:val="00A121D5"/>
    <w:rsid w:val="00A14AD8"/>
    <w:rsid w:val="00A17755"/>
    <w:rsid w:val="00A2100F"/>
    <w:rsid w:val="00A23E1D"/>
    <w:rsid w:val="00A2532F"/>
    <w:rsid w:val="00A313BD"/>
    <w:rsid w:val="00A3218E"/>
    <w:rsid w:val="00A32E92"/>
    <w:rsid w:val="00A342EE"/>
    <w:rsid w:val="00A3567A"/>
    <w:rsid w:val="00A3656B"/>
    <w:rsid w:val="00A367A4"/>
    <w:rsid w:val="00A3776C"/>
    <w:rsid w:val="00A40843"/>
    <w:rsid w:val="00A40B09"/>
    <w:rsid w:val="00A43AD3"/>
    <w:rsid w:val="00A43E74"/>
    <w:rsid w:val="00A532AE"/>
    <w:rsid w:val="00A57F1B"/>
    <w:rsid w:val="00A57FA2"/>
    <w:rsid w:val="00A733F3"/>
    <w:rsid w:val="00A7426F"/>
    <w:rsid w:val="00A81629"/>
    <w:rsid w:val="00A84BC1"/>
    <w:rsid w:val="00A90ACF"/>
    <w:rsid w:val="00AA1274"/>
    <w:rsid w:val="00AA2675"/>
    <w:rsid w:val="00AB1BB8"/>
    <w:rsid w:val="00AB2053"/>
    <w:rsid w:val="00AB2F5F"/>
    <w:rsid w:val="00AB3852"/>
    <w:rsid w:val="00AB3E63"/>
    <w:rsid w:val="00AC085D"/>
    <w:rsid w:val="00AC21E9"/>
    <w:rsid w:val="00AC395A"/>
    <w:rsid w:val="00AD510A"/>
    <w:rsid w:val="00AE2202"/>
    <w:rsid w:val="00AE38DA"/>
    <w:rsid w:val="00AE488A"/>
    <w:rsid w:val="00AE4EEE"/>
    <w:rsid w:val="00AE5638"/>
    <w:rsid w:val="00AF16C7"/>
    <w:rsid w:val="00AF31F8"/>
    <w:rsid w:val="00AF6AB0"/>
    <w:rsid w:val="00B05A83"/>
    <w:rsid w:val="00B06B2A"/>
    <w:rsid w:val="00B1515D"/>
    <w:rsid w:val="00B15500"/>
    <w:rsid w:val="00B241D8"/>
    <w:rsid w:val="00B27902"/>
    <w:rsid w:val="00B43F00"/>
    <w:rsid w:val="00B5026E"/>
    <w:rsid w:val="00B50D83"/>
    <w:rsid w:val="00B51CC1"/>
    <w:rsid w:val="00B521A5"/>
    <w:rsid w:val="00B55103"/>
    <w:rsid w:val="00B5588C"/>
    <w:rsid w:val="00B56DED"/>
    <w:rsid w:val="00B57700"/>
    <w:rsid w:val="00B722A8"/>
    <w:rsid w:val="00B72479"/>
    <w:rsid w:val="00B72E5E"/>
    <w:rsid w:val="00B74202"/>
    <w:rsid w:val="00B82AFF"/>
    <w:rsid w:val="00B8779A"/>
    <w:rsid w:val="00B877FE"/>
    <w:rsid w:val="00B95B87"/>
    <w:rsid w:val="00B975B7"/>
    <w:rsid w:val="00BA4867"/>
    <w:rsid w:val="00BB20AB"/>
    <w:rsid w:val="00BB2229"/>
    <w:rsid w:val="00BC0992"/>
    <w:rsid w:val="00BC10F9"/>
    <w:rsid w:val="00BC463D"/>
    <w:rsid w:val="00BD0781"/>
    <w:rsid w:val="00BD09B7"/>
    <w:rsid w:val="00BD51B4"/>
    <w:rsid w:val="00BE1CEC"/>
    <w:rsid w:val="00BF52F4"/>
    <w:rsid w:val="00C00793"/>
    <w:rsid w:val="00C01BA2"/>
    <w:rsid w:val="00C06E41"/>
    <w:rsid w:val="00C12908"/>
    <w:rsid w:val="00C16010"/>
    <w:rsid w:val="00C16F12"/>
    <w:rsid w:val="00C3002C"/>
    <w:rsid w:val="00C31AF2"/>
    <w:rsid w:val="00C32C0E"/>
    <w:rsid w:val="00C35500"/>
    <w:rsid w:val="00C41CC4"/>
    <w:rsid w:val="00C432AF"/>
    <w:rsid w:val="00C43497"/>
    <w:rsid w:val="00C45BBD"/>
    <w:rsid w:val="00C4646E"/>
    <w:rsid w:val="00C47825"/>
    <w:rsid w:val="00C52166"/>
    <w:rsid w:val="00C53C39"/>
    <w:rsid w:val="00C622D0"/>
    <w:rsid w:val="00C65401"/>
    <w:rsid w:val="00C6717D"/>
    <w:rsid w:val="00C671CD"/>
    <w:rsid w:val="00C67440"/>
    <w:rsid w:val="00C72562"/>
    <w:rsid w:val="00C751E1"/>
    <w:rsid w:val="00C76445"/>
    <w:rsid w:val="00C77184"/>
    <w:rsid w:val="00C771C8"/>
    <w:rsid w:val="00C80934"/>
    <w:rsid w:val="00C80BA5"/>
    <w:rsid w:val="00C83081"/>
    <w:rsid w:val="00C86A24"/>
    <w:rsid w:val="00C86DBF"/>
    <w:rsid w:val="00C94346"/>
    <w:rsid w:val="00C94982"/>
    <w:rsid w:val="00C958DF"/>
    <w:rsid w:val="00C959DE"/>
    <w:rsid w:val="00CA22BC"/>
    <w:rsid w:val="00CA2C4C"/>
    <w:rsid w:val="00CA4D8D"/>
    <w:rsid w:val="00CA79EA"/>
    <w:rsid w:val="00CB0636"/>
    <w:rsid w:val="00CB31F9"/>
    <w:rsid w:val="00CB623C"/>
    <w:rsid w:val="00CB6459"/>
    <w:rsid w:val="00CB7CF0"/>
    <w:rsid w:val="00CC06DA"/>
    <w:rsid w:val="00CE2351"/>
    <w:rsid w:val="00CE4A7E"/>
    <w:rsid w:val="00CF3133"/>
    <w:rsid w:val="00CF5347"/>
    <w:rsid w:val="00CF6BAC"/>
    <w:rsid w:val="00CF70EE"/>
    <w:rsid w:val="00D00669"/>
    <w:rsid w:val="00D110E8"/>
    <w:rsid w:val="00D142A0"/>
    <w:rsid w:val="00D2265B"/>
    <w:rsid w:val="00D22D96"/>
    <w:rsid w:val="00D27726"/>
    <w:rsid w:val="00D31B30"/>
    <w:rsid w:val="00D34868"/>
    <w:rsid w:val="00D410EE"/>
    <w:rsid w:val="00D4275D"/>
    <w:rsid w:val="00D450BE"/>
    <w:rsid w:val="00D47010"/>
    <w:rsid w:val="00D47F3D"/>
    <w:rsid w:val="00D57EC0"/>
    <w:rsid w:val="00D71785"/>
    <w:rsid w:val="00D73EDF"/>
    <w:rsid w:val="00D7761F"/>
    <w:rsid w:val="00D81D38"/>
    <w:rsid w:val="00D83444"/>
    <w:rsid w:val="00D93598"/>
    <w:rsid w:val="00D978D0"/>
    <w:rsid w:val="00DA2B1A"/>
    <w:rsid w:val="00DA338E"/>
    <w:rsid w:val="00DB5B21"/>
    <w:rsid w:val="00DB6D24"/>
    <w:rsid w:val="00DB7F6F"/>
    <w:rsid w:val="00DC24EE"/>
    <w:rsid w:val="00DC556B"/>
    <w:rsid w:val="00DC7686"/>
    <w:rsid w:val="00DD1E9D"/>
    <w:rsid w:val="00DD3DD2"/>
    <w:rsid w:val="00DD4096"/>
    <w:rsid w:val="00DD6536"/>
    <w:rsid w:val="00DE4354"/>
    <w:rsid w:val="00DE5248"/>
    <w:rsid w:val="00DE5DD1"/>
    <w:rsid w:val="00DE6050"/>
    <w:rsid w:val="00DF40A3"/>
    <w:rsid w:val="00DF606A"/>
    <w:rsid w:val="00E03E05"/>
    <w:rsid w:val="00E06E2C"/>
    <w:rsid w:val="00E10DB2"/>
    <w:rsid w:val="00E207F8"/>
    <w:rsid w:val="00E2179E"/>
    <w:rsid w:val="00E220C4"/>
    <w:rsid w:val="00E23528"/>
    <w:rsid w:val="00E43389"/>
    <w:rsid w:val="00E44801"/>
    <w:rsid w:val="00E5082F"/>
    <w:rsid w:val="00E51DD2"/>
    <w:rsid w:val="00E56710"/>
    <w:rsid w:val="00E71A37"/>
    <w:rsid w:val="00E72044"/>
    <w:rsid w:val="00E7624E"/>
    <w:rsid w:val="00E83803"/>
    <w:rsid w:val="00E85390"/>
    <w:rsid w:val="00E85988"/>
    <w:rsid w:val="00E87944"/>
    <w:rsid w:val="00E94FF2"/>
    <w:rsid w:val="00E9702B"/>
    <w:rsid w:val="00E97A45"/>
    <w:rsid w:val="00EA1BCB"/>
    <w:rsid w:val="00EA1FCD"/>
    <w:rsid w:val="00EA26AA"/>
    <w:rsid w:val="00EA4AC2"/>
    <w:rsid w:val="00EA5A89"/>
    <w:rsid w:val="00EB1E51"/>
    <w:rsid w:val="00EB5F85"/>
    <w:rsid w:val="00EC4CC6"/>
    <w:rsid w:val="00ED2751"/>
    <w:rsid w:val="00ED4203"/>
    <w:rsid w:val="00EE2B44"/>
    <w:rsid w:val="00EE59C6"/>
    <w:rsid w:val="00EF1875"/>
    <w:rsid w:val="00EF526E"/>
    <w:rsid w:val="00EF6BFC"/>
    <w:rsid w:val="00EF7242"/>
    <w:rsid w:val="00F0039F"/>
    <w:rsid w:val="00F00749"/>
    <w:rsid w:val="00F01417"/>
    <w:rsid w:val="00F01F2E"/>
    <w:rsid w:val="00F15D34"/>
    <w:rsid w:val="00F165FB"/>
    <w:rsid w:val="00F171A8"/>
    <w:rsid w:val="00F20F30"/>
    <w:rsid w:val="00F20FE4"/>
    <w:rsid w:val="00F3171A"/>
    <w:rsid w:val="00F36152"/>
    <w:rsid w:val="00F36D21"/>
    <w:rsid w:val="00F44F74"/>
    <w:rsid w:val="00F478B4"/>
    <w:rsid w:val="00F47A3A"/>
    <w:rsid w:val="00F54FF2"/>
    <w:rsid w:val="00F62579"/>
    <w:rsid w:val="00F62A8A"/>
    <w:rsid w:val="00F64BAD"/>
    <w:rsid w:val="00F71B91"/>
    <w:rsid w:val="00F724FD"/>
    <w:rsid w:val="00F737C8"/>
    <w:rsid w:val="00F75364"/>
    <w:rsid w:val="00F7741C"/>
    <w:rsid w:val="00F77619"/>
    <w:rsid w:val="00F83F4E"/>
    <w:rsid w:val="00F87A3D"/>
    <w:rsid w:val="00F93142"/>
    <w:rsid w:val="00F94214"/>
    <w:rsid w:val="00F96D47"/>
    <w:rsid w:val="00F9740A"/>
    <w:rsid w:val="00FA027E"/>
    <w:rsid w:val="00FA087E"/>
    <w:rsid w:val="00FA3466"/>
    <w:rsid w:val="00FB4B5C"/>
    <w:rsid w:val="00FC1354"/>
    <w:rsid w:val="00FC3694"/>
    <w:rsid w:val="00FC6A7E"/>
    <w:rsid w:val="00FD062D"/>
    <w:rsid w:val="00FE29CF"/>
    <w:rsid w:val="00FE476B"/>
    <w:rsid w:val="00FF26EA"/>
    <w:rsid w:val="00FF52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ru v:ext="edit" colors="#eaeaea"/>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 w:type="paragraph" w:styleId="ListParagraph">
    <w:name w:val="List Paragraph"/>
    <w:basedOn w:val="Normal"/>
    <w:uiPriority w:val="34"/>
    <w:qFormat/>
    <w:rsid w:val="00A90AC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24D9"/>
    <w:rPr>
      <w:sz w:val="24"/>
    </w:rPr>
  </w:style>
  <w:style w:type="paragraph" w:styleId="Heading1">
    <w:name w:val="heading 1"/>
    <w:basedOn w:val="Normal"/>
    <w:next w:val="Heading2"/>
    <w:qFormat/>
    <w:rsid w:val="003024D9"/>
    <w:pPr>
      <w:keepNext/>
      <w:keepLines/>
      <w:pageBreakBefore/>
      <w:numPr>
        <w:numId w:val="1"/>
      </w:numPr>
      <w:pBdr>
        <w:bottom w:val="single" w:sz="6" w:space="4" w:color="auto"/>
      </w:pBdr>
      <w:suppressAutoHyphens/>
      <w:spacing w:after="120"/>
      <w:outlineLvl w:val="0"/>
    </w:pPr>
    <w:rPr>
      <w:rFonts w:ascii="Arial" w:hAnsi="Arial"/>
      <w:b/>
      <w:kern w:val="28"/>
      <w:sz w:val="44"/>
    </w:rPr>
  </w:style>
  <w:style w:type="paragraph" w:styleId="Heading2">
    <w:name w:val="heading 2"/>
    <w:next w:val="BodyText"/>
    <w:qFormat/>
    <w:rsid w:val="003024D9"/>
    <w:pPr>
      <w:keepNext/>
      <w:keepLines/>
      <w:numPr>
        <w:ilvl w:val="1"/>
        <w:numId w:val="1"/>
      </w:numPr>
      <w:suppressAutoHyphens/>
      <w:spacing w:before="240"/>
      <w:outlineLvl w:val="1"/>
    </w:pPr>
    <w:rPr>
      <w:rFonts w:ascii="Arial" w:hAnsi="Arial"/>
      <w:b/>
      <w:noProof/>
      <w:sz w:val="28"/>
    </w:rPr>
  </w:style>
  <w:style w:type="paragraph" w:styleId="Heading3">
    <w:name w:val="heading 3"/>
    <w:basedOn w:val="Heading2"/>
    <w:next w:val="BodyText"/>
    <w:qFormat/>
    <w:rsid w:val="003024D9"/>
    <w:pPr>
      <w:numPr>
        <w:ilvl w:val="2"/>
      </w:numPr>
      <w:outlineLvl w:val="2"/>
    </w:pPr>
    <w:rPr>
      <w:sz w:val="24"/>
    </w:rPr>
  </w:style>
  <w:style w:type="paragraph" w:styleId="Heading4">
    <w:name w:val="heading 4"/>
    <w:basedOn w:val="Heading3"/>
    <w:next w:val="BodyText"/>
    <w:link w:val="Heading4Char"/>
    <w:qFormat/>
    <w:rsid w:val="003024D9"/>
    <w:pPr>
      <w:numPr>
        <w:ilvl w:val="3"/>
      </w:numPr>
      <w:ind w:left="2160"/>
      <w:outlineLvl w:val="3"/>
    </w:pPr>
  </w:style>
  <w:style w:type="paragraph" w:styleId="Heading5">
    <w:name w:val="heading 5"/>
    <w:basedOn w:val="Heading4"/>
    <w:next w:val="BodyText"/>
    <w:qFormat/>
    <w:rsid w:val="003024D9"/>
    <w:pPr>
      <w:numPr>
        <w:ilvl w:val="4"/>
      </w:numPr>
      <w:spacing w:after="60"/>
      <w:ind w:left="2160"/>
      <w:outlineLvl w:val="4"/>
    </w:pPr>
  </w:style>
  <w:style w:type="paragraph" w:styleId="Heading6">
    <w:name w:val="heading 6"/>
    <w:basedOn w:val="Heading5"/>
    <w:next w:val="Normal"/>
    <w:qFormat/>
    <w:rsid w:val="003024D9"/>
    <w:pPr>
      <w:numPr>
        <w:ilvl w:val="5"/>
      </w:numPr>
      <w:tabs>
        <w:tab w:val="clear" w:pos="5760"/>
        <w:tab w:val="left" w:pos="1440"/>
      </w:tabs>
      <w:ind w:left="2160"/>
      <w:outlineLvl w:val="5"/>
    </w:pPr>
  </w:style>
  <w:style w:type="paragraph" w:styleId="Heading7">
    <w:name w:val="heading 7"/>
    <w:basedOn w:val="Heading6"/>
    <w:next w:val="Normal"/>
    <w:qFormat/>
    <w:rsid w:val="003024D9"/>
    <w:pPr>
      <w:numPr>
        <w:ilvl w:val="6"/>
      </w:numPr>
      <w:tabs>
        <w:tab w:val="clear" w:pos="6840"/>
        <w:tab w:val="left" w:pos="3240"/>
      </w:tabs>
      <w:ind w:left="2160"/>
      <w:outlineLvl w:val="6"/>
    </w:pPr>
  </w:style>
  <w:style w:type="paragraph" w:styleId="Heading8">
    <w:name w:val="heading 8"/>
    <w:basedOn w:val="Heading7"/>
    <w:next w:val="Normal"/>
    <w:qFormat/>
    <w:rsid w:val="003024D9"/>
    <w:pPr>
      <w:numPr>
        <w:ilvl w:val="7"/>
      </w:numPr>
      <w:tabs>
        <w:tab w:val="clear" w:pos="7920"/>
      </w:tabs>
      <w:ind w:left="2160"/>
      <w:outlineLvl w:val="7"/>
    </w:pPr>
  </w:style>
  <w:style w:type="paragraph" w:styleId="Heading9">
    <w:name w:val="heading 9"/>
    <w:basedOn w:val="Heading8"/>
    <w:next w:val="Normal"/>
    <w:qFormat/>
    <w:rsid w:val="003024D9"/>
    <w:pPr>
      <w:numPr>
        <w:ilvl w:val="8"/>
      </w:numPr>
      <w:tabs>
        <w:tab w:val="clear" w:pos="9000"/>
      </w:tabs>
      <w:ind w:left="21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24D9"/>
    <w:pPr>
      <w:spacing w:before="240"/>
      <w:ind w:left="1440"/>
    </w:pPr>
  </w:style>
  <w:style w:type="paragraph" w:styleId="Header">
    <w:name w:val="header"/>
    <w:basedOn w:val="Normal"/>
    <w:rsid w:val="003024D9"/>
    <w:pPr>
      <w:pBdr>
        <w:bottom w:val="single" w:sz="6" w:space="6" w:color="auto"/>
      </w:pBdr>
      <w:tabs>
        <w:tab w:val="center" w:pos="4680"/>
        <w:tab w:val="right" w:pos="9360"/>
      </w:tabs>
    </w:pPr>
    <w:rPr>
      <w:rFonts w:ascii="Arial" w:hAnsi="Arial"/>
      <w:sz w:val="20"/>
    </w:rPr>
  </w:style>
  <w:style w:type="paragraph" w:styleId="Footer">
    <w:name w:val="footer"/>
    <w:basedOn w:val="Normal"/>
    <w:rsid w:val="003024D9"/>
    <w:pPr>
      <w:pBdr>
        <w:top w:val="single" w:sz="6" w:space="6" w:color="auto"/>
      </w:pBdr>
      <w:tabs>
        <w:tab w:val="center" w:pos="4680"/>
        <w:tab w:val="right" w:pos="9360"/>
      </w:tabs>
    </w:pPr>
    <w:rPr>
      <w:rFonts w:ascii="Arial" w:hAnsi="Arial"/>
      <w:sz w:val="20"/>
    </w:rPr>
  </w:style>
  <w:style w:type="character" w:styleId="PageNumber">
    <w:name w:val="page number"/>
    <w:basedOn w:val="DefaultParagraphFont"/>
    <w:rsid w:val="003024D9"/>
  </w:style>
  <w:style w:type="paragraph" w:styleId="TOC1">
    <w:name w:val="toc 1"/>
    <w:basedOn w:val="Normal"/>
    <w:next w:val="Normal"/>
    <w:autoRedefine/>
    <w:uiPriority w:val="39"/>
    <w:rsid w:val="003024D9"/>
    <w:pPr>
      <w:keepNext/>
      <w:keepLines/>
      <w:tabs>
        <w:tab w:val="right" w:leader="dot" w:pos="9360"/>
      </w:tabs>
      <w:spacing w:before="120"/>
    </w:pPr>
    <w:rPr>
      <w:rFonts w:ascii="Arial" w:hAnsi="Arial"/>
      <w:b/>
    </w:rPr>
  </w:style>
  <w:style w:type="paragraph" w:styleId="TOC2">
    <w:name w:val="toc 2"/>
    <w:basedOn w:val="Normal"/>
    <w:next w:val="Normal"/>
    <w:autoRedefine/>
    <w:uiPriority w:val="39"/>
    <w:rsid w:val="003024D9"/>
    <w:pPr>
      <w:tabs>
        <w:tab w:val="left" w:pos="720"/>
        <w:tab w:val="left" w:pos="1440"/>
        <w:tab w:val="right" w:leader="dot" w:pos="9360"/>
      </w:tabs>
      <w:ind w:left="720"/>
    </w:pPr>
    <w:rPr>
      <w:rFonts w:ascii="Arial" w:hAnsi="Arial"/>
      <w:noProof/>
      <w:sz w:val="20"/>
    </w:rPr>
  </w:style>
  <w:style w:type="paragraph" w:styleId="TOC3">
    <w:name w:val="toc 3"/>
    <w:basedOn w:val="Normal"/>
    <w:next w:val="Normal"/>
    <w:autoRedefine/>
    <w:uiPriority w:val="39"/>
    <w:rsid w:val="003024D9"/>
    <w:pPr>
      <w:tabs>
        <w:tab w:val="left" w:pos="1440"/>
        <w:tab w:val="left" w:pos="2160"/>
        <w:tab w:val="right" w:leader="dot" w:pos="9360"/>
      </w:tabs>
      <w:ind w:left="1440"/>
    </w:pPr>
    <w:rPr>
      <w:rFonts w:ascii="Arial" w:hAnsi="Arial"/>
      <w:noProof/>
      <w:sz w:val="20"/>
    </w:rPr>
  </w:style>
  <w:style w:type="paragraph" w:styleId="TOC4">
    <w:name w:val="toc 4"/>
    <w:basedOn w:val="Normal"/>
    <w:next w:val="Normal"/>
    <w:autoRedefine/>
    <w:uiPriority w:val="39"/>
    <w:rsid w:val="003024D9"/>
    <w:pPr>
      <w:tabs>
        <w:tab w:val="left" w:pos="1440"/>
        <w:tab w:val="left" w:pos="2520"/>
        <w:tab w:val="left" w:pos="2880"/>
        <w:tab w:val="right" w:leader="dot" w:pos="9360"/>
      </w:tabs>
      <w:ind w:left="1440"/>
    </w:pPr>
    <w:rPr>
      <w:rFonts w:ascii="Arial" w:hAnsi="Arial"/>
      <w:noProof/>
      <w:sz w:val="20"/>
    </w:rPr>
  </w:style>
  <w:style w:type="paragraph" w:styleId="TOC5">
    <w:name w:val="toc 5"/>
    <w:basedOn w:val="Normal"/>
    <w:next w:val="Normal"/>
    <w:autoRedefine/>
    <w:uiPriority w:val="39"/>
    <w:rsid w:val="003024D9"/>
    <w:pPr>
      <w:tabs>
        <w:tab w:val="left" w:pos="2880"/>
        <w:tab w:val="right" w:leader="dot" w:pos="9360"/>
      </w:tabs>
      <w:ind w:left="1440"/>
    </w:pPr>
    <w:rPr>
      <w:rFonts w:ascii="Arial" w:hAnsi="Arial"/>
      <w:noProof/>
      <w:sz w:val="20"/>
    </w:rPr>
  </w:style>
  <w:style w:type="paragraph" w:styleId="TOC6">
    <w:name w:val="toc 6"/>
    <w:basedOn w:val="Normal"/>
    <w:next w:val="Normal"/>
    <w:autoRedefine/>
    <w:uiPriority w:val="39"/>
    <w:rsid w:val="003024D9"/>
    <w:pPr>
      <w:tabs>
        <w:tab w:val="left" w:pos="2880"/>
        <w:tab w:val="right" w:leader="dot" w:pos="9360"/>
      </w:tabs>
      <w:ind w:left="1440"/>
    </w:pPr>
    <w:rPr>
      <w:rFonts w:ascii="Arial" w:hAnsi="Arial"/>
      <w:sz w:val="20"/>
    </w:rPr>
  </w:style>
  <w:style w:type="paragraph" w:styleId="TOC7">
    <w:name w:val="toc 7"/>
    <w:basedOn w:val="Normal"/>
    <w:next w:val="Normal"/>
    <w:autoRedefine/>
    <w:uiPriority w:val="39"/>
    <w:rsid w:val="003024D9"/>
    <w:pPr>
      <w:tabs>
        <w:tab w:val="left" w:pos="2880"/>
        <w:tab w:val="right" w:leader="dot" w:pos="9360"/>
      </w:tabs>
      <w:ind w:left="1440"/>
    </w:pPr>
    <w:rPr>
      <w:rFonts w:ascii="Arial" w:hAnsi="Arial"/>
      <w:sz w:val="20"/>
    </w:rPr>
  </w:style>
  <w:style w:type="paragraph" w:styleId="TOC8">
    <w:name w:val="toc 8"/>
    <w:basedOn w:val="Normal"/>
    <w:next w:val="Normal"/>
    <w:autoRedefine/>
    <w:uiPriority w:val="39"/>
    <w:rsid w:val="003024D9"/>
    <w:pPr>
      <w:tabs>
        <w:tab w:val="left" w:pos="2880"/>
        <w:tab w:val="right" w:leader="dot" w:pos="9360"/>
      </w:tabs>
      <w:ind w:left="1440"/>
    </w:pPr>
    <w:rPr>
      <w:rFonts w:ascii="Arial" w:hAnsi="Arial"/>
      <w:sz w:val="20"/>
    </w:rPr>
  </w:style>
  <w:style w:type="paragraph" w:styleId="TOC9">
    <w:name w:val="toc 9"/>
    <w:basedOn w:val="Normal"/>
    <w:next w:val="Normal"/>
    <w:autoRedefine/>
    <w:uiPriority w:val="39"/>
    <w:rsid w:val="003024D9"/>
    <w:pPr>
      <w:tabs>
        <w:tab w:val="left" w:pos="3240"/>
        <w:tab w:val="right" w:leader="dot" w:pos="9360"/>
      </w:tabs>
      <w:ind w:left="1440"/>
    </w:pPr>
    <w:rPr>
      <w:rFonts w:ascii="Arial" w:hAnsi="Arial"/>
      <w:sz w:val="20"/>
    </w:rPr>
  </w:style>
  <w:style w:type="paragraph" w:customStyle="1" w:styleId="Content">
    <w:name w:val="Content"/>
    <w:basedOn w:val="Heading1"/>
    <w:next w:val="Normal"/>
    <w:rsid w:val="003024D9"/>
    <w:pPr>
      <w:outlineLvl w:val="9"/>
    </w:pPr>
  </w:style>
  <w:style w:type="paragraph" w:customStyle="1" w:styleId="LastPage">
    <w:name w:val="Last Page"/>
    <w:basedOn w:val="BodyText"/>
    <w:rsid w:val="003024D9"/>
    <w:pPr>
      <w:spacing w:before="720"/>
      <w:ind w:left="0"/>
      <w:jc w:val="center"/>
    </w:pPr>
    <w:rPr>
      <w:b/>
      <w:sz w:val="48"/>
    </w:rPr>
  </w:style>
  <w:style w:type="paragraph" w:customStyle="1" w:styleId="ApprovalName">
    <w:name w:val="Approval Name"/>
    <w:basedOn w:val="Normal"/>
    <w:next w:val="ApprovalInfo"/>
    <w:rsid w:val="003024D9"/>
    <w:pPr>
      <w:keepNext/>
      <w:keepLines/>
      <w:pBdr>
        <w:top w:val="single" w:sz="6" w:space="3" w:color="auto"/>
      </w:pBdr>
      <w:tabs>
        <w:tab w:val="left" w:pos="7200"/>
      </w:tabs>
      <w:spacing w:before="600"/>
      <w:ind w:left="720"/>
    </w:pPr>
  </w:style>
  <w:style w:type="paragraph" w:customStyle="1" w:styleId="ApprovalInfo">
    <w:name w:val="Approval Info"/>
    <w:basedOn w:val="BodyText"/>
    <w:next w:val="ApprovalName"/>
    <w:rsid w:val="003024D9"/>
    <w:pPr>
      <w:keepLines/>
      <w:spacing w:before="0"/>
      <w:ind w:left="720"/>
    </w:pPr>
  </w:style>
  <w:style w:type="paragraph" w:styleId="TableofAuthorities">
    <w:name w:val="table of authorities"/>
    <w:basedOn w:val="Normal"/>
    <w:next w:val="Normal"/>
    <w:semiHidden/>
    <w:rsid w:val="003024D9"/>
    <w:pPr>
      <w:tabs>
        <w:tab w:val="right" w:leader="dot" w:pos="9360"/>
      </w:tabs>
      <w:ind w:left="240" w:hanging="240"/>
    </w:pPr>
  </w:style>
  <w:style w:type="paragraph" w:customStyle="1" w:styleId="GlossaryTerm">
    <w:name w:val="Glossary Term"/>
    <w:basedOn w:val="Normal"/>
    <w:rsid w:val="003024D9"/>
    <w:pPr>
      <w:keepNext/>
      <w:keepLines/>
      <w:tabs>
        <w:tab w:val="left" w:pos="2880"/>
      </w:tabs>
      <w:spacing w:before="120" w:line="260" w:lineRule="atLeast"/>
      <w:ind w:left="2880" w:hanging="2880"/>
    </w:pPr>
  </w:style>
  <w:style w:type="paragraph" w:customStyle="1" w:styleId="CellHeading">
    <w:name w:val="CellHeading"/>
    <w:basedOn w:val="Normal"/>
    <w:rsid w:val="003024D9"/>
    <w:pPr>
      <w:spacing w:before="120" w:after="120"/>
    </w:pPr>
    <w:rPr>
      <w:rFonts w:ascii="Arial" w:hAnsi="Arial"/>
      <w:b/>
      <w:sz w:val="20"/>
    </w:rPr>
  </w:style>
  <w:style w:type="paragraph" w:customStyle="1" w:styleId="CellBody">
    <w:name w:val="CellBody"/>
    <w:basedOn w:val="Normal"/>
    <w:rsid w:val="003024D9"/>
    <w:pPr>
      <w:spacing w:before="120" w:after="120"/>
    </w:pPr>
    <w:rPr>
      <w:rFonts w:ascii="Arial" w:hAnsi="Arial"/>
      <w:sz w:val="18"/>
    </w:rPr>
  </w:style>
  <w:style w:type="paragraph" w:styleId="DocumentMap">
    <w:name w:val="Document Map"/>
    <w:basedOn w:val="Normal"/>
    <w:semiHidden/>
    <w:rsid w:val="003024D9"/>
    <w:pPr>
      <w:shd w:val="clear" w:color="auto" w:fill="000080"/>
    </w:pPr>
    <w:rPr>
      <w:rFonts w:ascii="Tahoma" w:hAnsi="Tahoma"/>
    </w:rPr>
  </w:style>
  <w:style w:type="paragraph" w:customStyle="1" w:styleId="references">
    <w:name w:val="references"/>
    <w:basedOn w:val="Normal"/>
    <w:rsid w:val="003024D9"/>
    <w:pPr>
      <w:keepLines/>
      <w:spacing w:before="120"/>
      <w:ind w:left="720" w:hanging="720"/>
    </w:pPr>
  </w:style>
  <w:style w:type="paragraph" w:customStyle="1" w:styleId="noteparagraph">
    <w:name w:val="note paragraph"/>
    <w:basedOn w:val="ListNumber"/>
    <w:rsid w:val="003024D9"/>
    <w:pPr>
      <w:ind w:left="2160" w:firstLine="0"/>
    </w:pPr>
    <w:rPr>
      <w:i/>
    </w:rPr>
  </w:style>
  <w:style w:type="paragraph" w:styleId="ListNumber">
    <w:name w:val="List Number"/>
    <w:basedOn w:val="Normal"/>
    <w:rsid w:val="003024D9"/>
    <w:pPr>
      <w:spacing w:before="120"/>
      <w:ind w:left="1800" w:hanging="360"/>
    </w:pPr>
  </w:style>
  <w:style w:type="paragraph" w:styleId="Signature">
    <w:name w:val="Signature"/>
    <w:basedOn w:val="Normal"/>
    <w:rsid w:val="003024D9"/>
    <w:pPr>
      <w:ind w:left="4320"/>
    </w:pPr>
  </w:style>
  <w:style w:type="paragraph" w:styleId="FootnoteText">
    <w:name w:val="footnote text"/>
    <w:basedOn w:val="Normal"/>
    <w:semiHidden/>
    <w:rsid w:val="003024D9"/>
    <w:pPr>
      <w:ind w:left="1584" w:right="144" w:hanging="144"/>
    </w:pPr>
    <w:rPr>
      <w:sz w:val="20"/>
    </w:rPr>
  </w:style>
  <w:style w:type="paragraph" w:styleId="ListBullet">
    <w:name w:val="List Bullet"/>
    <w:basedOn w:val="Normal"/>
    <w:autoRedefine/>
    <w:rsid w:val="002C76F8"/>
    <w:pPr>
      <w:numPr>
        <w:numId w:val="8"/>
      </w:numPr>
      <w:spacing w:before="120"/>
    </w:pPr>
    <w:rPr>
      <w:snapToGrid w:val="0"/>
    </w:rPr>
  </w:style>
  <w:style w:type="paragraph" w:styleId="ListBullet2">
    <w:name w:val="List Bullet 2"/>
    <w:basedOn w:val="ListBullet"/>
    <w:rsid w:val="003024D9"/>
    <w:pPr>
      <w:ind w:left="2520"/>
    </w:pPr>
  </w:style>
  <w:style w:type="paragraph" w:styleId="Caption">
    <w:name w:val="caption"/>
    <w:basedOn w:val="Normal"/>
    <w:next w:val="BodyText"/>
    <w:qFormat/>
    <w:rsid w:val="003024D9"/>
    <w:pPr>
      <w:spacing w:before="360" w:after="360"/>
      <w:ind w:left="2520" w:hanging="1080"/>
    </w:pPr>
    <w:rPr>
      <w:rFonts w:ascii="Arial" w:hAnsi="Arial"/>
      <w:b/>
      <w:sz w:val="20"/>
    </w:rPr>
  </w:style>
  <w:style w:type="paragraph" w:styleId="TableofFigures">
    <w:name w:val="table of figures"/>
    <w:basedOn w:val="Normal"/>
    <w:next w:val="Normal"/>
    <w:uiPriority w:val="99"/>
    <w:rsid w:val="003024D9"/>
    <w:pPr>
      <w:tabs>
        <w:tab w:val="right" w:leader="dot" w:pos="9360"/>
      </w:tabs>
      <w:ind w:left="480" w:hanging="480"/>
    </w:pPr>
    <w:rPr>
      <w:rFonts w:ascii="Arial" w:hAnsi="Arial"/>
      <w:sz w:val="20"/>
    </w:rPr>
  </w:style>
  <w:style w:type="character" w:styleId="FootnoteReference">
    <w:name w:val="footnote reference"/>
    <w:basedOn w:val="DefaultParagraphFont"/>
    <w:semiHidden/>
    <w:rsid w:val="003024D9"/>
    <w:rPr>
      <w:vertAlign w:val="superscript"/>
    </w:rPr>
  </w:style>
  <w:style w:type="character" w:styleId="CommentReference">
    <w:name w:val="annotation reference"/>
    <w:basedOn w:val="DefaultParagraphFont"/>
    <w:semiHidden/>
    <w:rsid w:val="003024D9"/>
    <w:rPr>
      <w:sz w:val="16"/>
    </w:rPr>
  </w:style>
  <w:style w:type="paragraph" w:customStyle="1" w:styleId="ListDash">
    <w:name w:val="List Dash"/>
    <w:basedOn w:val="Normal"/>
    <w:rsid w:val="003024D9"/>
    <w:pPr>
      <w:numPr>
        <w:numId w:val="3"/>
      </w:numPr>
      <w:spacing w:before="120"/>
      <w:ind w:left="1800"/>
    </w:pPr>
  </w:style>
  <w:style w:type="paragraph" w:customStyle="1" w:styleId="ListDash2">
    <w:name w:val="List Dash 2"/>
    <w:basedOn w:val="ListDash"/>
    <w:rsid w:val="003024D9"/>
    <w:pPr>
      <w:ind w:left="360"/>
    </w:pPr>
  </w:style>
  <w:style w:type="paragraph" w:customStyle="1" w:styleId="LeftBlank">
    <w:name w:val="Left Blank"/>
    <w:basedOn w:val="Normal"/>
    <w:next w:val="BodyText"/>
    <w:rsid w:val="003024D9"/>
    <w:pPr>
      <w:keepNext/>
      <w:keepLines/>
      <w:pageBreakBefore/>
      <w:suppressAutoHyphens/>
      <w:spacing w:before="3120" w:after="3120"/>
      <w:jc w:val="center"/>
    </w:pPr>
  </w:style>
  <w:style w:type="paragraph" w:customStyle="1" w:styleId="ListNumber-Roman">
    <w:name w:val="List Number-Roman"/>
    <w:basedOn w:val="ListNumber"/>
    <w:rsid w:val="003024D9"/>
  </w:style>
  <w:style w:type="paragraph" w:customStyle="1" w:styleId="Code">
    <w:name w:val="Code"/>
    <w:basedOn w:val="Normal"/>
    <w:rsid w:val="003024D9"/>
    <w:pPr>
      <w:spacing w:before="240"/>
      <w:ind w:left="1440"/>
    </w:pPr>
    <w:rPr>
      <w:rFonts w:ascii="Courier New" w:hAnsi="Courier New"/>
      <w:spacing w:val="20"/>
      <w:sz w:val="18"/>
    </w:rPr>
  </w:style>
  <w:style w:type="paragraph" w:customStyle="1" w:styleId="ListAlphabetic">
    <w:name w:val="List Alphabetic"/>
    <w:basedOn w:val="Normal"/>
    <w:rsid w:val="003024D9"/>
    <w:pPr>
      <w:spacing w:before="120"/>
      <w:ind w:left="1800" w:hanging="360"/>
    </w:pPr>
  </w:style>
  <w:style w:type="paragraph" w:customStyle="1" w:styleId="Appendix1">
    <w:name w:val="Appendix 1"/>
    <w:basedOn w:val="Normal"/>
    <w:next w:val="Appendix2"/>
    <w:rsid w:val="003024D9"/>
    <w:pPr>
      <w:keepNext/>
      <w:keepLines/>
      <w:pageBreakBefore/>
      <w:numPr>
        <w:numId w:val="2"/>
      </w:numPr>
      <w:pBdr>
        <w:bottom w:val="single" w:sz="4" w:space="1" w:color="auto"/>
      </w:pBdr>
      <w:tabs>
        <w:tab w:val="clear" w:pos="2520"/>
        <w:tab w:val="num" w:pos="2880"/>
      </w:tabs>
      <w:suppressAutoHyphens/>
      <w:spacing w:after="120"/>
    </w:pPr>
    <w:rPr>
      <w:rFonts w:ascii="Arial" w:hAnsi="Arial"/>
      <w:b/>
      <w:kern w:val="28"/>
      <w:sz w:val="44"/>
    </w:rPr>
  </w:style>
  <w:style w:type="paragraph" w:customStyle="1" w:styleId="Appendix2">
    <w:name w:val="Appendix 2"/>
    <w:basedOn w:val="Normal"/>
    <w:rsid w:val="003024D9"/>
    <w:pPr>
      <w:keepNext/>
      <w:keepLines/>
      <w:numPr>
        <w:ilvl w:val="1"/>
        <w:numId w:val="2"/>
      </w:numPr>
      <w:suppressAutoHyphens/>
      <w:spacing w:before="240"/>
    </w:pPr>
    <w:rPr>
      <w:rFonts w:ascii="Arial" w:hAnsi="Arial"/>
      <w:b/>
      <w:kern w:val="28"/>
      <w:sz w:val="28"/>
    </w:rPr>
  </w:style>
  <w:style w:type="paragraph" w:customStyle="1" w:styleId="Appendix3">
    <w:name w:val="Appendix 3"/>
    <w:basedOn w:val="Appendix2"/>
    <w:rsid w:val="003024D9"/>
    <w:pPr>
      <w:numPr>
        <w:ilvl w:val="2"/>
      </w:numPr>
    </w:pPr>
    <w:rPr>
      <w:sz w:val="24"/>
    </w:rPr>
  </w:style>
  <w:style w:type="paragraph" w:styleId="CommentText">
    <w:name w:val="annotation text"/>
    <w:basedOn w:val="Normal"/>
    <w:semiHidden/>
    <w:rsid w:val="003024D9"/>
    <w:pPr>
      <w:widowControl w:val="0"/>
      <w:tabs>
        <w:tab w:val="left" w:pos="1080"/>
      </w:tabs>
      <w:spacing w:after="120"/>
      <w:jc w:val="both"/>
    </w:pPr>
    <w:rPr>
      <w:rFonts w:ascii="Helvetica" w:hAnsi="Helvetica"/>
      <w:sz w:val="20"/>
    </w:rPr>
  </w:style>
  <w:style w:type="paragraph" w:styleId="BodyText3">
    <w:name w:val="Body Text 3"/>
    <w:basedOn w:val="Normal"/>
    <w:rsid w:val="003024D9"/>
    <w:pPr>
      <w:tabs>
        <w:tab w:val="left" w:pos="2250"/>
      </w:tabs>
      <w:ind w:right="2880"/>
    </w:pPr>
    <w:rPr>
      <w:sz w:val="20"/>
    </w:rPr>
  </w:style>
  <w:style w:type="paragraph" w:styleId="BodyText2">
    <w:name w:val="Body Text 2"/>
    <w:basedOn w:val="Normal"/>
    <w:rsid w:val="003024D9"/>
    <w:rPr>
      <w:b/>
    </w:rPr>
  </w:style>
  <w:style w:type="paragraph" w:styleId="BodyTextIndent">
    <w:name w:val="Body Text Indent"/>
    <w:basedOn w:val="Normal"/>
    <w:rsid w:val="003024D9"/>
    <w:pPr>
      <w:ind w:left="360"/>
    </w:pPr>
  </w:style>
  <w:style w:type="paragraph" w:styleId="PlainText">
    <w:name w:val="Plain Text"/>
    <w:basedOn w:val="Normal"/>
    <w:rsid w:val="003024D9"/>
    <w:rPr>
      <w:rFonts w:ascii="Courier New" w:hAnsi="Courier New"/>
      <w:sz w:val="20"/>
    </w:rPr>
  </w:style>
  <w:style w:type="paragraph" w:customStyle="1" w:styleId="H2">
    <w:name w:val="H2"/>
    <w:basedOn w:val="Normal"/>
    <w:next w:val="Normal"/>
    <w:rsid w:val="003024D9"/>
    <w:pPr>
      <w:keepNext/>
      <w:spacing w:before="100" w:after="100"/>
      <w:outlineLvl w:val="2"/>
    </w:pPr>
    <w:rPr>
      <w:b/>
      <w:snapToGrid w:val="0"/>
      <w:sz w:val="36"/>
    </w:rPr>
  </w:style>
  <w:style w:type="character" w:customStyle="1" w:styleId="CODE0">
    <w:name w:val="CODE"/>
    <w:rsid w:val="003024D9"/>
    <w:rPr>
      <w:rFonts w:ascii="Courier New" w:hAnsi="Courier New"/>
      <w:sz w:val="20"/>
    </w:rPr>
  </w:style>
  <w:style w:type="character" w:styleId="Emphasis">
    <w:name w:val="Emphasis"/>
    <w:basedOn w:val="DefaultParagraphFont"/>
    <w:qFormat/>
    <w:rsid w:val="003024D9"/>
    <w:rPr>
      <w:i/>
    </w:rPr>
  </w:style>
  <w:style w:type="character" w:styleId="Hyperlink">
    <w:name w:val="Hyperlink"/>
    <w:basedOn w:val="DefaultParagraphFont"/>
    <w:rsid w:val="003024D9"/>
    <w:rPr>
      <w:color w:val="0000FF"/>
      <w:u w:val="single"/>
    </w:rPr>
  </w:style>
  <w:style w:type="paragraph" w:customStyle="1" w:styleId="Preformatted">
    <w:name w:val="Preformatted"/>
    <w:basedOn w:val="Normal"/>
    <w:rsid w:val="003024D9"/>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paragraph" w:styleId="NormalIndent">
    <w:name w:val="Normal Indent"/>
    <w:basedOn w:val="Normal"/>
    <w:rsid w:val="003024D9"/>
    <w:pPr>
      <w:widowControl w:val="0"/>
      <w:numPr>
        <w:numId w:val="4"/>
      </w:numPr>
      <w:ind w:right="284"/>
      <w:jc w:val="both"/>
    </w:pPr>
    <w:rPr>
      <w:rFonts w:ascii="HGMaruGothicMPRO" w:eastAsia="HGMaruGothicMPRO" w:hAnsi="Century"/>
      <w:kern w:val="2"/>
      <w:sz w:val="18"/>
      <w:lang w:eastAsia="ja-JP"/>
    </w:rPr>
  </w:style>
  <w:style w:type="paragraph" w:styleId="NormalWeb">
    <w:name w:val="Normal (Web)"/>
    <w:basedOn w:val="Normal"/>
    <w:rsid w:val="003024D9"/>
    <w:pPr>
      <w:spacing w:before="100" w:beforeAutospacing="1" w:after="100" w:afterAutospacing="1"/>
    </w:pPr>
    <w:rPr>
      <w:szCs w:val="24"/>
    </w:rPr>
  </w:style>
  <w:style w:type="table" w:styleId="TableGrid">
    <w:name w:val="Table Grid"/>
    <w:basedOn w:val="TableNormal"/>
    <w:rsid w:val="00B521A5"/>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F62579"/>
    <w:rPr>
      <w:rFonts w:ascii="Tahoma" w:hAnsi="Tahoma" w:cs="Tahoma"/>
      <w:sz w:val="16"/>
      <w:szCs w:val="16"/>
    </w:rPr>
  </w:style>
  <w:style w:type="paragraph" w:styleId="BodyTextIndent3">
    <w:name w:val="Body Text Indent 3"/>
    <w:basedOn w:val="Normal"/>
    <w:rsid w:val="000E329A"/>
    <w:pPr>
      <w:spacing w:after="120"/>
      <w:ind w:left="360"/>
    </w:pPr>
    <w:rPr>
      <w:sz w:val="16"/>
      <w:szCs w:val="16"/>
    </w:rPr>
  </w:style>
  <w:style w:type="character" w:styleId="LineNumber">
    <w:name w:val="line number"/>
    <w:basedOn w:val="DefaultParagraphFont"/>
    <w:rsid w:val="00012FA1"/>
  </w:style>
  <w:style w:type="character" w:customStyle="1" w:styleId="Heading4Char">
    <w:name w:val="Heading 4 Char"/>
    <w:basedOn w:val="DefaultParagraphFont"/>
    <w:link w:val="Heading4"/>
    <w:rsid w:val="00741934"/>
    <w:rPr>
      <w:rFonts w:ascii="Arial" w:hAnsi="Arial"/>
      <w:b/>
      <w:noProof/>
      <w:sz w:val="24"/>
    </w:rPr>
  </w:style>
  <w:style w:type="character" w:customStyle="1" w:styleId="BodyTextChar">
    <w:name w:val="Body Text Char"/>
    <w:basedOn w:val="DefaultParagraphFont"/>
    <w:link w:val="BodyText"/>
    <w:rsid w:val="00741934"/>
    <w:rPr>
      <w:sz w:val="24"/>
    </w:rPr>
  </w:style>
</w:styles>
</file>

<file path=word/webSettings.xml><?xml version="1.0" encoding="utf-8"?>
<w:webSettings xmlns:r="http://schemas.openxmlformats.org/officeDocument/2006/relationships" xmlns:w="http://schemas.openxmlformats.org/wordprocessingml/2006/main">
  <w:divs>
    <w:div w:id="332221443">
      <w:bodyDiv w:val="1"/>
      <w:marLeft w:val="0"/>
      <w:marRight w:val="0"/>
      <w:marTop w:val="0"/>
      <w:marBottom w:val="0"/>
      <w:divBdr>
        <w:top w:val="none" w:sz="0" w:space="0" w:color="auto"/>
        <w:left w:val="none" w:sz="0" w:space="0" w:color="auto"/>
        <w:bottom w:val="none" w:sz="0" w:space="0" w:color="auto"/>
        <w:right w:val="none" w:sz="0" w:space="0" w:color="auto"/>
      </w:divBdr>
    </w:div>
    <w:div w:id="790325627">
      <w:bodyDiv w:val="1"/>
      <w:marLeft w:val="0"/>
      <w:marRight w:val="0"/>
      <w:marTop w:val="0"/>
      <w:marBottom w:val="0"/>
      <w:divBdr>
        <w:top w:val="none" w:sz="0" w:space="0" w:color="auto"/>
        <w:left w:val="none" w:sz="0" w:space="0" w:color="auto"/>
        <w:bottom w:val="none" w:sz="0" w:space="0" w:color="auto"/>
        <w:right w:val="none" w:sz="0" w:space="0" w:color="auto"/>
      </w:divBdr>
    </w:div>
    <w:div w:id="1158381305">
      <w:bodyDiv w:val="1"/>
      <w:marLeft w:val="0"/>
      <w:marRight w:val="0"/>
      <w:marTop w:val="0"/>
      <w:marBottom w:val="0"/>
      <w:divBdr>
        <w:top w:val="none" w:sz="0" w:space="0" w:color="auto"/>
        <w:left w:val="none" w:sz="0" w:space="0" w:color="auto"/>
        <w:bottom w:val="none" w:sz="0" w:space="0" w:color="auto"/>
        <w:right w:val="none" w:sz="0" w:space="0" w:color="auto"/>
      </w:divBdr>
    </w:div>
    <w:div w:id="18962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tel\Qdc1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E4ACCE-ED94-43D7-AF6A-29265F9A6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Qdc101</Template>
  <TotalTime>134</TotalTime>
  <Pages>17</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Proposal</vt:lpstr>
    </vt:vector>
  </TitlesOfParts>
  <Company>SCN</Company>
  <LinksUpToDate>false</LinksUpToDate>
  <CharactersWithSpaces>12250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RMS Proposal</dc:subject>
  <dc:creator>Quoc Nguyen</dc:creator>
  <cp:lastModifiedBy>Ha Thanh</cp:lastModifiedBy>
  <cp:revision>5</cp:revision>
  <cp:lastPrinted>2000-03-27T08:25:00Z</cp:lastPrinted>
  <dcterms:created xsi:type="dcterms:W3CDTF">2010-11-18T18:29:00Z</dcterms:created>
  <dcterms:modified xsi:type="dcterms:W3CDTF">2011-05-04T10:56:00Z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T_ProjName">
    <vt:lpwstr>RMS Proposal</vt:lpwstr>
  </property>
  <property fmtid="{D5CDD505-2E9C-101B-9397-08002B2CF9AE}" pid="3" name="NT_DocName">
    <vt:lpwstr>RMS Proposal</vt:lpwstr>
  </property>
  <property fmtid="{D5CDD505-2E9C-101B-9397-08002B2CF9AE}" pid="4" name="NT_DocType">
    <vt:lpwstr>Document</vt:lpwstr>
  </property>
  <property fmtid="{D5CDD505-2E9C-101B-9397-08002B2CF9AE}" pid="5" name="NT_IssueNumber">
    <vt:lpwstr>1.00</vt:lpwstr>
  </property>
  <property fmtid="{D5CDD505-2E9C-101B-9397-08002B2CF9AE}" pid="6" name="NT_DocNumber">
    <vt:lpwstr>Proposal-2004-001</vt:lpwstr>
  </property>
  <property fmtid="{D5CDD505-2E9C-101B-9397-08002B2CF9AE}" pid="7" name="NT_Security">
    <vt:lpwstr>SCN Proprietary</vt:lpwstr>
  </property>
</Properties>
</file>